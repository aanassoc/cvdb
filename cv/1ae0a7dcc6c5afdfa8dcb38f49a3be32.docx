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4FC" w:rsidRPr="000001CF" w:rsidRDefault="00E502A0" w:rsidP="00ED134E">
      <w:pPr>
        <w:pStyle w:val="Heading1"/>
        <w:pBdr>
          <w:bottom w:val="none" w:sz="0" w:space="0" w:color="auto"/>
        </w:pBdr>
        <w:shd w:val="clear" w:color="auto" w:fill="000000"/>
        <w:ind w:left="-1260" w:right="-1296"/>
        <w:jc w:val="center"/>
        <w:rPr>
          <w:rFonts w:cs="Arial"/>
          <w:color w:val="FFFFFF"/>
          <w:u w:val="single"/>
        </w:rPr>
      </w:pPr>
      <w:r w:rsidRPr="000001CF">
        <w:rPr>
          <w:rFonts w:cs="Arial"/>
          <w:color w:val="FFFFFF"/>
          <w:u w:val="single"/>
        </w:rPr>
        <w:t xml:space="preserve">Zulfiqar </w:t>
      </w:r>
      <w:r w:rsidR="00903CA5">
        <w:rPr>
          <w:rFonts w:cs="Arial"/>
          <w:color w:val="FFFFFF"/>
          <w:u w:val="single"/>
        </w:rPr>
        <w:t xml:space="preserve">Ali </w:t>
      </w:r>
      <w:r w:rsidRPr="000001CF">
        <w:rPr>
          <w:rFonts w:cs="Arial"/>
          <w:color w:val="FFFFFF"/>
          <w:u w:val="single"/>
        </w:rPr>
        <w:t>Shaikh</w:t>
      </w:r>
    </w:p>
    <w:p w:rsidR="00E34EDA" w:rsidRPr="00036A03" w:rsidRDefault="00E34EDA" w:rsidP="002A3B8C">
      <w:pPr>
        <w:pStyle w:val="Heading1"/>
        <w:pBdr>
          <w:bottom w:val="none" w:sz="0" w:space="0" w:color="auto"/>
        </w:pBdr>
        <w:shd w:val="clear" w:color="auto" w:fill="000000"/>
        <w:ind w:left="-1260" w:right="-1296"/>
        <w:jc w:val="center"/>
        <w:rPr>
          <w:rFonts w:cs="Arial"/>
          <w:color w:val="FFFFFF"/>
          <w:sz w:val="30"/>
          <w:u w:val="single"/>
        </w:rPr>
      </w:pPr>
      <w:r w:rsidRPr="00036A03">
        <w:rPr>
          <w:rFonts w:cs="Arial"/>
          <w:color w:val="FFFFFF"/>
          <w:sz w:val="30"/>
          <w:u w:val="single"/>
        </w:rPr>
        <w:t>Flat 13-E, Neelum Block, Gulshan-i-Jinnah, F-5/1, Islamabad</w:t>
      </w:r>
    </w:p>
    <w:p w:rsidR="00E34EDA" w:rsidRPr="00036A03" w:rsidRDefault="000B3F1B" w:rsidP="002A3B8C">
      <w:pPr>
        <w:pStyle w:val="Heading1"/>
        <w:pBdr>
          <w:bottom w:val="none" w:sz="0" w:space="0" w:color="auto"/>
        </w:pBdr>
        <w:shd w:val="clear" w:color="auto" w:fill="000000"/>
        <w:ind w:left="-1260" w:right="-1296"/>
        <w:jc w:val="center"/>
        <w:rPr>
          <w:rFonts w:cs="Arial"/>
          <w:color w:val="FFFFFF"/>
          <w:sz w:val="30"/>
          <w:u w:val="single"/>
        </w:rPr>
      </w:pPr>
      <w:r>
        <w:rPr>
          <w:rFonts w:cs="Arial"/>
          <w:color w:val="FFFFFF"/>
          <w:sz w:val="30"/>
          <w:u w:val="single"/>
        </w:rPr>
        <w:t>Mobile: 0321-5693421</w:t>
      </w:r>
      <w:r w:rsidR="00E34EDA" w:rsidRPr="00036A03">
        <w:rPr>
          <w:rFonts w:cs="Arial"/>
          <w:color w:val="FFFFFF"/>
          <w:sz w:val="30"/>
          <w:u w:val="single"/>
        </w:rPr>
        <w:t xml:space="preserve">; </w:t>
      </w:r>
      <w:r w:rsidR="00D0716F">
        <w:rPr>
          <w:rFonts w:cs="Arial"/>
          <w:color w:val="FFFFFF"/>
          <w:sz w:val="30"/>
          <w:u w:val="single"/>
        </w:rPr>
        <w:t xml:space="preserve">(alt) 0336-5401318; </w:t>
      </w:r>
      <w:r w:rsidR="00E34EDA" w:rsidRPr="00036A03">
        <w:rPr>
          <w:rFonts w:cs="Arial"/>
          <w:color w:val="FFFFFF"/>
          <w:sz w:val="30"/>
          <w:u w:val="single"/>
        </w:rPr>
        <w:t>Phone: 051-2874577</w:t>
      </w:r>
      <w:r w:rsidR="00795DE8" w:rsidRPr="00036A03">
        <w:rPr>
          <w:rFonts w:cs="Arial"/>
          <w:color w:val="FFFFFF"/>
          <w:sz w:val="30"/>
          <w:u w:val="single"/>
        </w:rPr>
        <w:t xml:space="preserve">; Email: </w:t>
      </w:r>
      <w:hyperlink r:id="rId7" w:history="1">
        <w:r w:rsidR="00795DE8" w:rsidRPr="00036A03">
          <w:rPr>
            <w:color w:val="FFFFFF"/>
            <w:sz w:val="30"/>
          </w:rPr>
          <w:t>zulfiqar.shaikh@gmail.com</w:t>
        </w:r>
      </w:hyperlink>
      <w:r w:rsidR="00795DE8" w:rsidRPr="00036A03">
        <w:rPr>
          <w:rFonts w:cs="Arial"/>
          <w:color w:val="FFFFFF"/>
          <w:sz w:val="30"/>
          <w:u w:val="single"/>
        </w:rPr>
        <w:t xml:space="preserve"> </w:t>
      </w:r>
    </w:p>
    <w:p w:rsidR="004204FC" w:rsidRPr="000001CF" w:rsidRDefault="004204FC" w:rsidP="009D71D7">
      <w:pPr>
        <w:pStyle w:val="Heading2"/>
        <w:pBdr>
          <w:top w:val="single" w:sz="4" w:space="1" w:color="auto"/>
          <w:left w:val="single" w:sz="4" w:space="4" w:color="auto"/>
          <w:bottom w:val="single" w:sz="4" w:space="1" w:color="auto"/>
          <w:right w:val="single" w:sz="4" w:space="4" w:color="auto"/>
        </w:pBdr>
        <w:shd w:val="clear" w:color="auto" w:fill="D9D9D9"/>
        <w:jc w:val="center"/>
      </w:pPr>
      <w:r w:rsidRPr="000001CF">
        <w:t>Accomplishments</w:t>
      </w:r>
    </w:p>
    <w:p w:rsidR="00F32D91" w:rsidRPr="000001CF" w:rsidRDefault="008E4FD7" w:rsidP="00E72BA0">
      <w:pPr>
        <w:pStyle w:val="ListBullet"/>
      </w:pPr>
      <w:r w:rsidRPr="008E4FD7">
        <w:rPr>
          <w:rStyle w:val="Position"/>
          <w:sz w:val="20"/>
          <w:szCs w:val="20"/>
        </w:rPr>
        <w:t xml:space="preserve">• </w:t>
      </w:r>
      <w:r w:rsidR="00F32D91" w:rsidRPr="000001CF">
        <w:t xml:space="preserve">Vast experience in </w:t>
      </w:r>
      <w:r w:rsidR="00F32D91" w:rsidRPr="000001CF">
        <w:rPr>
          <w:b/>
        </w:rPr>
        <w:t>social and economic development sector</w:t>
      </w:r>
      <w:r w:rsidR="00F32D91" w:rsidRPr="000001CF">
        <w:t xml:space="preserve">, ranging from community-level research, to designing, implementing, and evaluating </w:t>
      </w:r>
      <w:r w:rsidR="00CB4812" w:rsidRPr="000001CF">
        <w:t>projects, and providing policy inputs.</w:t>
      </w:r>
    </w:p>
    <w:p w:rsidR="008E4FD7" w:rsidRDefault="008E4FD7" w:rsidP="00E72BA0">
      <w:pPr>
        <w:pStyle w:val="ListBullet"/>
      </w:pPr>
      <w:r w:rsidRPr="008E4FD7">
        <w:rPr>
          <w:rStyle w:val="Position"/>
          <w:sz w:val="20"/>
          <w:szCs w:val="20"/>
        </w:rPr>
        <w:t xml:space="preserve">• </w:t>
      </w:r>
      <w:r w:rsidR="00E502A0" w:rsidRPr="000001CF">
        <w:rPr>
          <w:b/>
        </w:rPr>
        <w:t>Fulbright Scholar</w:t>
      </w:r>
      <w:r w:rsidR="00E502A0" w:rsidRPr="000001CF">
        <w:t xml:space="preserve">, </w:t>
      </w:r>
      <w:r w:rsidR="004D3AE1" w:rsidRPr="000001CF">
        <w:t>for 2-</w:t>
      </w:r>
      <w:r w:rsidR="00E502A0" w:rsidRPr="000001CF">
        <w:t xml:space="preserve">years </w:t>
      </w:r>
      <w:r w:rsidR="004D3AE1" w:rsidRPr="000001CF">
        <w:t xml:space="preserve">Masters Program </w:t>
      </w:r>
      <w:r w:rsidR="00E502A0" w:rsidRPr="000001CF">
        <w:t>in the United States, through United States education Foundation in Pakistan</w:t>
      </w:r>
    </w:p>
    <w:p w:rsidR="004D3AE1" w:rsidRPr="000001CF" w:rsidRDefault="008E4FD7" w:rsidP="00E72BA0">
      <w:pPr>
        <w:pStyle w:val="ListBullet"/>
      </w:pPr>
      <w:r w:rsidRPr="008E4FD7">
        <w:rPr>
          <w:rStyle w:val="Position"/>
          <w:sz w:val="20"/>
          <w:szCs w:val="20"/>
        </w:rPr>
        <w:t>•</w:t>
      </w:r>
      <w:r w:rsidR="00DF3A7C">
        <w:rPr>
          <w:rStyle w:val="Position"/>
          <w:sz w:val="20"/>
          <w:szCs w:val="20"/>
        </w:rPr>
        <w:t xml:space="preserve"> </w:t>
      </w:r>
      <w:r w:rsidR="00DF3A7C" w:rsidRPr="00DF3A7C">
        <w:rPr>
          <w:rStyle w:val="Position"/>
          <w:b w:val="0"/>
          <w:sz w:val="20"/>
          <w:szCs w:val="20"/>
        </w:rPr>
        <w:t>Received the</w:t>
      </w:r>
      <w:r w:rsidR="00DF3A7C">
        <w:rPr>
          <w:rStyle w:val="Position"/>
          <w:sz w:val="20"/>
          <w:szCs w:val="20"/>
        </w:rPr>
        <w:t xml:space="preserve"> </w:t>
      </w:r>
      <w:r w:rsidR="00874915">
        <w:rPr>
          <w:rStyle w:val="Position"/>
          <w:sz w:val="20"/>
          <w:szCs w:val="20"/>
        </w:rPr>
        <w:t xml:space="preserve">Letter of Commendation </w:t>
      </w:r>
      <w:r w:rsidR="00874915">
        <w:rPr>
          <w:rStyle w:val="Position"/>
          <w:b w:val="0"/>
          <w:sz w:val="20"/>
          <w:szCs w:val="20"/>
        </w:rPr>
        <w:t xml:space="preserve">from the Minister of State, Ms. Hina Rabbani, for my performance in the Core Program Team of </w:t>
      </w:r>
      <w:r w:rsidR="00874915" w:rsidRPr="00874915">
        <w:rPr>
          <w:rStyle w:val="Position"/>
          <w:b w:val="0"/>
          <w:sz w:val="20"/>
          <w:szCs w:val="20"/>
        </w:rPr>
        <w:t xml:space="preserve">Pakistan Development Forum </w:t>
      </w:r>
      <w:r w:rsidR="00874915">
        <w:rPr>
          <w:rStyle w:val="Position"/>
          <w:b w:val="0"/>
          <w:sz w:val="20"/>
          <w:szCs w:val="20"/>
        </w:rPr>
        <w:t>2010 as Research Associate and program development</w:t>
      </w:r>
    </w:p>
    <w:p w:rsidR="00086756" w:rsidRPr="000001CF" w:rsidRDefault="008E4FD7" w:rsidP="00E72BA0">
      <w:pPr>
        <w:pStyle w:val="ListBullet"/>
      </w:pPr>
      <w:r w:rsidRPr="008E4FD7">
        <w:rPr>
          <w:rStyle w:val="Position"/>
          <w:sz w:val="20"/>
          <w:szCs w:val="20"/>
        </w:rPr>
        <w:t xml:space="preserve">• </w:t>
      </w:r>
      <w:r w:rsidR="004D3AE1" w:rsidRPr="000001CF">
        <w:t>100% Scholarship at Lahore University of Management Sciences (LUMS)</w:t>
      </w:r>
      <w:r>
        <w:t xml:space="preserve"> </w:t>
      </w:r>
    </w:p>
    <w:p w:rsidR="00602B7C" w:rsidRPr="000001CF" w:rsidRDefault="008E4FD7" w:rsidP="00E72BA0">
      <w:pPr>
        <w:pStyle w:val="ListBullet"/>
      </w:pPr>
      <w:r w:rsidRPr="008E4FD7">
        <w:rPr>
          <w:rStyle w:val="Position"/>
          <w:sz w:val="20"/>
          <w:szCs w:val="20"/>
        </w:rPr>
        <w:t xml:space="preserve">• </w:t>
      </w:r>
      <w:r w:rsidR="004D3AE1" w:rsidRPr="000001CF">
        <w:t>Academic Qualification from the best national and International Universities</w:t>
      </w:r>
      <w:r w:rsidR="00602B7C" w:rsidRPr="000001CF">
        <w:t xml:space="preserve">; </w:t>
      </w:r>
      <w:r w:rsidR="00602B7C" w:rsidRPr="000001CF">
        <w:rPr>
          <w:b/>
        </w:rPr>
        <w:t>LUMS</w:t>
      </w:r>
      <w:r w:rsidR="008D1710" w:rsidRPr="000001CF">
        <w:rPr>
          <w:b/>
        </w:rPr>
        <w:t>, Lahore, Pakistan,</w:t>
      </w:r>
      <w:r w:rsidR="00602B7C" w:rsidRPr="000001CF">
        <w:rPr>
          <w:b/>
        </w:rPr>
        <w:t xml:space="preserve"> (BS Hons) and Cornell University</w:t>
      </w:r>
      <w:r w:rsidR="008D1710" w:rsidRPr="000001CF">
        <w:rPr>
          <w:b/>
        </w:rPr>
        <w:t>, USA</w:t>
      </w:r>
      <w:r w:rsidR="004D3AE1" w:rsidRPr="000001CF">
        <w:rPr>
          <w:b/>
        </w:rPr>
        <w:t xml:space="preserve"> </w:t>
      </w:r>
      <w:r w:rsidR="00602B7C" w:rsidRPr="000001CF">
        <w:rPr>
          <w:b/>
        </w:rPr>
        <w:t>(Masters)</w:t>
      </w:r>
    </w:p>
    <w:p w:rsidR="00857FE0" w:rsidRPr="000001CF" w:rsidRDefault="008E4FD7" w:rsidP="00E72BA0">
      <w:pPr>
        <w:pStyle w:val="ListBullet"/>
      </w:pPr>
      <w:r w:rsidRPr="008E4FD7">
        <w:rPr>
          <w:rStyle w:val="Position"/>
          <w:sz w:val="20"/>
          <w:szCs w:val="20"/>
        </w:rPr>
        <w:t xml:space="preserve">• </w:t>
      </w:r>
      <w:r w:rsidR="00857FE0" w:rsidRPr="000001CF">
        <w:t xml:space="preserve">Has served one year as the </w:t>
      </w:r>
      <w:r w:rsidR="00CB4812" w:rsidRPr="000001CF">
        <w:t>President of LUMS Volunteer Society</w:t>
      </w:r>
    </w:p>
    <w:p w:rsidR="00155F00" w:rsidRPr="000001CF" w:rsidRDefault="008E4FD7" w:rsidP="00E72BA0">
      <w:pPr>
        <w:pStyle w:val="ListBullet"/>
      </w:pPr>
      <w:r w:rsidRPr="008E4FD7">
        <w:rPr>
          <w:rStyle w:val="Position"/>
          <w:sz w:val="20"/>
          <w:szCs w:val="20"/>
        </w:rPr>
        <w:t xml:space="preserve">• </w:t>
      </w:r>
      <w:r w:rsidR="00857FE0" w:rsidRPr="000001CF">
        <w:t xml:space="preserve">Have been selected in the </w:t>
      </w:r>
      <w:r w:rsidR="00857FE0" w:rsidRPr="000001CF">
        <w:rPr>
          <w:b/>
        </w:rPr>
        <w:t xml:space="preserve">US State </w:t>
      </w:r>
      <w:r w:rsidR="00665BBC" w:rsidRPr="000001CF">
        <w:rPr>
          <w:b/>
        </w:rPr>
        <w:t>Dep</w:t>
      </w:r>
      <w:r w:rsidR="00665BBC">
        <w:rPr>
          <w:b/>
        </w:rPr>
        <w:t>artmen</w:t>
      </w:r>
      <w:r w:rsidR="00665BBC" w:rsidRPr="000001CF">
        <w:rPr>
          <w:b/>
        </w:rPr>
        <w:t>t’s</w:t>
      </w:r>
      <w:r w:rsidR="00857FE0" w:rsidRPr="000001CF">
        <w:rPr>
          <w:b/>
        </w:rPr>
        <w:t xml:space="preserve"> International Young Leaders Program</w:t>
      </w:r>
      <w:r w:rsidR="00DA6B39" w:rsidRPr="000001CF">
        <w:rPr>
          <w:b/>
        </w:rPr>
        <w:t xml:space="preserve"> (IVLP)</w:t>
      </w:r>
      <w:r w:rsidR="00857FE0" w:rsidRPr="000001CF">
        <w:t xml:space="preserve">, </w:t>
      </w:r>
      <w:r w:rsidR="00DA6B39" w:rsidRPr="000001CF">
        <w:t>and participated</w:t>
      </w:r>
      <w:r w:rsidR="00857FE0" w:rsidRPr="000001CF">
        <w:t xml:space="preserve"> in 3-week “Youth Leadership and Civic Sense”</w:t>
      </w:r>
      <w:r w:rsidR="00CB4812" w:rsidRPr="000001CF">
        <w:rPr>
          <w:b/>
        </w:rPr>
        <w:t xml:space="preserve"> </w:t>
      </w:r>
      <w:r w:rsidR="00857FE0" w:rsidRPr="000001CF">
        <w:t>program in 2004</w:t>
      </w:r>
    </w:p>
    <w:p w:rsidR="00857FE0" w:rsidRPr="000001CF" w:rsidRDefault="008E4FD7" w:rsidP="00E72BA0">
      <w:pPr>
        <w:pStyle w:val="ListBullet"/>
      </w:pPr>
      <w:r w:rsidRPr="008E4FD7">
        <w:rPr>
          <w:rStyle w:val="Position"/>
          <w:sz w:val="20"/>
          <w:szCs w:val="20"/>
        </w:rPr>
        <w:t xml:space="preserve">• </w:t>
      </w:r>
      <w:r w:rsidR="008E43B3" w:rsidRPr="000001CF">
        <w:t>Secured the participation in “National Physics Talent Contest”</w:t>
      </w:r>
    </w:p>
    <w:p w:rsidR="004204FC" w:rsidRPr="000001CF" w:rsidRDefault="008E4FD7" w:rsidP="00E72BA0">
      <w:pPr>
        <w:pStyle w:val="ListBullet"/>
      </w:pPr>
      <w:r w:rsidRPr="008E4FD7">
        <w:rPr>
          <w:rStyle w:val="Position"/>
          <w:sz w:val="20"/>
          <w:szCs w:val="20"/>
        </w:rPr>
        <w:t xml:space="preserve">• </w:t>
      </w:r>
      <w:r w:rsidR="008E43B3" w:rsidRPr="000001CF">
        <w:t xml:space="preserve">Established and supported the development of many youth and skill development organization, and also head one of those, as </w:t>
      </w:r>
      <w:r w:rsidR="008E43B3" w:rsidRPr="000001CF">
        <w:rPr>
          <w:b/>
        </w:rPr>
        <w:t>CEO of Jawaan Youth Foundation</w:t>
      </w:r>
      <w:r w:rsidR="00086756" w:rsidRPr="000001CF">
        <w:t>.</w:t>
      </w:r>
    </w:p>
    <w:p w:rsidR="009D71D7" w:rsidRPr="009D71D7" w:rsidRDefault="009D71D7" w:rsidP="009D71D7">
      <w:pPr>
        <w:pStyle w:val="Heading2"/>
        <w:spacing w:before="0" w:after="0"/>
        <w:jc w:val="center"/>
        <w:rPr>
          <w:sz w:val="2"/>
        </w:rPr>
      </w:pPr>
    </w:p>
    <w:p w:rsidR="005C71C1" w:rsidRPr="000001CF" w:rsidRDefault="005C71C1" w:rsidP="009D71D7">
      <w:pPr>
        <w:pStyle w:val="Heading2"/>
        <w:pBdr>
          <w:top w:val="single" w:sz="4" w:space="1" w:color="auto"/>
          <w:left w:val="single" w:sz="4" w:space="4" w:color="auto"/>
          <w:bottom w:val="single" w:sz="4" w:space="1" w:color="auto"/>
          <w:right w:val="single" w:sz="4" w:space="4" w:color="auto"/>
        </w:pBdr>
        <w:shd w:val="clear" w:color="auto" w:fill="D9D9D9"/>
        <w:spacing w:before="0" w:after="0"/>
        <w:jc w:val="center"/>
      </w:pPr>
      <w:r w:rsidRPr="000001CF">
        <w:t>Education</w:t>
      </w:r>
    </w:p>
    <w:p w:rsidR="005C71C1" w:rsidRPr="000001CF" w:rsidRDefault="003C601B" w:rsidP="009D71D7">
      <w:pPr>
        <w:pBdr>
          <w:top w:val="single" w:sz="4" w:space="1" w:color="auto"/>
          <w:left w:val="single" w:sz="4" w:space="4" w:color="auto"/>
          <w:bottom w:val="single" w:sz="4" w:space="1" w:color="auto"/>
          <w:right w:val="single" w:sz="4" w:space="4" w:color="auto"/>
        </w:pBdr>
        <w:rPr>
          <w:rStyle w:val="Position"/>
          <w:rFonts w:cs="Arial"/>
        </w:rPr>
      </w:pPr>
      <w:r w:rsidRPr="008E4FD7">
        <w:rPr>
          <w:rStyle w:val="Position"/>
          <w:rFonts w:cs="Arial"/>
          <w:sz w:val="26"/>
          <w:szCs w:val="26"/>
        </w:rPr>
        <w:t>•</w:t>
      </w:r>
      <w:r w:rsidRPr="000001CF">
        <w:rPr>
          <w:rStyle w:val="Position"/>
          <w:rFonts w:cs="Arial"/>
        </w:rPr>
        <w:t xml:space="preserve">   </w:t>
      </w:r>
      <w:r w:rsidR="005C71C1" w:rsidRPr="000001CF">
        <w:rPr>
          <w:rStyle w:val="Position"/>
          <w:rFonts w:cs="Arial"/>
        </w:rPr>
        <w:t>Masters of Professional Studies (MPS)</w:t>
      </w:r>
      <w:r w:rsidR="005C71C1" w:rsidRPr="000001CF">
        <w:rPr>
          <w:rStyle w:val="Position"/>
          <w:rFonts w:cs="Arial"/>
          <w:b w:val="0"/>
        </w:rPr>
        <w:t xml:space="preserve"> in International Development (ID)</w:t>
      </w:r>
      <w:r w:rsidR="00025DF3">
        <w:rPr>
          <w:rStyle w:val="Position"/>
          <w:rFonts w:cs="Arial"/>
          <w:b w:val="0"/>
        </w:rPr>
        <w:t>*</w:t>
      </w:r>
      <w:r w:rsidR="005C71C1" w:rsidRPr="000001CF">
        <w:rPr>
          <w:rStyle w:val="Position"/>
          <w:rFonts w:cs="Arial"/>
        </w:rPr>
        <w:tab/>
      </w:r>
      <w:r w:rsidR="00AC4B91">
        <w:rPr>
          <w:rStyle w:val="Position"/>
          <w:rFonts w:cs="Arial"/>
        </w:rPr>
        <w:tab/>
      </w:r>
      <w:r w:rsidR="005C71C1" w:rsidRPr="000001CF">
        <w:rPr>
          <w:rStyle w:val="Position"/>
          <w:rFonts w:cs="Arial"/>
        </w:rPr>
        <w:t xml:space="preserve"> </w:t>
      </w:r>
      <w:r w:rsidR="00B16899">
        <w:rPr>
          <w:rStyle w:val="Position"/>
          <w:rFonts w:cs="Arial"/>
        </w:rPr>
        <w:t>2009</w:t>
      </w:r>
    </w:p>
    <w:p w:rsidR="00957921" w:rsidRDefault="005C71C1" w:rsidP="009D71D7">
      <w:pPr>
        <w:pBdr>
          <w:top w:val="single" w:sz="4" w:space="1" w:color="auto"/>
          <w:left w:val="single" w:sz="4" w:space="4" w:color="auto"/>
          <w:bottom w:val="single" w:sz="4" w:space="1" w:color="auto"/>
          <w:right w:val="single" w:sz="4" w:space="4" w:color="auto"/>
        </w:pBdr>
        <w:rPr>
          <w:rStyle w:val="Position"/>
          <w:rFonts w:cs="Arial"/>
          <w:i/>
        </w:rPr>
      </w:pPr>
      <w:r w:rsidRPr="000001CF">
        <w:rPr>
          <w:rStyle w:val="Position"/>
          <w:rFonts w:cs="Arial"/>
          <w:i/>
        </w:rPr>
        <w:t>Corn</w:t>
      </w:r>
      <w:r w:rsidR="00861934">
        <w:rPr>
          <w:rStyle w:val="Position"/>
          <w:rFonts w:cs="Arial"/>
          <w:i/>
        </w:rPr>
        <w:t>ell University, Ithaca, NY, USA</w:t>
      </w:r>
    </w:p>
    <w:p w:rsidR="00AD780E" w:rsidRPr="000001CF" w:rsidRDefault="003C601B" w:rsidP="009D71D7">
      <w:pPr>
        <w:pBdr>
          <w:top w:val="single" w:sz="4" w:space="1" w:color="auto"/>
          <w:left w:val="single" w:sz="4" w:space="4" w:color="auto"/>
          <w:bottom w:val="single" w:sz="4" w:space="1" w:color="auto"/>
          <w:right w:val="single" w:sz="4" w:space="4" w:color="auto"/>
        </w:pBdr>
        <w:rPr>
          <w:rStyle w:val="Position"/>
          <w:rFonts w:cs="Arial"/>
          <w:b w:val="0"/>
        </w:rPr>
      </w:pPr>
      <w:r w:rsidRPr="008E4FD7">
        <w:rPr>
          <w:rStyle w:val="Position"/>
          <w:rFonts w:cs="Arial"/>
          <w:sz w:val="26"/>
          <w:szCs w:val="26"/>
        </w:rPr>
        <w:t>•</w:t>
      </w:r>
      <w:r w:rsidRPr="000001CF">
        <w:rPr>
          <w:rStyle w:val="Position"/>
          <w:rFonts w:cs="Arial"/>
        </w:rPr>
        <w:t xml:space="preserve">   B</w:t>
      </w:r>
      <w:r w:rsidR="00AD780E" w:rsidRPr="000001CF">
        <w:rPr>
          <w:rStyle w:val="Position"/>
          <w:rFonts w:cs="Arial"/>
        </w:rPr>
        <w:t>achelor of Science (</w:t>
      </w:r>
      <w:r w:rsidR="00D11BB3" w:rsidRPr="000001CF">
        <w:rPr>
          <w:rStyle w:val="Position"/>
          <w:rFonts w:cs="Arial"/>
        </w:rPr>
        <w:t>Hon</w:t>
      </w:r>
      <w:r w:rsidR="009D619A" w:rsidRPr="000001CF">
        <w:rPr>
          <w:rStyle w:val="Position"/>
          <w:rFonts w:cs="Arial"/>
        </w:rPr>
        <w:t>ors</w:t>
      </w:r>
      <w:r w:rsidR="00AD780E" w:rsidRPr="000001CF">
        <w:rPr>
          <w:rStyle w:val="Position"/>
          <w:rFonts w:cs="Arial"/>
        </w:rPr>
        <w:t>)</w:t>
      </w:r>
      <w:r w:rsidR="00AD780E" w:rsidRPr="000001CF">
        <w:rPr>
          <w:rStyle w:val="Position"/>
          <w:rFonts w:cs="Arial"/>
        </w:rPr>
        <w:tab/>
      </w:r>
      <w:r w:rsidR="00AD780E" w:rsidRPr="000001CF">
        <w:rPr>
          <w:rStyle w:val="Position"/>
          <w:rFonts w:cs="Arial"/>
        </w:rPr>
        <w:tab/>
      </w:r>
      <w:r w:rsidR="00AD780E" w:rsidRPr="000001CF">
        <w:rPr>
          <w:rStyle w:val="Position"/>
          <w:rFonts w:cs="Arial"/>
          <w:b w:val="0"/>
        </w:rPr>
        <w:tab/>
      </w:r>
      <w:r w:rsidR="00AD780E" w:rsidRPr="000001CF">
        <w:rPr>
          <w:rStyle w:val="Position"/>
          <w:rFonts w:cs="Arial"/>
          <w:b w:val="0"/>
        </w:rPr>
        <w:tab/>
      </w:r>
      <w:r w:rsidR="00AD780E" w:rsidRPr="000001CF">
        <w:rPr>
          <w:rStyle w:val="Position"/>
          <w:rFonts w:cs="Arial"/>
          <w:b w:val="0"/>
        </w:rPr>
        <w:tab/>
      </w:r>
      <w:r w:rsidR="00AD780E" w:rsidRPr="000001CF">
        <w:rPr>
          <w:rStyle w:val="Position"/>
          <w:rFonts w:cs="Arial"/>
          <w:b w:val="0"/>
        </w:rPr>
        <w:tab/>
      </w:r>
      <w:r w:rsidR="00AD780E" w:rsidRPr="000001CF">
        <w:rPr>
          <w:rStyle w:val="Position"/>
          <w:rFonts w:cs="Arial"/>
          <w:b w:val="0"/>
        </w:rPr>
        <w:tab/>
      </w:r>
      <w:r w:rsidR="00B16899">
        <w:rPr>
          <w:rStyle w:val="Position"/>
          <w:rFonts w:cs="Arial"/>
          <w:b w:val="0"/>
        </w:rPr>
        <w:t xml:space="preserve"> </w:t>
      </w:r>
      <w:r w:rsidR="00B16899" w:rsidRPr="00B16899">
        <w:rPr>
          <w:rStyle w:val="Position"/>
          <w:rFonts w:cs="Arial"/>
        </w:rPr>
        <w:t>2006</w:t>
      </w:r>
    </w:p>
    <w:p w:rsidR="003C601B" w:rsidRPr="000001CF" w:rsidRDefault="00BB3308" w:rsidP="00E02810">
      <w:pPr>
        <w:pBdr>
          <w:top w:val="single" w:sz="4" w:space="1" w:color="auto"/>
          <w:left w:val="single" w:sz="4" w:space="4" w:color="auto"/>
          <w:bottom w:val="single" w:sz="4" w:space="1" w:color="auto"/>
          <w:right w:val="single" w:sz="4" w:space="4" w:color="auto"/>
        </w:pBdr>
        <w:ind w:firstLine="720"/>
        <w:rPr>
          <w:rStyle w:val="Position"/>
          <w:rFonts w:cs="Arial"/>
          <w:b w:val="0"/>
        </w:rPr>
      </w:pPr>
      <w:r w:rsidRPr="000001CF">
        <w:rPr>
          <w:rStyle w:val="Position"/>
          <w:rFonts w:cs="Arial"/>
          <w:b w:val="0"/>
        </w:rPr>
        <w:t>Majors in Economics</w:t>
      </w:r>
      <w:r w:rsidR="00D11BB3" w:rsidRPr="000001CF">
        <w:rPr>
          <w:rStyle w:val="Position"/>
          <w:rFonts w:cs="Arial"/>
          <w:b w:val="0"/>
        </w:rPr>
        <w:t>;</w:t>
      </w:r>
      <w:r w:rsidRPr="000001CF">
        <w:rPr>
          <w:rStyle w:val="Position"/>
          <w:rFonts w:cs="Arial"/>
          <w:b w:val="0"/>
        </w:rPr>
        <w:t xml:space="preserve"> minor in </w:t>
      </w:r>
      <w:r w:rsidR="00E02810">
        <w:rPr>
          <w:rStyle w:val="Position"/>
          <w:rFonts w:cs="Arial"/>
          <w:b w:val="0"/>
        </w:rPr>
        <w:t>Mathematics</w:t>
      </w:r>
      <w:r w:rsidR="00D11BB3" w:rsidRPr="000001CF">
        <w:rPr>
          <w:rStyle w:val="Position"/>
          <w:rFonts w:cs="Arial"/>
          <w:b w:val="0"/>
        </w:rPr>
        <w:t xml:space="preserve"> </w:t>
      </w:r>
      <w:r w:rsidR="00D11BB3" w:rsidRPr="000001CF">
        <w:rPr>
          <w:rStyle w:val="Position"/>
          <w:rFonts w:cs="Arial"/>
          <w:b w:val="0"/>
        </w:rPr>
        <w:tab/>
      </w:r>
      <w:r w:rsidR="00D11BB3" w:rsidRPr="000001CF">
        <w:rPr>
          <w:rStyle w:val="Position"/>
          <w:rFonts w:cs="Arial"/>
          <w:b w:val="0"/>
        </w:rPr>
        <w:tab/>
      </w:r>
      <w:r w:rsidR="00D11BB3" w:rsidRPr="000001CF">
        <w:rPr>
          <w:rStyle w:val="Position"/>
          <w:rFonts w:cs="Arial"/>
          <w:b w:val="0"/>
        </w:rPr>
        <w:tab/>
      </w:r>
      <w:r w:rsidR="009D619A" w:rsidRPr="000001CF">
        <w:rPr>
          <w:rStyle w:val="Position"/>
          <w:rFonts w:cs="Arial"/>
          <w:b w:val="0"/>
        </w:rPr>
        <w:t xml:space="preserve">       </w:t>
      </w:r>
      <w:r w:rsidR="000A2545">
        <w:rPr>
          <w:rStyle w:val="Position"/>
          <w:rFonts w:cs="Arial"/>
          <w:b w:val="0"/>
        </w:rPr>
        <w:tab/>
      </w:r>
      <w:r w:rsidR="009D619A" w:rsidRPr="000001CF">
        <w:rPr>
          <w:rStyle w:val="Position"/>
          <w:rFonts w:cs="Arial"/>
          <w:b w:val="0"/>
        </w:rPr>
        <w:t>Four</w:t>
      </w:r>
      <w:r w:rsidR="00E0702C">
        <w:rPr>
          <w:rStyle w:val="Position"/>
          <w:rFonts w:cs="Arial"/>
          <w:b w:val="0"/>
        </w:rPr>
        <w:t>-yr Program</w:t>
      </w:r>
    </w:p>
    <w:p w:rsidR="003C601B" w:rsidRPr="000001CF" w:rsidRDefault="00BB3308" w:rsidP="009D71D7">
      <w:pPr>
        <w:pBdr>
          <w:top w:val="single" w:sz="4" w:space="1" w:color="auto"/>
          <w:left w:val="single" w:sz="4" w:space="4" w:color="auto"/>
          <w:bottom w:val="single" w:sz="4" w:space="1" w:color="auto"/>
          <w:right w:val="single" w:sz="4" w:space="4" w:color="auto"/>
        </w:pBdr>
        <w:rPr>
          <w:rFonts w:ascii="Garamond" w:hAnsi="Garamond" w:cs="Arial"/>
          <w:i/>
        </w:rPr>
      </w:pPr>
      <w:r w:rsidRPr="000001CF">
        <w:rPr>
          <w:rStyle w:val="Position"/>
          <w:rFonts w:cs="Arial"/>
          <w:i/>
        </w:rPr>
        <w:t xml:space="preserve">Lahore </w:t>
      </w:r>
      <w:r w:rsidR="003C601B" w:rsidRPr="000001CF">
        <w:rPr>
          <w:rStyle w:val="Position"/>
          <w:rFonts w:cs="Arial"/>
          <w:i/>
        </w:rPr>
        <w:t>University</w:t>
      </w:r>
      <w:r w:rsidRPr="000001CF">
        <w:rPr>
          <w:rStyle w:val="Position"/>
          <w:rFonts w:cs="Arial"/>
          <w:i/>
        </w:rPr>
        <w:t xml:space="preserve"> of Management Sciences (LUMS)</w:t>
      </w:r>
      <w:r w:rsidR="003C601B" w:rsidRPr="000001CF">
        <w:rPr>
          <w:rStyle w:val="Position"/>
          <w:rFonts w:cs="Arial"/>
          <w:i/>
        </w:rPr>
        <w:t xml:space="preserve">, </w:t>
      </w:r>
      <w:r w:rsidRPr="000001CF">
        <w:rPr>
          <w:rStyle w:val="Position"/>
          <w:rFonts w:cs="Arial"/>
          <w:i/>
        </w:rPr>
        <w:t xml:space="preserve">Pakistan </w:t>
      </w:r>
      <w:r w:rsidR="00AD780E" w:rsidRPr="000001CF">
        <w:rPr>
          <w:rStyle w:val="Position"/>
          <w:rFonts w:cs="Arial"/>
          <w:i/>
        </w:rPr>
        <w:tab/>
      </w:r>
    </w:p>
    <w:p w:rsidR="004204FC" w:rsidRPr="000001CF" w:rsidRDefault="004204FC" w:rsidP="00036A03">
      <w:pPr>
        <w:pStyle w:val="Heading2"/>
        <w:pBdr>
          <w:top w:val="single" w:sz="12" w:space="1" w:color="auto"/>
          <w:left w:val="single" w:sz="12" w:space="4" w:color="auto"/>
          <w:bottom w:val="single" w:sz="12" w:space="1" w:color="auto"/>
          <w:right w:val="single" w:sz="12" w:space="4" w:color="auto"/>
        </w:pBdr>
        <w:shd w:val="clear" w:color="auto" w:fill="D9D9D9"/>
        <w:spacing w:before="120" w:after="0"/>
        <w:jc w:val="center"/>
      </w:pPr>
      <w:r w:rsidRPr="000001CF">
        <w:t>Professional Experience</w:t>
      </w:r>
    </w:p>
    <w:p w:rsidR="005F156A" w:rsidRPr="000001CF" w:rsidRDefault="00224ADA" w:rsidP="005F156A">
      <w:pPr>
        <w:pBdr>
          <w:top w:val="single" w:sz="4" w:space="1" w:color="auto"/>
          <w:left w:val="single" w:sz="4" w:space="4" w:color="auto"/>
          <w:bottom w:val="single" w:sz="4" w:space="1" w:color="auto"/>
          <w:right w:val="single" w:sz="4" w:space="4" w:color="auto"/>
        </w:pBdr>
        <w:shd w:val="clear" w:color="auto" w:fill="000000"/>
        <w:rPr>
          <w:rStyle w:val="Position"/>
          <w:rFonts w:cs="Arial"/>
        </w:rPr>
      </w:pPr>
      <w:r>
        <w:rPr>
          <w:rStyle w:val="Position"/>
          <w:rFonts w:cs="Arial"/>
        </w:rPr>
        <w:t>Consultant</w:t>
      </w:r>
      <w:r w:rsidR="005F156A">
        <w:rPr>
          <w:rStyle w:val="Position"/>
          <w:rFonts w:cs="Arial"/>
        </w:rPr>
        <w:tab/>
      </w:r>
      <w:r w:rsidR="005F156A">
        <w:rPr>
          <w:rStyle w:val="Position"/>
          <w:rFonts w:cs="Arial"/>
        </w:rPr>
        <w:tab/>
        <w:t xml:space="preserve"> </w:t>
      </w:r>
      <w:r w:rsidR="005F156A" w:rsidRPr="000001CF">
        <w:rPr>
          <w:rStyle w:val="Position"/>
          <w:rFonts w:cs="Arial"/>
        </w:rPr>
        <w:tab/>
      </w:r>
      <w:r w:rsidR="005F156A" w:rsidRPr="000001CF">
        <w:rPr>
          <w:rStyle w:val="Position"/>
          <w:rFonts w:cs="Arial"/>
        </w:rPr>
        <w:tab/>
      </w:r>
      <w:r w:rsidR="005F156A" w:rsidRPr="000001CF">
        <w:rPr>
          <w:rStyle w:val="Position"/>
          <w:rFonts w:cs="Arial"/>
        </w:rPr>
        <w:tab/>
      </w:r>
      <w:r w:rsidR="005F156A">
        <w:rPr>
          <w:rStyle w:val="Position"/>
          <w:rFonts w:cs="Arial"/>
        </w:rPr>
        <w:t xml:space="preserve">    </w:t>
      </w:r>
      <w:r w:rsidR="005F156A">
        <w:rPr>
          <w:rStyle w:val="Position"/>
          <w:rFonts w:cs="Arial"/>
        </w:rPr>
        <w:tab/>
        <w:t xml:space="preserve">               </w:t>
      </w:r>
      <w:r w:rsidR="005F156A">
        <w:rPr>
          <w:rStyle w:val="Position"/>
          <w:rFonts w:cs="Arial"/>
        </w:rPr>
        <w:tab/>
      </w:r>
      <w:r w:rsidR="005F156A">
        <w:rPr>
          <w:rStyle w:val="Position"/>
          <w:rFonts w:cs="Arial"/>
        </w:rPr>
        <w:tab/>
      </w:r>
      <w:r w:rsidR="005F156A">
        <w:rPr>
          <w:rStyle w:val="Position"/>
          <w:rFonts w:cs="Arial"/>
        </w:rPr>
        <w:tab/>
        <w:t>Current</w:t>
      </w:r>
    </w:p>
    <w:p w:rsidR="005F156A" w:rsidRDefault="005F156A" w:rsidP="00E72BA0">
      <w:pPr>
        <w:pStyle w:val="ListBullet"/>
      </w:pPr>
      <w:r w:rsidRPr="005F156A">
        <w:t>National Commission for Human Development</w:t>
      </w:r>
      <w:r>
        <w:tab/>
      </w:r>
      <w:r>
        <w:tab/>
      </w:r>
      <w:r>
        <w:tab/>
      </w:r>
      <w:r>
        <w:tab/>
      </w:r>
      <w:r>
        <w:tab/>
      </w:r>
      <w:r>
        <w:rPr>
          <w:rStyle w:val="Position"/>
        </w:rPr>
        <w:t>Feb’11 – till date</w:t>
      </w:r>
    </w:p>
    <w:p w:rsidR="005F156A" w:rsidRPr="005F156A" w:rsidRDefault="005F156A" w:rsidP="00E72BA0">
      <w:pPr>
        <w:pStyle w:val="ListBullet"/>
      </w:pPr>
      <w:r w:rsidRPr="005F156A">
        <w:t>Managing the Community Technology Learning Centers (CTLC) project</w:t>
      </w:r>
      <w:r>
        <w:t xml:space="preserve">; </w:t>
      </w:r>
      <w:r w:rsidR="00D70FB6">
        <w:t xml:space="preserve">Conducting assessment surveys, with focus on gender employability needs; </w:t>
      </w:r>
      <w:r>
        <w:t xml:space="preserve">Writing general proposals for potential partnerships, esp. with district governments and funding agencies; </w:t>
      </w:r>
      <w:r w:rsidR="00E72BA0">
        <w:t xml:space="preserve">conducting research and assessment studies; </w:t>
      </w:r>
      <w:r>
        <w:t>coordination with distric</w:t>
      </w:r>
      <w:r w:rsidR="00BD11B1">
        <w:t>t support units (HDSUs) of NCHD;</w:t>
      </w:r>
      <w:r w:rsidR="00F45A2B">
        <w:t xml:space="preserve"> Liaison with local and </w:t>
      </w:r>
      <w:r w:rsidR="00BD11B1">
        <w:t>international</w:t>
      </w:r>
      <w:r w:rsidR="00F45A2B">
        <w:t xml:space="preserve"> partners, and dissemination of information and data on </w:t>
      </w:r>
      <w:r w:rsidR="00BD11B1">
        <w:t>MDGs, as well as CTLC;</w:t>
      </w:r>
      <w:r w:rsidR="00F45A2B">
        <w:t xml:space="preserve"> Support to the Chairperson on policy </w:t>
      </w:r>
      <w:r w:rsidR="00BD11B1">
        <w:t>and other notes for hig</w:t>
      </w:r>
      <w:r w:rsidR="00E72BA0">
        <w:t xml:space="preserve">h level meetings and workshops; </w:t>
      </w:r>
      <w:r w:rsidR="00BC557C" w:rsidRPr="00BC557C">
        <w:t>Working with M&amp;E unit on determining the progress made and gaps w.r.t</w:t>
      </w:r>
      <w:r w:rsidR="00BC557C">
        <w:t>.</w:t>
      </w:r>
      <w:r w:rsidR="00BC557C" w:rsidRPr="00BC557C">
        <w:t xml:space="preserve"> the Detailed Implementation Plans (DIPs) of various NCHD programs</w:t>
      </w:r>
    </w:p>
    <w:p w:rsidR="005F156A" w:rsidRPr="005F156A" w:rsidRDefault="005F156A" w:rsidP="00E72BA0">
      <w:pPr>
        <w:pStyle w:val="ListBullet"/>
      </w:pPr>
      <w:r w:rsidRPr="005F156A">
        <w:t>Pakistan Development Forum</w:t>
      </w:r>
      <w:r>
        <w:tab/>
      </w:r>
      <w:r>
        <w:tab/>
      </w:r>
      <w:r>
        <w:tab/>
      </w:r>
      <w:r>
        <w:tab/>
      </w:r>
      <w:r>
        <w:tab/>
      </w:r>
      <w:r>
        <w:tab/>
      </w:r>
      <w:r>
        <w:tab/>
      </w:r>
      <w:r>
        <w:rPr>
          <w:rStyle w:val="Position"/>
        </w:rPr>
        <w:t>Oct-</w:t>
      </w:r>
      <w:r w:rsidR="009025E2">
        <w:rPr>
          <w:rStyle w:val="Position"/>
        </w:rPr>
        <w:t>Dec</w:t>
      </w:r>
      <w:r>
        <w:rPr>
          <w:rStyle w:val="Position"/>
        </w:rPr>
        <w:t xml:space="preserve"> 2010</w:t>
      </w:r>
    </w:p>
    <w:p w:rsidR="00BD11B1" w:rsidRDefault="005F156A" w:rsidP="00E72BA0">
      <w:pPr>
        <w:pStyle w:val="ListBullet"/>
      </w:pPr>
      <w:r>
        <w:t xml:space="preserve">Part of the core </w:t>
      </w:r>
      <w:r w:rsidR="00E72BA0">
        <w:t xml:space="preserve">team of consultants for development of the </w:t>
      </w:r>
      <w:r>
        <w:t xml:space="preserve">Program </w:t>
      </w:r>
      <w:r w:rsidR="00E72BA0">
        <w:t xml:space="preserve">and Themes </w:t>
      </w:r>
      <w:r>
        <w:t xml:space="preserve">of the </w:t>
      </w:r>
      <w:r w:rsidRPr="00E72BA0">
        <w:rPr>
          <w:b/>
        </w:rPr>
        <w:t>Pakistan Development Forum 2010</w:t>
      </w:r>
      <w:r>
        <w:t xml:space="preserve">; Writing support material on thematic backgrounders for the Forum; </w:t>
      </w:r>
      <w:r w:rsidR="00533F54">
        <w:t xml:space="preserve">Liaison with ministerial level </w:t>
      </w:r>
      <w:r w:rsidR="00D90659">
        <w:t>Session-Chairs and</w:t>
      </w:r>
      <w:r w:rsidR="00533F54">
        <w:t xml:space="preserve"> </w:t>
      </w:r>
      <w:r w:rsidR="00D90659">
        <w:t>s</w:t>
      </w:r>
      <w:r w:rsidR="00533F54">
        <w:t>peakers</w:t>
      </w:r>
      <w:r w:rsidR="00D90659">
        <w:t>, and facilitation in their talking points</w:t>
      </w:r>
      <w:r w:rsidR="000047A4">
        <w:t>, and post-conference write ups and reports.</w:t>
      </w:r>
      <w:r w:rsidRPr="000001CF">
        <w:t xml:space="preserve"> </w:t>
      </w:r>
    </w:p>
    <w:p w:rsidR="005F156A" w:rsidRPr="00BD11B1" w:rsidRDefault="00BD11B1" w:rsidP="00E72BA0">
      <w:pPr>
        <w:pStyle w:val="ListBullet"/>
      </w:pPr>
      <w:r w:rsidRPr="00BD11B1">
        <w:t>Received Letter of Commendation from the Minister of State (now MoS Foreign Ministry) for outstanding performance, among 2 others.</w:t>
      </w:r>
    </w:p>
    <w:p w:rsidR="005F156A" w:rsidRPr="000001CF" w:rsidRDefault="005F156A" w:rsidP="00036A03">
      <w:pPr>
        <w:pBdr>
          <w:between w:val="single" w:sz="4" w:space="1" w:color="auto"/>
        </w:pBdr>
        <w:shd w:val="clear" w:color="auto" w:fill="FFFFFF"/>
        <w:rPr>
          <w:rStyle w:val="Position"/>
          <w:rFonts w:cs="Arial"/>
          <w:sz w:val="6"/>
        </w:rPr>
      </w:pPr>
    </w:p>
    <w:p w:rsidR="008238D2" w:rsidRPr="000001CF" w:rsidRDefault="00944731" w:rsidP="002A3B8C">
      <w:pPr>
        <w:pBdr>
          <w:top w:val="single" w:sz="4" w:space="1" w:color="auto"/>
          <w:left w:val="single" w:sz="4" w:space="4" w:color="auto"/>
          <w:bottom w:val="single" w:sz="4" w:space="1" w:color="auto"/>
          <w:right w:val="single" w:sz="4" w:space="4" w:color="auto"/>
        </w:pBdr>
        <w:shd w:val="clear" w:color="auto" w:fill="000000"/>
        <w:rPr>
          <w:rStyle w:val="Position"/>
          <w:rFonts w:cs="Arial"/>
        </w:rPr>
      </w:pPr>
      <w:r>
        <w:rPr>
          <w:rStyle w:val="Position"/>
          <w:rFonts w:cs="Arial"/>
        </w:rPr>
        <w:t>Director</w:t>
      </w:r>
      <w:r w:rsidR="005F156A">
        <w:rPr>
          <w:rStyle w:val="Position"/>
          <w:rFonts w:cs="Arial"/>
        </w:rPr>
        <w:tab/>
      </w:r>
      <w:r w:rsidR="003B5AE2">
        <w:rPr>
          <w:rStyle w:val="Position"/>
          <w:rFonts w:cs="Arial"/>
        </w:rPr>
        <w:tab/>
      </w:r>
      <w:r w:rsidR="003B5AE2">
        <w:rPr>
          <w:rStyle w:val="Position"/>
          <w:rFonts w:cs="Arial"/>
        </w:rPr>
        <w:tab/>
        <w:t xml:space="preserve"> </w:t>
      </w:r>
      <w:r w:rsidR="006A36E3" w:rsidRPr="000001CF">
        <w:rPr>
          <w:rStyle w:val="Position"/>
          <w:rFonts w:cs="Arial"/>
        </w:rPr>
        <w:tab/>
      </w:r>
      <w:r w:rsidR="006A36E3" w:rsidRPr="000001CF">
        <w:rPr>
          <w:rStyle w:val="Position"/>
          <w:rFonts w:cs="Arial"/>
        </w:rPr>
        <w:tab/>
      </w:r>
      <w:r w:rsidR="006A36E3" w:rsidRPr="000001CF">
        <w:rPr>
          <w:rStyle w:val="Position"/>
          <w:rFonts w:cs="Arial"/>
        </w:rPr>
        <w:tab/>
      </w:r>
      <w:r w:rsidR="001E2465">
        <w:rPr>
          <w:rStyle w:val="Position"/>
          <w:rFonts w:cs="Arial"/>
        </w:rPr>
        <w:t xml:space="preserve">    </w:t>
      </w:r>
      <w:r w:rsidR="001E2465">
        <w:rPr>
          <w:rStyle w:val="Position"/>
          <w:rFonts w:cs="Arial"/>
        </w:rPr>
        <w:tab/>
        <w:t xml:space="preserve">      </w:t>
      </w:r>
      <w:r w:rsidR="003B5AE2">
        <w:rPr>
          <w:rStyle w:val="Position"/>
          <w:rFonts w:cs="Arial"/>
        </w:rPr>
        <w:t xml:space="preserve">      </w:t>
      </w:r>
      <w:r w:rsidR="001B0AB0">
        <w:rPr>
          <w:rStyle w:val="Position"/>
          <w:rFonts w:cs="Arial"/>
        </w:rPr>
        <w:t xml:space="preserve">      </w:t>
      </w:r>
      <w:r w:rsidR="003B5AE2">
        <w:rPr>
          <w:rStyle w:val="Position"/>
          <w:rFonts w:cs="Arial"/>
        </w:rPr>
        <w:t xml:space="preserve"> </w:t>
      </w:r>
      <w:r w:rsidR="001E2465">
        <w:rPr>
          <w:rStyle w:val="Position"/>
          <w:rFonts w:cs="Arial"/>
        </w:rPr>
        <w:t xml:space="preserve">Mar 2010- </w:t>
      </w:r>
      <w:r w:rsidR="005F156A">
        <w:rPr>
          <w:rStyle w:val="Position"/>
          <w:rFonts w:cs="Arial"/>
        </w:rPr>
        <w:t>Sep</w:t>
      </w:r>
      <w:r w:rsidR="001E2465">
        <w:rPr>
          <w:rStyle w:val="Position"/>
          <w:rFonts w:cs="Arial"/>
        </w:rPr>
        <w:t xml:space="preserve"> 2010</w:t>
      </w:r>
      <w:r w:rsidR="006A36E3" w:rsidRPr="000001CF">
        <w:rPr>
          <w:rStyle w:val="Position"/>
          <w:rFonts w:cs="Arial"/>
        </w:rPr>
        <w:t xml:space="preserve"> </w:t>
      </w:r>
    </w:p>
    <w:p w:rsidR="008238D2" w:rsidRPr="000001CF" w:rsidRDefault="008238D2" w:rsidP="002A3B8C">
      <w:pPr>
        <w:pBdr>
          <w:top w:val="single" w:sz="4" w:space="1" w:color="auto"/>
          <w:left w:val="single" w:sz="4" w:space="4" w:color="auto"/>
          <w:bottom w:val="single" w:sz="4" w:space="1" w:color="auto"/>
          <w:right w:val="single" w:sz="4" w:space="4" w:color="auto"/>
        </w:pBdr>
        <w:shd w:val="clear" w:color="auto" w:fill="000000"/>
        <w:rPr>
          <w:rFonts w:ascii="Garamond" w:hAnsi="Garamond" w:cs="Arial"/>
          <w:i/>
        </w:rPr>
      </w:pPr>
      <w:r w:rsidRPr="000001CF">
        <w:rPr>
          <w:rStyle w:val="Position"/>
          <w:rFonts w:cs="Arial"/>
          <w:i/>
        </w:rPr>
        <w:t>Punjab Education Foundation</w:t>
      </w:r>
    </w:p>
    <w:p w:rsidR="00AD6C04" w:rsidRDefault="00FC0CE5" w:rsidP="00E72BA0">
      <w:pPr>
        <w:pStyle w:val="ListBullet"/>
      </w:pPr>
      <w:r w:rsidRPr="008E4FD7">
        <w:rPr>
          <w:rStyle w:val="Position"/>
          <w:sz w:val="20"/>
          <w:szCs w:val="20"/>
        </w:rPr>
        <w:t xml:space="preserve">• </w:t>
      </w:r>
      <w:r w:rsidR="00BB4E14" w:rsidRPr="00AD6C04">
        <w:t xml:space="preserve">Head the Regional Office Rawalpindi; </w:t>
      </w:r>
      <w:r w:rsidR="003A1C6B">
        <w:t xml:space="preserve">Manage the programs in Rawalpindi (North) Region districts of </w:t>
      </w:r>
      <w:r w:rsidR="00BB4E14" w:rsidRPr="00AD6C04">
        <w:t>Punjab Education Foundation the Rawalpindi Region</w:t>
      </w:r>
      <w:r w:rsidR="00AD6C04" w:rsidRPr="00AD6C04">
        <w:t xml:space="preserve">, </w:t>
      </w:r>
      <w:r w:rsidR="00BB4E14" w:rsidRPr="00AD6C04">
        <w:t>and directly report to the MD and DMD</w:t>
      </w:r>
      <w:r w:rsidR="003A1C6B">
        <w:t>s</w:t>
      </w:r>
      <w:r w:rsidR="00BB4E14" w:rsidRPr="00AD6C04">
        <w:t xml:space="preserve"> </w:t>
      </w:r>
      <w:r w:rsidR="00AD6C04" w:rsidRPr="00AD6C04">
        <w:t>(Ops and Fin)</w:t>
      </w:r>
    </w:p>
    <w:p w:rsidR="00BB4E14" w:rsidRPr="000001CF" w:rsidRDefault="00FC0CE5" w:rsidP="00E72BA0">
      <w:pPr>
        <w:pStyle w:val="ListBullet"/>
      </w:pPr>
      <w:r w:rsidRPr="008E4FD7">
        <w:rPr>
          <w:rStyle w:val="Position"/>
          <w:sz w:val="20"/>
          <w:szCs w:val="20"/>
        </w:rPr>
        <w:t xml:space="preserve">• </w:t>
      </w:r>
      <w:r w:rsidR="00BB4E14" w:rsidRPr="00AD6C04">
        <w:t xml:space="preserve">Monitor </w:t>
      </w:r>
      <w:r w:rsidR="00AD6C04">
        <w:t xml:space="preserve">all </w:t>
      </w:r>
      <w:r w:rsidR="00BB4E14" w:rsidRPr="00AD6C04">
        <w:t xml:space="preserve">the Programs </w:t>
      </w:r>
      <w:r w:rsidR="00AD6C04">
        <w:t xml:space="preserve">and schemes of PEF, and initiate new ones in </w:t>
      </w:r>
      <w:r w:rsidR="003A1C6B">
        <w:t xml:space="preserve">the districts under the Regional Office </w:t>
      </w:r>
    </w:p>
    <w:p w:rsidR="00BB4E14" w:rsidRPr="000001CF" w:rsidRDefault="00FC0CE5" w:rsidP="00E72BA0">
      <w:pPr>
        <w:pStyle w:val="ListBullet"/>
      </w:pPr>
      <w:r w:rsidRPr="008E4FD7">
        <w:rPr>
          <w:rStyle w:val="Position"/>
          <w:sz w:val="20"/>
          <w:szCs w:val="20"/>
        </w:rPr>
        <w:lastRenderedPageBreak/>
        <w:t xml:space="preserve">• </w:t>
      </w:r>
      <w:r w:rsidR="00BB4E14" w:rsidRPr="000001CF">
        <w:t>Manage the financial aspects of the Programs and related logistic cost</w:t>
      </w:r>
      <w:r w:rsidR="00B558D3">
        <w:t xml:space="preserve">s for general office </w:t>
      </w:r>
      <w:r w:rsidR="00B558D3" w:rsidRPr="00B558D3">
        <w:rPr>
          <w:sz w:val="18"/>
        </w:rPr>
        <w:t xml:space="preserve">and </w:t>
      </w:r>
      <w:r w:rsidR="00B558D3">
        <w:t>staff expenditures</w:t>
      </w:r>
    </w:p>
    <w:p w:rsidR="00D70FB6" w:rsidRDefault="00FC0CE5" w:rsidP="00E72BA0">
      <w:pPr>
        <w:pStyle w:val="ListBullet"/>
      </w:pPr>
      <w:r w:rsidRPr="008E4FD7">
        <w:rPr>
          <w:rStyle w:val="Position"/>
          <w:sz w:val="20"/>
          <w:szCs w:val="20"/>
        </w:rPr>
        <w:t xml:space="preserve">• </w:t>
      </w:r>
      <w:r w:rsidR="00BB4E14" w:rsidRPr="000001CF">
        <w:t xml:space="preserve">Managed the newly </w:t>
      </w:r>
      <w:r w:rsidR="00D07089" w:rsidRPr="000001CF">
        <w:t>initiated</w:t>
      </w:r>
      <w:r w:rsidR="00AB08F5">
        <w:t xml:space="preserve"> and innovative project</w:t>
      </w:r>
      <w:r w:rsidR="00BB4E14" w:rsidRPr="000001CF">
        <w:t xml:space="preserve"> of Education Voucher Scheme (EVS) in the Rawalpindi region for the out-of-school children, especially from families of industrial workers in Naseerabad, Rwp, area</w:t>
      </w:r>
    </w:p>
    <w:p w:rsidR="00BB4E14" w:rsidRPr="000001CF" w:rsidRDefault="00D70FB6" w:rsidP="00E72BA0">
      <w:pPr>
        <w:pStyle w:val="ListBullet"/>
      </w:pPr>
      <w:r w:rsidRPr="008E4FD7">
        <w:rPr>
          <w:rStyle w:val="Position"/>
          <w:sz w:val="20"/>
          <w:szCs w:val="20"/>
        </w:rPr>
        <w:t>•</w:t>
      </w:r>
      <w:r>
        <w:t xml:space="preserve"> Designing, managing, and analyzing social and economic research surveys for the purpose of evaluating prevalent issues in education sector in the local areas</w:t>
      </w:r>
    </w:p>
    <w:p w:rsidR="00D70FB6" w:rsidRDefault="00D70FB6" w:rsidP="00D70FB6">
      <w:pPr>
        <w:pStyle w:val="ListBullet"/>
      </w:pPr>
      <w:r w:rsidRPr="008E4FD7">
        <w:rPr>
          <w:rStyle w:val="Position"/>
          <w:sz w:val="20"/>
          <w:szCs w:val="20"/>
        </w:rPr>
        <w:t xml:space="preserve">• </w:t>
      </w:r>
      <w:r w:rsidRPr="007915D5">
        <w:t xml:space="preserve">Representing the PEF in collaboration and meetings with the external partners and a </w:t>
      </w:r>
      <w:r>
        <w:t xml:space="preserve">number of related </w:t>
      </w:r>
      <w:r w:rsidRPr="007915D5">
        <w:t>NGOs and Civil Society</w:t>
      </w:r>
      <w:r>
        <w:t xml:space="preserve"> Organizations </w:t>
      </w:r>
    </w:p>
    <w:p w:rsidR="00D70FB6" w:rsidRDefault="00D70FB6" w:rsidP="00D70FB6">
      <w:pPr>
        <w:pStyle w:val="ListBullet"/>
      </w:pPr>
      <w:r w:rsidRPr="008E4FD7">
        <w:rPr>
          <w:rStyle w:val="Position"/>
          <w:sz w:val="20"/>
          <w:szCs w:val="20"/>
        </w:rPr>
        <w:t xml:space="preserve">• </w:t>
      </w:r>
      <w:r>
        <w:t>Coordination with a management and owners of various schools from 10 districts</w:t>
      </w:r>
    </w:p>
    <w:p w:rsidR="00D70FB6" w:rsidRPr="007915D5" w:rsidRDefault="00D70FB6" w:rsidP="00D70FB6">
      <w:pPr>
        <w:pStyle w:val="ListBullet"/>
      </w:pPr>
      <w:r w:rsidRPr="008E4FD7">
        <w:rPr>
          <w:rStyle w:val="Position"/>
          <w:sz w:val="20"/>
          <w:szCs w:val="20"/>
        </w:rPr>
        <w:t xml:space="preserve">• </w:t>
      </w:r>
      <w:r w:rsidRPr="007915D5">
        <w:t xml:space="preserve">Policy input to </w:t>
      </w:r>
      <w:r>
        <w:t>h</w:t>
      </w:r>
      <w:r w:rsidRPr="007915D5">
        <w:t xml:space="preserve">igher </w:t>
      </w:r>
      <w:r>
        <w:t>m</w:t>
      </w:r>
      <w:r w:rsidRPr="007915D5">
        <w:t xml:space="preserve">anagement on effective utilization of the Continuous Professional Development Program (CPDP), and its </w:t>
      </w:r>
      <w:r>
        <w:t xml:space="preserve">other </w:t>
      </w:r>
      <w:r w:rsidRPr="007915D5">
        <w:t>components</w:t>
      </w:r>
      <w:r>
        <w:t xml:space="preserve"> (</w:t>
      </w:r>
      <w:r w:rsidRPr="007915D5">
        <w:t xml:space="preserve">Teachers Trainings, School </w:t>
      </w:r>
      <w:r>
        <w:t>Leadership Programs, and others)</w:t>
      </w:r>
    </w:p>
    <w:p w:rsidR="00BB4E14" w:rsidRPr="000001CF" w:rsidRDefault="00FC0CE5" w:rsidP="00E72BA0">
      <w:pPr>
        <w:pStyle w:val="ListBullet"/>
      </w:pPr>
      <w:r w:rsidRPr="008E4FD7">
        <w:rPr>
          <w:rStyle w:val="Position"/>
          <w:sz w:val="20"/>
          <w:szCs w:val="20"/>
        </w:rPr>
        <w:t xml:space="preserve">• </w:t>
      </w:r>
      <w:r w:rsidR="00BB4E14" w:rsidRPr="000001CF">
        <w:t>Oversee the administration of the Regional Office, including procurement and HR issues</w:t>
      </w:r>
    </w:p>
    <w:p w:rsidR="00644972" w:rsidRPr="000001CF" w:rsidRDefault="00BB4E14" w:rsidP="00E72BA0">
      <w:pPr>
        <w:pStyle w:val="ListBullet"/>
      </w:pPr>
      <w:r w:rsidRPr="000001CF">
        <w:t xml:space="preserve">Draft Proposal for new initiatives and for making effective current programs for the </w:t>
      </w:r>
      <w:r w:rsidR="00AB08F5">
        <w:t>t</w:t>
      </w:r>
      <w:r w:rsidRPr="000001CF">
        <w:t xml:space="preserve">op-management, and the Board. </w:t>
      </w:r>
    </w:p>
    <w:p w:rsidR="006A36E3" w:rsidRPr="000001CF" w:rsidRDefault="006A36E3" w:rsidP="006A36E3">
      <w:pPr>
        <w:rPr>
          <w:rFonts w:ascii="Garamond" w:hAnsi="Garamond" w:cs="Arial"/>
          <w:sz w:val="6"/>
        </w:rPr>
      </w:pPr>
    </w:p>
    <w:p w:rsidR="00784CA8" w:rsidRPr="000001CF" w:rsidRDefault="00784CA8" w:rsidP="002A3B8C">
      <w:pPr>
        <w:pBdr>
          <w:top w:val="single" w:sz="4" w:space="1" w:color="auto"/>
          <w:left w:val="single" w:sz="4" w:space="4" w:color="auto"/>
          <w:bottom w:val="single" w:sz="4" w:space="1" w:color="auto"/>
          <w:right w:val="single" w:sz="4" w:space="4" w:color="auto"/>
        </w:pBdr>
        <w:shd w:val="clear" w:color="auto" w:fill="000000"/>
        <w:rPr>
          <w:rStyle w:val="Position"/>
          <w:rFonts w:cs="Arial"/>
        </w:rPr>
      </w:pPr>
      <w:r w:rsidRPr="000001CF">
        <w:rPr>
          <w:rStyle w:val="Position"/>
          <w:rFonts w:cs="Arial"/>
        </w:rPr>
        <w:t xml:space="preserve">Management Executive </w:t>
      </w:r>
      <w:r w:rsidRPr="000001CF">
        <w:rPr>
          <w:rStyle w:val="Position"/>
          <w:rFonts w:cs="Arial"/>
        </w:rPr>
        <w:tab/>
      </w:r>
      <w:r w:rsidRPr="000001CF">
        <w:rPr>
          <w:rStyle w:val="Position"/>
          <w:rFonts w:cs="Arial"/>
        </w:rPr>
        <w:tab/>
      </w:r>
      <w:r w:rsidRPr="000001CF">
        <w:rPr>
          <w:rStyle w:val="Position"/>
          <w:rFonts w:cs="Arial"/>
        </w:rPr>
        <w:tab/>
        <w:t xml:space="preserve">    </w:t>
      </w:r>
      <w:r w:rsidR="00644972" w:rsidRPr="000001CF">
        <w:rPr>
          <w:rStyle w:val="Position"/>
          <w:rFonts w:cs="Arial"/>
        </w:rPr>
        <w:t xml:space="preserve"> </w:t>
      </w:r>
      <w:r w:rsidRPr="000001CF">
        <w:rPr>
          <w:rStyle w:val="Position"/>
          <w:rFonts w:cs="Arial"/>
        </w:rPr>
        <w:t xml:space="preserve">      </w:t>
      </w:r>
      <w:r w:rsidRPr="000001CF">
        <w:rPr>
          <w:rStyle w:val="Position"/>
          <w:rFonts w:cs="Arial"/>
        </w:rPr>
        <w:tab/>
      </w:r>
      <w:r w:rsidRPr="000001CF">
        <w:rPr>
          <w:rStyle w:val="Position"/>
          <w:rFonts w:cs="Arial"/>
        </w:rPr>
        <w:tab/>
      </w:r>
      <w:r w:rsidR="004A7179">
        <w:rPr>
          <w:rStyle w:val="Position"/>
          <w:rFonts w:cs="Arial"/>
        </w:rPr>
        <w:t xml:space="preserve">        </w:t>
      </w:r>
      <w:r w:rsidRPr="000001CF">
        <w:rPr>
          <w:rStyle w:val="Position"/>
          <w:rFonts w:cs="Arial"/>
        </w:rPr>
        <w:t xml:space="preserve">    </w:t>
      </w:r>
      <w:r w:rsidR="00644972" w:rsidRPr="000001CF">
        <w:rPr>
          <w:rStyle w:val="Position"/>
          <w:rFonts w:cs="Arial"/>
        </w:rPr>
        <w:t xml:space="preserve">        </w:t>
      </w:r>
      <w:r w:rsidR="00A5083C">
        <w:rPr>
          <w:rStyle w:val="Position"/>
          <w:rFonts w:cs="Arial"/>
        </w:rPr>
        <w:t>Aug</w:t>
      </w:r>
      <w:r w:rsidRPr="000001CF">
        <w:rPr>
          <w:rStyle w:val="Position"/>
          <w:rFonts w:cs="Arial"/>
        </w:rPr>
        <w:t xml:space="preserve"> 2009 </w:t>
      </w:r>
      <w:r w:rsidR="00613BB6" w:rsidRPr="000001CF">
        <w:rPr>
          <w:rStyle w:val="Position"/>
          <w:rFonts w:cs="Arial"/>
        </w:rPr>
        <w:t>–</w:t>
      </w:r>
      <w:r w:rsidRPr="000001CF">
        <w:rPr>
          <w:rStyle w:val="Position"/>
          <w:rFonts w:cs="Arial"/>
        </w:rPr>
        <w:t xml:space="preserve"> </w:t>
      </w:r>
      <w:r w:rsidR="00613BB6" w:rsidRPr="000001CF">
        <w:rPr>
          <w:rStyle w:val="Position"/>
          <w:rFonts w:cs="Arial"/>
        </w:rPr>
        <w:t xml:space="preserve">Apr </w:t>
      </w:r>
      <w:r w:rsidRPr="000001CF">
        <w:rPr>
          <w:rStyle w:val="Position"/>
          <w:rFonts w:cs="Arial"/>
        </w:rPr>
        <w:t xml:space="preserve">2010 </w:t>
      </w:r>
    </w:p>
    <w:p w:rsidR="00784CA8" w:rsidRPr="000001CF" w:rsidRDefault="00784CA8" w:rsidP="002A3B8C">
      <w:pPr>
        <w:pBdr>
          <w:top w:val="single" w:sz="4" w:space="1" w:color="auto"/>
          <w:left w:val="single" w:sz="4" w:space="4" w:color="auto"/>
          <w:bottom w:val="single" w:sz="4" w:space="1" w:color="auto"/>
          <w:right w:val="single" w:sz="4" w:space="4" w:color="auto"/>
        </w:pBdr>
        <w:shd w:val="clear" w:color="auto" w:fill="000000"/>
        <w:rPr>
          <w:rFonts w:ascii="Garamond" w:hAnsi="Garamond" w:cs="Arial"/>
          <w:i/>
        </w:rPr>
      </w:pPr>
      <w:r w:rsidRPr="000001CF">
        <w:rPr>
          <w:rStyle w:val="Position"/>
          <w:rFonts w:cs="Arial"/>
          <w:i/>
        </w:rPr>
        <w:t>Pakistan Poverty Alleviation Fund</w:t>
      </w:r>
    </w:p>
    <w:p w:rsidR="009E5C35" w:rsidRDefault="00FC0CE5" w:rsidP="00E72BA0">
      <w:pPr>
        <w:pStyle w:val="ListBullet"/>
      </w:pPr>
      <w:r w:rsidRPr="008E4FD7">
        <w:rPr>
          <w:rStyle w:val="Position"/>
          <w:sz w:val="20"/>
          <w:szCs w:val="20"/>
        </w:rPr>
        <w:t xml:space="preserve">• </w:t>
      </w:r>
      <w:r w:rsidR="00613BB6" w:rsidRPr="000001CF">
        <w:t>Facilitating the Partner Organizations of PPAF for in their outreach in rural and semi-urban, and urban-based development initiatives</w:t>
      </w:r>
      <w:r w:rsidR="009E5C35">
        <w:t>.</w:t>
      </w:r>
    </w:p>
    <w:p w:rsidR="009E5C35" w:rsidRPr="009E5C35" w:rsidRDefault="00FC0CE5" w:rsidP="00E72BA0">
      <w:pPr>
        <w:pStyle w:val="ListBullet"/>
      </w:pPr>
      <w:r w:rsidRPr="008E4FD7">
        <w:rPr>
          <w:rStyle w:val="Position"/>
          <w:sz w:val="20"/>
          <w:szCs w:val="20"/>
        </w:rPr>
        <w:t xml:space="preserve">• </w:t>
      </w:r>
      <w:r w:rsidR="009E5C35">
        <w:t>Conducting field visits and desk analysis for writing Appraisal and Monitoring reports on the proposals and ongoing projects of the partners organizations</w:t>
      </w:r>
      <w:r>
        <w:t>.</w:t>
      </w:r>
    </w:p>
    <w:p w:rsidR="00FC0CE5" w:rsidRPr="00265D2F" w:rsidRDefault="00FC0CE5" w:rsidP="00E72BA0">
      <w:pPr>
        <w:pStyle w:val="ListBullet"/>
      </w:pPr>
      <w:r w:rsidRPr="008E4FD7">
        <w:rPr>
          <w:rStyle w:val="Position"/>
          <w:sz w:val="20"/>
          <w:szCs w:val="20"/>
        </w:rPr>
        <w:t xml:space="preserve">• </w:t>
      </w:r>
      <w:r w:rsidR="003B17D3">
        <w:t>Worked on the Project “</w:t>
      </w:r>
      <w:r w:rsidR="00202168">
        <w:t>Targeting</w:t>
      </w:r>
      <w:r w:rsidR="003B17D3">
        <w:t xml:space="preserve"> Ultra Poor Project (TUP)” for a Sindh Based NGO working in coastal areas to create basic employment creation and building livestock and other assets, for rehabilitation of flood-effected population, esp. that of Thatta</w:t>
      </w:r>
      <w:r w:rsidRPr="00265D2F">
        <w:t>.</w:t>
      </w:r>
    </w:p>
    <w:p w:rsidR="00265D2F" w:rsidRPr="00265D2F" w:rsidRDefault="00265D2F" w:rsidP="00E72BA0">
      <w:pPr>
        <w:pStyle w:val="ListBullet"/>
        <w:rPr>
          <w:rStyle w:val="Position"/>
          <w:b w:val="0"/>
          <w:sz w:val="20"/>
          <w:szCs w:val="20"/>
        </w:rPr>
      </w:pPr>
      <w:r w:rsidRPr="00265D2F">
        <w:rPr>
          <w:rStyle w:val="Position"/>
          <w:b w:val="0"/>
          <w:sz w:val="20"/>
          <w:szCs w:val="20"/>
        </w:rPr>
        <w:t xml:space="preserve">• Conducted and supported </w:t>
      </w:r>
      <w:r w:rsidR="00D70FB6">
        <w:rPr>
          <w:rStyle w:val="Position"/>
          <w:b w:val="0"/>
          <w:sz w:val="20"/>
          <w:szCs w:val="20"/>
        </w:rPr>
        <w:t>social and economic impact surveys and analysis, mostly in collaboration with Pakistan Microfinance Network (PMN), and provided writing and analytical support materials for international reports on Pakistan</w:t>
      </w:r>
    </w:p>
    <w:p w:rsidR="00FC0CE5" w:rsidRDefault="00FC0CE5" w:rsidP="00E72BA0">
      <w:pPr>
        <w:pStyle w:val="ListBullet"/>
      </w:pPr>
      <w:r w:rsidRPr="008E4FD7">
        <w:rPr>
          <w:rStyle w:val="Position"/>
          <w:sz w:val="20"/>
          <w:szCs w:val="20"/>
        </w:rPr>
        <w:t xml:space="preserve">• </w:t>
      </w:r>
      <w:r>
        <w:t>Worked on the pilot project of Credit Information Bureau (CIB) initiated by Pakistan Microfinance Network</w:t>
      </w:r>
    </w:p>
    <w:p w:rsidR="003B17D3" w:rsidRPr="003B17D3" w:rsidRDefault="00FC0CE5" w:rsidP="00E72BA0">
      <w:pPr>
        <w:pStyle w:val="ListBullet"/>
      </w:pPr>
      <w:r w:rsidRPr="008E4FD7">
        <w:rPr>
          <w:rStyle w:val="Position"/>
          <w:sz w:val="20"/>
          <w:szCs w:val="20"/>
        </w:rPr>
        <w:t xml:space="preserve">• </w:t>
      </w:r>
      <w:r>
        <w:t>Liaison with stakeholders for effective implementation of Program for Increasing Sustainable Microfinance (PRISM) to encourage the commercial and non-subsidized funding to MFIs.</w:t>
      </w:r>
    </w:p>
    <w:p w:rsidR="00613BB6" w:rsidRPr="000001CF" w:rsidRDefault="00FC0CE5" w:rsidP="00E72BA0">
      <w:pPr>
        <w:pStyle w:val="ListBullet"/>
      </w:pPr>
      <w:r w:rsidRPr="008E4FD7">
        <w:rPr>
          <w:rStyle w:val="Position"/>
          <w:sz w:val="20"/>
          <w:szCs w:val="20"/>
        </w:rPr>
        <w:t xml:space="preserve">• </w:t>
      </w:r>
      <w:r w:rsidR="009E5C35">
        <w:t xml:space="preserve">Identifying and supporting </w:t>
      </w:r>
      <w:r w:rsidR="00613BB6" w:rsidRPr="000001CF">
        <w:t xml:space="preserve">relevant training and skill development services for staff and community </w:t>
      </w:r>
      <w:r w:rsidR="00E669C8">
        <w:t>to enhance their entrepreneurial skills</w:t>
      </w:r>
    </w:p>
    <w:p w:rsidR="00613BB6" w:rsidRPr="000001CF" w:rsidRDefault="00FC0CE5" w:rsidP="00E72BA0">
      <w:pPr>
        <w:pStyle w:val="ListBullet"/>
      </w:pPr>
      <w:r w:rsidRPr="008E4FD7">
        <w:rPr>
          <w:rStyle w:val="Position"/>
          <w:sz w:val="20"/>
          <w:szCs w:val="20"/>
        </w:rPr>
        <w:t xml:space="preserve">• </w:t>
      </w:r>
      <w:r w:rsidR="00613BB6" w:rsidRPr="000001CF">
        <w:t xml:space="preserve">Establishing and nurturing young partner organizations under microfinance Innovation and Outreach program (I&amp;O), International Linkage Partners Initiative (ILPI), Young partners Development Initiative (YPDI) </w:t>
      </w:r>
    </w:p>
    <w:p w:rsidR="00613BB6" w:rsidRPr="000001CF" w:rsidRDefault="00FC0CE5" w:rsidP="00E72BA0">
      <w:pPr>
        <w:pStyle w:val="ListBullet"/>
      </w:pPr>
      <w:r w:rsidRPr="008E4FD7">
        <w:rPr>
          <w:rStyle w:val="Position"/>
          <w:sz w:val="20"/>
          <w:szCs w:val="20"/>
        </w:rPr>
        <w:t xml:space="preserve">• </w:t>
      </w:r>
      <w:r w:rsidR="00613BB6" w:rsidRPr="000001CF">
        <w:t xml:space="preserve">Unit representative for the Environment and Social Management Framework (ESMF) </w:t>
      </w:r>
      <w:r w:rsidR="009E5C35">
        <w:t>group of PPAF to strengthen the framework on environmental and social considerations and spillovers of the POs’ projects</w:t>
      </w:r>
    </w:p>
    <w:p w:rsidR="00CD3F91" w:rsidRPr="000001CF" w:rsidRDefault="00CD3F91" w:rsidP="00CD3F91">
      <w:pPr>
        <w:rPr>
          <w:rFonts w:ascii="Garamond" w:hAnsi="Garamond" w:cs="Arial"/>
          <w:sz w:val="6"/>
        </w:rPr>
      </w:pPr>
    </w:p>
    <w:p w:rsidR="00CD3F91" w:rsidRPr="000001CF" w:rsidRDefault="004077F8" w:rsidP="002A3B8C">
      <w:pPr>
        <w:pBdr>
          <w:top w:val="single" w:sz="4" w:space="1" w:color="auto"/>
          <w:left w:val="single" w:sz="4" w:space="4" w:color="auto"/>
          <w:bottom w:val="single" w:sz="4" w:space="1" w:color="auto"/>
          <w:right w:val="single" w:sz="4" w:space="4" w:color="auto"/>
        </w:pBdr>
        <w:shd w:val="clear" w:color="auto" w:fill="000000"/>
        <w:rPr>
          <w:rStyle w:val="Position"/>
          <w:rFonts w:cs="Arial"/>
        </w:rPr>
      </w:pPr>
      <w:r w:rsidRPr="000001CF">
        <w:rPr>
          <w:rStyle w:val="Position"/>
          <w:rFonts w:cs="Arial"/>
        </w:rPr>
        <w:t xml:space="preserve">Research </w:t>
      </w:r>
      <w:r w:rsidR="00585040" w:rsidRPr="000001CF">
        <w:rPr>
          <w:rStyle w:val="Position"/>
          <w:rFonts w:cs="Arial"/>
        </w:rPr>
        <w:t xml:space="preserve">Analyst </w:t>
      </w:r>
      <w:r w:rsidR="00CD3F91" w:rsidRPr="000001CF">
        <w:rPr>
          <w:rStyle w:val="Position"/>
          <w:rFonts w:cs="Arial"/>
        </w:rPr>
        <w:tab/>
      </w:r>
      <w:r w:rsidR="00CD3F91" w:rsidRPr="000001CF">
        <w:rPr>
          <w:rStyle w:val="Position"/>
          <w:rFonts w:cs="Arial"/>
        </w:rPr>
        <w:tab/>
      </w:r>
      <w:r w:rsidR="00CD3F91" w:rsidRPr="000001CF">
        <w:rPr>
          <w:rStyle w:val="Position"/>
          <w:rFonts w:cs="Arial"/>
        </w:rPr>
        <w:tab/>
        <w:t xml:space="preserve">    </w:t>
      </w:r>
      <w:r w:rsidR="00CD3F91" w:rsidRPr="000001CF">
        <w:rPr>
          <w:rStyle w:val="Position"/>
          <w:rFonts w:cs="Arial"/>
        </w:rPr>
        <w:tab/>
        <w:t xml:space="preserve">      </w:t>
      </w:r>
      <w:r w:rsidR="00CD3F91" w:rsidRPr="000001CF">
        <w:rPr>
          <w:rStyle w:val="Position"/>
          <w:rFonts w:cs="Arial"/>
        </w:rPr>
        <w:tab/>
      </w:r>
      <w:r w:rsidR="00CD3F91" w:rsidRPr="000001CF">
        <w:rPr>
          <w:rStyle w:val="Position"/>
          <w:rFonts w:cs="Arial"/>
        </w:rPr>
        <w:tab/>
        <w:t xml:space="preserve">    </w:t>
      </w:r>
      <w:r w:rsidRPr="000001CF">
        <w:rPr>
          <w:rStyle w:val="Position"/>
          <w:rFonts w:cs="Arial"/>
        </w:rPr>
        <w:tab/>
        <w:t xml:space="preserve">Aug </w:t>
      </w:r>
      <w:r w:rsidR="00CD3F91" w:rsidRPr="000001CF">
        <w:rPr>
          <w:rStyle w:val="Position"/>
          <w:rFonts w:cs="Arial"/>
        </w:rPr>
        <w:t>200</w:t>
      </w:r>
      <w:r w:rsidR="0015494A">
        <w:rPr>
          <w:rStyle w:val="Position"/>
          <w:rFonts w:cs="Arial"/>
        </w:rPr>
        <w:t>6</w:t>
      </w:r>
      <w:r w:rsidR="00CD3F91" w:rsidRPr="000001CF">
        <w:rPr>
          <w:rStyle w:val="Position"/>
          <w:rFonts w:cs="Arial"/>
        </w:rPr>
        <w:t xml:space="preserve"> – </w:t>
      </w:r>
      <w:r w:rsidRPr="000001CF">
        <w:rPr>
          <w:rStyle w:val="Position"/>
          <w:rFonts w:cs="Arial"/>
        </w:rPr>
        <w:t xml:space="preserve">Aug </w:t>
      </w:r>
      <w:r w:rsidR="00CD3F91" w:rsidRPr="000001CF">
        <w:rPr>
          <w:rStyle w:val="Position"/>
          <w:rFonts w:cs="Arial"/>
        </w:rPr>
        <w:t>20</w:t>
      </w:r>
      <w:r w:rsidRPr="000001CF">
        <w:rPr>
          <w:rStyle w:val="Position"/>
          <w:rFonts w:cs="Arial"/>
        </w:rPr>
        <w:t>07</w:t>
      </w:r>
      <w:r w:rsidR="00CD3F91" w:rsidRPr="000001CF">
        <w:rPr>
          <w:rStyle w:val="Position"/>
          <w:rFonts w:cs="Arial"/>
        </w:rPr>
        <w:t xml:space="preserve"> </w:t>
      </w:r>
    </w:p>
    <w:p w:rsidR="00CD3F91" w:rsidRPr="000001CF" w:rsidRDefault="004077F8" w:rsidP="002A3B8C">
      <w:pPr>
        <w:pBdr>
          <w:top w:val="single" w:sz="4" w:space="1" w:color="auto"/>
          <w:left w:val="single" w:sz="4" w:space="4" w:color="auto"/>
          <w:bottom w:val="single" w:sz="4" w:space="1" w:color="auto"/>
          <w:right w:val="single" w:sz="4" w:space="4" w:color="auto"/>
        </w:pBdr>
        <w:shd w:val="clear" w:color="auto" w:fill="000000"/>
        <w:rPr>
          <w:rFonts w:ascii="Garamond" w:hAnsi="Garamond" w:cs="Arial"/>
          <w:i/>
        </w:rPr>
      </w:pPr>
      <w:r w:rsidRPr="000001CF">
        <w:rPr>
          <w:rStyle w:val="Position"/>
          <w:rFonts w:cs="Arial"/>
          <w:i/>
        </w:rPr>
        <w:t>Economic Affairs Division, World Bank Capacity Building Program</w:t>
      </w:r>
    </w:p>
    <w:p w:rsidR="004D24BD" w:rsidRPr="000001CF" w:rsidRDefault="00FC0CE5" w:rsidP="00E72BA0">
      <w:pPr>
        <w:pStyle w:val="ListBullet"/>
      </w:pPr>
      <w:r w:rsidRPr="008E4FD7">
        <w:rPr>
          <w:rStyle w:val="Position"/>
          <w:sz w:val="20"/>
          <w:szCs w:val="20"/>
        </w:rPr>
        <w:t xml:space="preserve">• </w:t>
      </w:r>
      <w:r w:rsidR="00077F07" w:rsidRPr="000001CF">
        <w:t>A</w:t>
      </w:r>
      <w:r w:rsidR="004D24BD" w:rsidRPr="000001CF">
        <w:t>nalyzed and evaluated donor-funded projects, program strategies and government policy on thematic areas of poverty reduction, equitable economic development, employment gen</w:t>
      </w:r>
      <w:r w:rsidR="00077F07" w:rsidRPr="000001CF">
        <w:t>eration, enterprise development</w:t>
      </w:r>
    </w:p>
    <w:p w:rsidR="00077F07" w:rsidRPr="000001CF" w:rsidRDefault="00FC0CE5" w:rsidP="00E72BA0">
      <w:pPr>
        <w:pStyle w:val="ListBullet"/>
      </w:pPr>
      <w:r w:rsidRPr="008E4FD7">
        <w:rPr>
          <w:rStyle w:val="Position"/>
          <w:sz w:val="20"/>
          <w:szCs w:val="20"/>
        </w:rPr>
        <w:t xml:space="preserve">• </w:t>
      </w:r>
      <w:r w:rsidR="00077F07" w:rsidRPr="000001CF">
        <w:t xml:space="preserve">Worked on Aid Coordination and providing policy input on improving effectiveness of Official Development Assistance (ODA) </w:t>
      </w:r>
    </w:p>
    <w:p w:rsidR="00CA66C4" w:rsidRDefault="00FC0CE5" w:rsidP="00E72BA0">
      <w:pPr>
        <w:pStyle w:val="ListBullet"/>
      </w:pPr>
      <w:r w:rsidRPr="008E4FD7">
        <w:rPr>
          <w:rStyle w:val="Position"/>
          <w:sz w:val="20"/>
          <w:szCs w:val="20"/>
        </w:rPr>
        <w:t xml:space="preserve">• </w:t>
      </w:r>
      <w:r w:rsidR="00077F07" w:rsidRPr="000001CF">
        <w:t>Evaluation and recommendation on Area Development Projects of Asian Development Bank (ADB)’s po</w:t>
      </w:r>
      <w:r w:rsidR="00CA66C4">
        <w:t>rtfolio in Pakistan</w:t>
      </w:r>
    </w:p>
    <w:p w:rsidR="00CA66C4" w:rsidRPr="00CA66C4" w:rsidRDefault="00FC0CE5" w:rsidP="00E72BA0">
      <w:pPr>
        <w:pStyle w:val="ListBullet"/>
      </w:pPr>
      <w:r w:rsidRPr="008E4FD7">
        <w:rPr>
          <w:rStyle w:val="Position"/>
          <w:sz w:val="20"/>
          <w:szCs w:val="20"/>
        </w:rPr>
        <w:t xml:space="preserve">• </w:t>
      </w:r>
      <w:r w:rsidR="00CA66C4" w:rsidRPr="00CA66C4">
        <w:t>Assisted in analysis and briefs for the working groups on Aid Effectiveness and Harmonization steered by EAD, under the guidelines from Paris Declaration; prepared policy briefs for the MoS.</w:t>
      </w:r>
    </w:p>
    <w:p w:rsidR="00077F07" w:rsidRPr="000001CF" w:rsidRDefault="00FC0CE5" w:rsidP="00E72BA0">
      <w:pPr>
        <w:pStyle w:val="ListBullet"/>
      </w:pPr>
      <w:r w:rsidRPr="008E4FD7">
        <w:rPr>
          <w:rStyle w:val="Position"/>
          <w:sz w:val="20"/>
          <w:szCs w:val="20"/>
        </w:rPr>
        <w:t xml:space="preserve">• </w:t>
      </w:r>
      <w:r w:rsidR="002C045F">
        <w:t>Apprai</w:t>
      </w:r>
      <w:r w:rsidR="00202168">
        <w:t>sa</w:t>
      </w:r>
      <w:r w:rsidR="002C045F">
        <w:t xml:space="preserve">ls for the emergency and Relief Projects for the </w:t>
      </w:r>
      <w:r w:rsidR="00202168">
        <w:t>disaster</w:t>
      </w:r>
      <w:r w:rsidR="002C045F">
        <w:t xml:space="preserve"> effected areas, esp. in the backdrop of massive Earthquake </w:t>
      </w:r>
      <w:r w:rsidR="00077F07" w:rsidRPr="000001CF">
        <w:t xml:space="preserve"> </w:t>
      </w:r>
      <w:r w:rsidR="002C045F">
        <w:t xml:space="preserve">of 2005, need-assessments, and follow up of implementation of the undergoing projects . </w:t>
      </w:r>
    </w:p>
    <w:p w:rsidR="00077F07" w:rsidRPr="000001CF" w:rsidRDefault="00FC0CE5" w:rsidP="00E72BA0">
      <w:pPr>
        <w:pStyle w:val="ListBullet"/>
      </w:pPr>
      <w:r w:rsidRPr="008E4FD7">
        <w:rPr>
          <w:rStyle w:val="Position"/>
          <w:sz w:val="20"/>
          <w:szCs w:val="20"/>
        </w:rPr>
        <w:t xml:space="preserve">• </w:t>
      </w:r>
      <w:r w:rsidR="00077F07" w:rsidRPr="000001CF">
        <w:t xml:space="preserve">Appraisals for federal-level normal and mega projects, using statistical analysis, within the framework of government’s Poverty Reduction Strategy Papers (PRSP), Medium Term Development Frameworks (MTDF), and Millennium Development Goals (MDGs) targets </w:t>
      </w:r>
    </w:p>
    <w:p w:rsidR="00077F07" w:rsidRPr="000001CF" w:rsidRDefault="00FC0CE5" w:rsidP="00E72BA0">
      <w:pPr>
        <w:pStyle w:val="ListBullet"/>
      </w:pPr>
      <w:r w:rsidRPr="008E4FD7">
        <w:rPr>
          <w:rStyle w:val="Position"/>
          <w:sz w:val="20"/>
          <w:szCs w:val="20"/>
        </w:rPr>
        <w:t xml:space="preserve">• </w:t>
      </w:r>
      <w:r w:rsidR="00077F07" w:rsidRPr="000001CF">
        <w:t xml:space="preserve">Liaison with bilateral and multilateral donors, implementing government agencies, and diverse local and international NGOs; </w:t>
      </w:r>
    </w:p>
    <w:p w:rsidR="004D24BD" w:rsidRDefault="00FC0CE5" w:rsidP="00E72BA0">
      <w:pPr>
        <w:pStyle w:val="ListBullet"/>
      </w:pPr>
      <w:r w:rsidRPr="008E4FD7">
        <w:rPr>
          <w:rStyle w:val="Position"/>
          <w:sz w:val="20"/>
          <w:szCs w:val="20"/>
        </w:rPr>
        <w:t xml:space="preserve">• </w:t>
      </w:r>
      <w:r w:rsidR="00077F07" w:rsidRPr="000001CF">
        <w:t>Designed and managed international conferenc</w:t>
      </w:r>
      <w:r w:rsidR="003C76FB" w:rsidRPr="000001CF">
        <w:t>es</w:t>
      </w:r>
      <w:r w:rsidR="00581227">
        <w:t xml:space="preserve"> including Pakistan Development Forum, and World Islamic Economic Forum (WIFE)</w:t>
      </w:r>
    </w:p>
    <w:p w:rsidR="00E90688" w:rsidRPr="00E90688" w:rsidRDefault="00E90688" w:rsidP="00E90688">
      <w:pPr>
        <w:rPr>
          <w:sz w:val="4"/>
        </w:rPr>
      </w:pPr>
    </w:p>
    <w:p w:rsidR="00E90688" w:rsidRPr="000001CF" w:rsidRDefault="00E90688" w:rsidP="002A3B8C">
      <w:pPr>
        <w:pBdr>
          <w:top w:val="single" w:sz="4" w:space="1" w:color="auto"/>
          <w:left w:val="single" w:sz="4" w:space="4" w:color="auto"/>
          <w:bottom w:val="single" w:sz="4" w:space="1" w:color="auto"/>
          <w:right w:val="single" w:sz="4" w:space="4" w:color="auto"/>
        </w:pBdr>
        <w:shd w:val="clear" w:color="auto" w:fill="000000"/>
        <w:rPr>
          <w:rStyle w:val="Position"/>
          <w:rFonts w:cs="Arial"/>
        </w:rPr>
      </w:pPr>
      <w:r w:rsidRPr="000001CF">
        <w:rPr>
          <w:rStyle w:val="Position"/>
          <w:rFonts w:cs="Arial"/>
        </w:rPr>
        <w:lastRenderedPageBreak/>
        <w:t xml:space="preserve">Board Member </w:t>
      </w:r>
      <w:r w:rsidR="00EC0623">
        <w:rPr>
          <w:rStyle w:val="Position"/>
          <w:rFonts w:cs="Arial"/>
        </w:rPr>
        <w:t xml:space="preserve"> </w:t>
      </w:r>
      <w:r w:rsidR="00EC0623">
        <w:rPr>
          <w:rStyle w:val="Position"/>
          <w:rFonts w:cs="Arial"/>
          <w:bCs w:val="0"/>
          <w:i/>
        </w:rPr>
        <w:t>(Volunteer work)</w:t>
      </w:r>
      <w:r w:rsidRPr="000001CF">
        <w:rPr>
          <w:rStyle w:val="Position"/>
          <w:rFonts w:cs="Arial"/>
        </w:rPr>
        <w:t xml:space="preserve"> </w:t>
      </w:r>
      <w:r w:rsidRPr="000001CF">
        <w:rPr>
          <w:rStyle w:val="Position"/>
          <w:rFonts w:cs="Arial"/>
        </w:rPr>
        <w:tab/>
      </w:r>
      <w:r w:rsidRPr="000001CF">
        <w:rPr>
          <w:rStyle w:val="Position"/>
          <w:rFonts w:cs="Arial"/>
        </w:rPr>
        <w:tab/>
        <w:t xml:space="preserve">    </w:t>
      </w:r>
      <w:r w:rsidRPr="000001CF">
        <w:rPr>
          <w:rStyle w:val="Position"/>
          <w:rFonts w:cs="Arial"/>
        </w:rPr>
        <w:tab/>
        <w:t xml:space="preserve">      </w:t>
      </w:r>
      <w:r w:rsidRPr="000001CF">
        <w:rPr>
          <w:rStyle w:val="Position"/>
          <w:rFonts w:cs="Arial"/>
        </w:rPr>
        <w:tab/>
        <w:t xml:space="preserve">          </w:t>
      </w:r>
      <w:r w:rsidR="00EC0623">
        <w:rPr>
          <w:rStyle w:val="Position"/>
          <w:rFonts w:cs="Arial"/>
        </w:rPr>
        <w:t xml:space="preserve">    </w:t>
      </w:r>
      <w:r w:rsidRPr="000001CF">
        <w:rPr>
          <w:rStyle w:val="Position"/>
          <w:rFonts w:cs="Arial"/>
        </w:rPr>
        <w:t>June 2009 – Present</w:t>
      </w:r>
    </w:p>
    <w:p w:rsidR="00E90688" w:rsidRPr="000001CF" w:rsidRDefault="00E90688" w:rsidP="002A3B8C">
      <w:pPr>
        <w:pBdr>
          <w:top w:val="single" w:sz="4" w:space="1" w:color="auto"/>
          <w:left w:val="single" w:sz="4" w:space="4" w:color="auto"/>
          <w:bottom w:val="single" w:sz="4" w:space="1" w:color="auto"/>
          <w:right w:val="single" w:sz="4" w:space="4" w:color="auto"/>
        </w:pBdr>
        <w:shd w:val="clear" w:color="auto" w:fill="000000"/>
        <w:rPr>
          <w:rStyle w:val="Position"/>
          <w:rFonts w:cs="Arial"/>
          <w:i/>
        </w:rPr>
      </w:pPr>
      <w:r w:rsidRPr="000001CF">
        <w:rPr>
          <w:rStyle w:val="Position"/>
          <w:rFonts w:cs="Arial"/>
          <w:bCs w:val="0"/>
          <w:i/>
        </w:rPr>
        <w:t xml:space="preserve">Jawaan Youth Foundation </w:t>
      </w:r>
    </w:p>
    <w:p w:rsidR="00E90688" w:rsidRPr="000001CF" w:rsidRDefault="00E90688" w:rsidP="00E72BA0">
      <w:pPr>
        <w:pStyle w:val="ListBullet"/>
      </w:pPr>
      <w:r>
        <w:t xml:space="preserve">Established a youth group to conduct activities for promoting youth activism, volunteerism, and skill imparting initiatives. Support programs on important international days to promote civic sense and hold events to involve youth and make them take responsibility and leadership roles for their societies. Hold various seminars and workshops on career counseling and available resources for funding and student loans </w:t>
      </w:r>
    </w:p>
    <w:p w:rsidR="00610D5F" w:rsidRPr="000001CF" w:rsidRDefault="00610D5F" w:rsidP="00610D5F">
      <w:pPr>
        <w:rPr>
          <w:rFonts w:ascii="Garamond" w:hAnsi="Garamond" w:cs="Arial"/>
          <w:sz w:val="6"/>
        </w:rPr>
      </w:pPr>
    </w:p>
    <w:p w:rsidR="00610D5F" w:rsidRPr="000001CF" w:rsidRDefault="00644972" w:rsidP="002A3B8C">
      <w:pPr>
        <w:pBdr>
          <w:top w:val="single" w:sz="4" w:space="1" w:color="auto"/>
          <w:left w:val="single" w:sz="4" w:space="4" w:color="auto"/>
          <w:bottom w:val="single" w:sz="4" w:space="1" w:color="auto"/>
          <w:right w:val="single" w:sz="4" w:space="4" w:color="auto"/>
        </w:pBdr>
        <w:shd w:val="clear" w:color="auto" w:fill="000000"/>
        <w:rPr>
          <w:rStyle w:val="Position"/>
          <w:rFonts w:cs="Arial"/>
        </w:rPr>
      </w:pPr>
      <w:r w:rsidRPr="000001CF">
        <w:rPr>
          <w:rStyle w:val="Position"/>
          <w:rFonts w:cs="Arial"/>
        </w:rPr>
        <w:t>Teaching Assistant</w:t>
      </w:r>
      <w:r w:rsidR="00F10736">
        <w:rPr>
          <w:rStyle w:val="Position"/>
          <w:rFonts w:cs="Arial"/>
        </w:rPr>
        <w:tab/>
      </w:r>
      <w:r w:rsidR="00610D5F" w:rsidRPr="000001CF">
        <w:rPr>
          <w:rStyle w:val="Position"/>
          <w:rFonts w:cs="Arial"/>
        </w:rPr>
        <w:tab/>
      </w:r>
      <w:r w:rsidR="00610D5F" w:rsidRPr="000001CF">
        <w:rPr>
          <w:rStyle w:val="Position"/>
          <w:rFonts w:cs="Arial"/>
        </w:rPr>
        <w:tab/>
        <w:t xml:space="preserve">    </w:t>
      </w:r>
      <w:r w:rsidR="00610D5F" w:rsidRPr="000001CF">
        <w:rPr>
          <w:rStyle w:val="Position"/>
          <w:rFonts w:cs="Arial"/>
        </w:rPr>
        <w:tab/>
        <w:t xml:space="preserve">      </w:t>
      </w:r>
      <w:r w:rsidR="00610D5F" w:rsidRPr="000001CF">
        <w:rPr>
          <w:rStyle w:val="Position"/>
          <w:rFonts w:cs="Arial"/>
        </w:rPr>
        <w:tab/>
      </w:r>
      <w:r w:rsidR="00610D5F" w:rsidRPr="000001CF">
        <w:rPr>
          <w:rStyle w:val="Position"/>
          <w:rFonts w:cs="Arial"/>
        </w:rPr>
        <w:tab/>
      </w:r>
      <w:r w:rsidR="003332AE">
        <w:rPr>
          <w:rStyle w:val="Position"/>
          <w:rFonts w:cs="Arial"/>
        </w:rPr>
        <w:tab/>
      </w:r>
      <w:r w:rsidR="00610D5F" w:rsidRPr="000001CF">
        <w:rPr>
          <w:rStyle w:val="Position"/>
          <w:rFonts w:cs="Arial"/>
        </w:rPr>
        <w:t xml:space="preserve"> July 2006 – Aug 2006 </w:t>
      </w:r>
    </w:p>
    <w:p w:rsidR="00610D5F" w:rsidRPr="000001CF" w:rsidRDefault="00610D5F" w:rsidP="002A3B8C">
      <w:pPr>
        <w:pBdr>
          <w:top w:val="single" w:sz="4" w:space="1" w:color="auto"/>
          <w:left w:val="single" w:sz="4" w:space="4" w:color="auto"/>
          <w:bottom w:val="single" w:sz="4" w:space="1" w:color="auto"/>
          <w:right w:val="single" w:sz="4" w:space="4" w:color="auto"/>
        </w:pBdr>
        <w:shd w:val="clear" w:color="auto" w:fill="000000"/>
        <w:rPr>
          <w:rStyle w:val="Position"/>
          <w:rFonts w:cs="Arial"/>
          <w:i/>
        </w:rPr>
      </w:pPr>
      <w:r w:rsidRPr="000001CF">
        <w:rPr>
          <w:rStyle w:val="Position"/>
          <w:rFonts w:cs="Arial"/>
          <w:bCs w:val="0"/>
          <w:i/>
        </w:rPr>
        <w:t>Lahore University of Management Sciences</w:t>
      </w:r>
      <w:r w:rsidR="001D5331">
        <w:rPr>
          <w:rStyle w:val="Position"/>
          <w:rFonts w:cs="Arial"/>
          <w:bCs w:val="0"/>
          <w:i/>
        </w:rPr>
        <w:t xml:space="preserve"> (LUMS)</w:t>
      </w:r>
      <w:r w:rsidRPr="000001CF">
        <w:rPr>
          <w:rStyle w:val="Position"/>
          <w:rFonts w:cs="Arial"/>
          <w:bCs w:val="0"/>
          <w:i/>
        </w:rPr>
        <w:t xml:space="preserve">, Lahore, Pakistan </w:t>
      </w:r>
    </w:p>
    <w:p w:rsidR="004D24BD" w:rsidRDefault="00610D5F" w:rsidP="00E72BA0">
      <w:pPr>
        <w:pStyle w:val="ListBullet"/>
      </w:pPr>
      <w:r w:rsidRPr="000001CF">
        <w:t>Coached and trained two hundred students of the National Outreach Program in verbal skills; and also assisted the program management in reporting through streamlining the information systems of the student</w:t>
      </w:r>
    </w:p>
    <w:p w:rsidR="00E6231B" w:rsidRPr="00E6231B" w:rsidRDefault="00E6231B" w:rsidP="00E6231B">
      <w:pPr>
        <w:rPr>
          <w:sz w:val="4"/>
        </w:rPr>
      </w:pPr>
    </w:p>
    <w:p w:rsidR="00BC047B" w:rsidRPr="000001CF" w:rsidRDefault="00BC047B" w:rsidP="00036A03">
      <w:pPr>
        <w:pBdr>
          <w:top w:val="single" w:sz="4" w:space="1" w:color="auto"/>
          <w:left w:val="single" w:sz="4" w:space="4" w:color="auto"/>
          <w:bottom w:val="single" w:sz="4" w:space="1" w:color="auto"/>
          <w:right w:val="single" w:sz="4" w:space="4" w:color="auto"/>
        </w:pBdr>
        <w:rPr>
          <w:rFonts w:ascii="Garamond" w:hAnsi="Garamond" w:cs="Arial"/>
          <w:sz w:val="6"/>
        </w:rPr>
      </w:pPr>
    </w:p>
    <w:p w:rsidR="00BC047B" w:rsidRPr="000001CF" w:rsidRDefault="00BC047B" w:rsidP="002A3B8C">
      <w:pPr>
        <w:pBdr>
          <w:top w:val="single" w:sz="4" w:space="1" w:color="auto"/>
          <w:left w:val="single" w:sz="4" w:space="4" w:color="auto"/>
          <w:bottom w:val="single" w:sz="4" w:space="1" w:color="auto"/>
          <w:right w:val="single" w:sz="4" w:space="4" w:color="auto"/>
        </w:pBdr>
        <w:shd w:val="clear" w:color="auto" w:fill="000000"/>
        <w:rPr>
          <w:rStyle w:val="Position"/>
          <w:rFonts w:cs="Arial"/>
        </w:rPr>
      </w:pPr>
      <w:r w:rsidRPr="000001CF">
        <w:rPr>
          <w:rStyle w:val="Position"/>
          <w:rFonts w:cs="Arial"/>
        </w:rPr>
        <w:t>President</w:t>
      </w:r>
      <w:r w:rsidRPr="000001CF">
        <w:rPr>
          <w:rStyle w:val="Position"/>
          <w:rFonts w:cs="Arial"/>
        </w:rPr>
        <w:tab/>
      </w:r>
      <w:r w:rsidRPr="000001CF">
        <w:rPr>
          <w:rStyle w:val="Position"/>
          <w:rFonts w:cs="Arial"/>
        </w:rPr>
        <w:tab/>
      </w:r>
      <w:r w:rsidRPr="000001CF">
        <w:rPr>
          <w:rStyle w:val="Position"/>
          <w:rFonts w:cs="Arial"/>
        </w:rPr>
        <w:tab/>
      </w:r>
      <w:r w:rsidRPr="000001CF">
        <w:rPr>
          <w:rStyle w:val="Position"/>
          <w:rFonts w:cs="Arial"/>
        </w:rPr>
        <w:tab/>
        <w:t xml:space="preserve">    </w:t>
      </w:r>
      <w:r w:rsidRPr="000001CF">
        <w:rPr>
          <w:rStyle w:val="Position"/>
          <w:rFonts w:cs="Arial"/>
        </w:rPr>
        <w:tab/>
        <w:t xml:space="preserve">      </w:t>
      </w:r>
      <w:r w:rsidRPr="000001CF">
        <w:rPr>
          <w:rStyle w:val="Position"/>
          <w:rFonts w:cs="Arial"/>
        </w:rPr>
        <w:tab/>
      </w:r>
      <w:r w:rsidRPr="000001CF">
        <w:rPr>
          <w:rStyle w:val="Position"/>
          <w:rFonts w:cs="Arial"/>
        </w:rPr>
        <w:tab/>
        <w:t xml:space="preserve">    </w:t>
      </w:r>
      <w:r w:rsidRPr="000001CF">
        <w:rPr>
          <w:rStyle w:val="Position"/>
          <w:rFonts w:cs="Arial"/>
        </w:rPr>
        <w:tab/>
      </w:r>
      <w:r w:rsidR="008B1EDD" w:rsidRPr="000001CF">
        <w:rPr>
          <w:rStyle w:val="Position"/>
          <w:rFonts w:cs="Arial"/>
        </w:rPr>
        <w:t>June 2005</w:t>
      </w:r>
      <w:r w:rsidR="00230B6D" w:rsidRPr="000001CF">
        <w:rPr>
          <w:rStyle w:val="Position"/>
          <w:rFonts w:cs="Arial"/>
        </w:rPr>
        <w:t xml:space="preserve"> </w:t>
      </w:r>
      <w:r w:rsidRPr="000001CF">
        <w:rPr>
          <w:rStyle w:val="Position"/>
          <w:rFonts w:cs="Arial"/>
        </w:rPr>
        <w:t xml:space="preserve">– </w:t>
      </w:r>
      <w:r w:rsidR="00230B6D" w:rsidRPr="000001CF">
        <w:rPr>
          <w:rStyle w:val="Position"/>
          <w:rFonts w:cs="Arial"/>
        </w:rPr>
        <w:t xml:space="preserve">May </w:t>
      </w:r>
      <w:r w:rsidRPr="000001CF">
        <w:rPr>
          <w:rStyle w:val="Position"/>
          <w:rFonts w:cs="Arial"/>
        </w:rPr>
        <w:t xml:space="preserve">2006 </w:t>
      </w:r>
    </w:p>
    <w:p w:rsidR="00BC047B" w:rsidRPr="000001CF" w:rsidRDefault="00BC047B" w:rsidP="002A3B8C">
      <w:pPr>
        <w:pBdr>
          <w:top w:val="single" w:sz="4" w:space="1" w:color="auto"/>
          <w:left w:val="single" w:sz="4" w:space="4" w:color="auto"/>
          <w:bottom w:val="single" w:sz="4" w:space="1" w:color="auto"/>
          <w:right w:val="single" w:sz="4" w:space="4" w:color="auto"/>
        </w:pBdr>
        <w:shd w:val="clear" w:color="auto" w:fill="000000"/>
        <w:rPr>
          <w:rStyle w:val="Position"/>
          <w:rFonts w:cs="Arial"/>
          <w:i/>
        </w:rPr>
      </w:pPr>
      <w:r w:rsidRPr="000001CF">
        <w:rPr>
          <w:rStyle w:val="Position"/>
          <w:rFonts w:cs="Arial"/>
          <w:bCs w:val="0"/>
          <w:i/>
        </w:rPr>
        <w:t>L</w:t>
      </w:r>
      <w:r w:rsidR="004C70EC" w:rsidRPr="000001CF">
        <w:rPr>
          <w:rStyle w:val="Position"/>
          <w:rFonts w:cs="Arial"/>
          <w:bCs w:val="0"/>
          <w:i/>
        </w:rPr>
        <w:t>UMS Volunteer Society</w:t>
      </w:r>
      <w:r w:rsidRPr="000001CF">
        <w:rPr>
          <w:rStyle w:val="Position"/>
          <w:rFonts w:cs="Arial"/>
          <w:bCs w:val="0"/>
          <w:i/>
        </w:rPr>
        <w:t xml:space="preserve">, Lahore, Pakistan </w:t>
      </w:r>
    </w:p>
    <w:p w:rsidR="00BC047B" w:rsidRPr="000001CF" w:rsidRDefault="00FC0CE5" w:rsidP="00E72BA0">
      <w:pPr>
        <w:pStyle w:val="ListBullet"/>
      </w:pPr>
      <w:r w:rsidRPr="008E4FD7">
        <w:rPr>
          <w:rStyle w:val="Position"/>
          <w:sz w:val="20"/>
          <w:szCs w:val="20"/>
        </w:rPr>
        <w:t xml:space="preserve">• </w:t>
      </w:r>
      <w:r w:rsidR="00BC047B" w:rsidRPr="000001CF">
        <w:t xml:space="preserve">Initiated, managed and delivered various community service projects for various external stakeholders </w:t>
      </w:r>
    </w:p>
    <w:p w:rsidR="00393CEF" w:rsidRDefault="00FC0CE5" w:rsidP="00E72BA0">
      <w:pPr>
        <w:pStyle w:val="ListBullet"/>
      </w:pPr>
      <w:r w:rsidRPr="008E4FD7">
        <w:rPr>
          <w:rStyle w:val="Position"/>
          <w:sz w:val="20"/>
          <w:szCs w:val="20"/>
        </w:rPr>
        <w:t xml:space="preserve">• </w:t>
      </w:r>
      <w:r w:rsidR="00BC047B" w:rsidRPr="000001CF">
        <w:t>Strengthened and established new collaborations with other development organizations (NGOs/INGOs) with common goals</w:t>
      </w:r>
    </w:p>
    <w:p w:rsidR="00BC047B" w:rsidRPr="000001CF" w:rsidRDefault="00FC0CE5" w:rsidP="00E72BA0">
      <w:pPr>
        <w:pStyle w:val="ListBullet"/>
      </w:pPr>
      <w:r w:rsidRPr="008E4FD7">
        <w:rPr>
          <w:rStyle w:val="Position"/>
          <w:sz w:val="20"/>
          <w:szCs w:val="20"/>
        </w:rPr>
        <w:t xml:space="preserve">• </w:t>
      </w:r>
      <w:r w:rsidR="00393CEF">
        <w:t xml:space="preserve">Primary level </w:t>
      </w:r>
      <w:r w:rsidR="00D469B0">
        <w:t>involvement</w:t>
      </w:r>
      <w:r w:rsidR="00393CEF">
        <w:t xml:space="preserve"> at </w:t>
      </w:r>
      <w:r w:rsidR="00D469B0">
        <w:t>initial</w:t>
      </w:r>
      <w:r w:rsidR="00393CEF">
        <w:t xml:space="preserve"> stages in Relief </w:t>
      </w:r>
      <w:r w:rsidR="00983F85">
        <w:t>activities</w:t>
      </w:r>
      <w:r w:rsidR="00393CEF">
        <w:t xml:space="preserve"> for the 2005 Earthquake affected areas, fundraising, and later initiating community level projects (in Muzzarabad); also engaged in the RISEPAK project of LUMS which basically involved immediate and on-ground data collection, analysis and need assessment which was to be utilized by many national and international donor agencies for further action plan. </w:t>
      </w:r>
      <w:r w:rsidR="00BC047B" w:rsidRPr="000001CF">
        <w:t xml:space="preserve"> </w:t>
      </w:r>
    </w:p>
    <w:p w:rsidR="005F2BC6" w:rsidRPr="000001CF" w:rsidRDefault="00FC0CE5" w:rsidP="00E72BA0">
      <w:pPr>
        <w:pStyle w:val="ListBullet"/>
      </w:pPr>
      <w:r w:rsidRPr="008E4FD7">
        <w:rPr>
          <w:rStyle w:val="Position"/>
          <w:sz w:val="20"/>
          <w:szCs w:val="20"/>
        </w:rPr>
        <w:t xml:space="preserve">• </w:t>
      </w:r>
      <w:r w:rsidR="00BC047B" w:rsidRPr="000001CF">
        <w:t xml:space="preserve">Started training and vocational education programs for student and LUMS staff. </w:t>
      </w:r>
    </w:p>
    <w:p w:rsidR="00610D5F" w:rsidRPr="000001CF" w:rsidRDefault="00FC0CE5" w:rsidP="00E72BA0">
      <w:pPr>
        <w:pStyle w:val="ListBullet"/>
      </w:pPr>
      <w:r w:rsidRPr="008E4FD7">
        <w:rPr>
          <w:rStyle w:val="Position"/>
          <w:sz w:val="20"/>
          <w:szCs w:val="20"/>
        </w:rPr>
        <w:t xml:space="preserve">• </w:t>
      </w:r>
      <w:r w:rsidR="00BC047B" w:rsidRPr="000001CF">
        <w:t>Represented the student community and advocated their interests to the university management</w:t>
      </w:r>
    </w:p>
    <w:p w:rsidR="009B6803" w:rsidRPr="00793CB1" w:rsidRDefault="009B6803" w:rsidP="009B6803">
      <w:pPr>
        <w:pStyle w:val="Default"/>
        <w:rPr>
          <w:rFonts w:ascii="Garamond" w:hAnsi="Garamond" w:cs="Arial"/>
          <w:sz w:val="6"/>
        </w:rPr>
      </w:pPr>
    </w:p>
    <w:p w:rsidR="009B6803" w:rsidRPr="000001CF" w:rsidRDefault="009B6803" w:rsidP="002A3B8C">
      <w:pPr>
        <w:pBdr>
          <w:top w:val="single" w:sz="4" w:space="1" w:color="auto"/>
          <w:left w:val="single" w:sz="4" w:space="4" w:color="auto"/>
          <w:bottom w:val="single" w:sz="4" w:space="1" w:color="auto"/>
          <w:right w:val="single" w:sz="4" w:space="4" w:color="auto"/>
        </w:pBdr>
        <w:shd w:val="clear" w:color="auto" w:fill="000000"/>
        <w:rPr>
          <w:rStyle w:val="Position"/>
          <w:rFonts w:cs="Arial"/>
        </w:rPr>
      </w:pPr>
      <w:r w:rsidRPr="000001CF">
        <w:rPr>
          <w:rStyle w:val="Position"/>
          <w:rFonts w:cs="Arial"/>
        </w:rPr>
        <w:t xml:space="preserve">National Commission for Human Development, Islamabad, Pakistan </w:t>
      </w:r>
    </w:p>
    <w:p w:rsidR="009B6803" w:rsidRPr="000001CF" w:rsidRDefault="009B6803" w:rsidP="002A3B8C">
      <w:pPr>
        <w:pBdr>
          <w:top w:val="single" w:sz="4" w:space="1" w:color="auto"/>
          <w:left w:val="single" w:sz="4" w:space="4" w:color="auto"/>
          <w:bottom w:val="single" w:sz="4" w:space="1" w:color="auto"/>
          <w:right w:val="single" w:sz="4" w:space="4" w:color="auto"/>
        </w:pBdr>
        <w:shd w:val="clear" w:color="auto" w:fill="000000"/>
        <w:rPr>
          <w:rStyle w:val="Position"/>
          <w:rFonts w:cs="Arial"/>
        </w:rPr>
      </w:pPr>
      <w:r w:rsidRPr="000001CF">
        <w:rPr>
          <w:rStyle w:val="Position"/>
          <w:rFonts w:cs="Arial"/>
          <w:b w:val="0"/>
          <w:i/>
        </w:rPr>
        <w:t xml:space="preserve">Intern </w:t>
      </w:r>
      <w:r w:rsidRPr="000001CF">
        <w:rPr>
          <w:rStyle w:val="Position"/>
          <w:rFonts w:cs="Arial"/>
          <w:b w:val="0"/>
          <w:i/>
        </w:rPr>
        <w:tab/>
      </w:r>
      <w:r w:rsidRPr="000001CF">
        <w:rPr>
          <w:rStyle w:val="Position"/>
          <w:rFonts w:cs="Arial"/>
          <w:b w:val="0"/>
          <w:i/>
        </w:rPr>
        <w:tab/>
      </w:r>
      <w:r w:rsidRPr="000001CF">
        <w:rPr>
          <w:rStyle w:val="Position"/>
          <w:rFonts w:cs="Arial"/>
          <w:b w:val="0"/>
          <w:i/>
        </w:rPr>
        <w:tab/>
      </w:r>
      <w:r w:rsidRPr="000001CF">
        <w:rPr>
          <w:rStyle w:val="Position"/>
          <w:rFonts w:cs="Arial"/>
          <w:b w:val="0"/>
          <w:i/>
        </w:rPr>
        <w:tab/>
      </w:r>
      <w:r w:rsidRPr="000001CF">
        <w:rPr>
          <w:rStyle w:val="Position"/>
          <w:rFonts w:cs="Arial"/>
          <w:b w:val="0"/>
          <w:i/>
        </w:rPr>
        <w:tab/>
      </w:r>
      <w:r w:rsidRPr="000001CF">
        <w:rPr>
          <w:rStyle w:val="Position"/>
          <w:rFonts w:cs="Arial"/>
          <w:b w:val="0"/>
          <w:i/>
        </w:rPr>
        <w:tab/>
      </w:r>
      <w:r w:rsidRPr="000001CF">
        <w:rPr>
          <w:rStyle w:val="Position"/>
          <w:rFonts w:cs="Arial"/>
          <w:b w:val="0"/>
          <w:i/>
        </w:rPr>
        <w:tab/>
      </w:r>
      <w:r w:rsidRPr="000001CF">
        <w:rPr>
          <w:rStyle w:val="Position"/>
          <w:rFonts w:cs="Arial"/>
          <w:b w:val="0"/>
          <w:i/>
        </w:rPr>
        <w:tab/>
      </w:r>
      <w:r w:rsidRPr="000001CF">
        <w:rPr>
          <w:rStyle w:val="Position"/>
          <w:rFonts w:cs="Arial"/>
          <w:b w:val="0"/>
          <w:i/>
        </w:rPr>
        <w:tab/>
      </w:r>
      <w:r w:rsidR="00240847" w:rsidRPr="000001CF">
        <w:rPr>
          <w:rStyle w:val="Position"/>
          <w:rFonts w:cs="Arial"/>
          <w:b w:val="0"/>
          <w:i/>
        </w:rPr>
        <w:t xml:space="preserve">   </w:t>
      </w:r>
      <w:r w:rsidRPr="000001CF">
        <w:rPr>
          <w:rStyle w:val="Position"/>
          <w:rFonts w:cs="Arial"/>
        </w:rPr>
        <w:t xml:space="preserve">June 2005 – Aug 2005 </w:t>
      </w:r>
    </w:p>
    <w:p w:rsidR="009B6803" w:rsidRPr="000001CF" w:rsidRDefault="009B6803" w:rsidP="00E72BA0">
      <w:pPr>
        <w:pStyle w:val="ListBullet"/>
      </w:pPr>
      <w:r w:rsidRPr="000001CF">
        <w:t xml:space="preserve">Assessment and evaluation of projects and assistance to Director of education department </w:t>
      </w:r>
    </w:p>
    <w:p w:rsidR="009B6803" w:rsidRPr="000001CF" w:rsidRDefault="009B6803" w:rsidP="00E72BA0">
      <w:pPr>
        <w:pStyle w:val="ListBullet"/>
      </w:pPr>
      <w:r w:rsidRPr="000001CF">
        <w:t xml:space="preserve">Field visits to the district offices and projects </w:t>
      </w:r>
      <w:r w:rsidR="00D469B0">
        <w:t xml:space="preserve">in outreach field units of </w:t>
      </w:r>
      <w:r w:rsidRPr="000001CF">
        <w:t>Man</w:t>
      </w:r>
      <w:r w:rsidR="00D469B0">
        <w:t>sehra district</w:t>
      </w:r>
    </w:p>
    <w:p w:rsidR="009B6803" w:rsidRPr="000001CF" w:rsidRDefault="009B6803" w:rsidP="00E72BA0">
      <w:pPr>
        <w:pStyle w:val="ListBullet"/>
      </w:pPr>
      <w:r w:rsidRPr="000001CF">
        <w:t xml:space="preserve">Reported the results of the field visits with analysis of the on-going projects for the delivery mechanisms </w:t>
      </w:r>
    </w:p>
    <w:p w:rsidR="009B6803" w:rsidRPr="00793CB1" w:rsidRDefault="009B6803" w:rsidP="009B6803">
      <w:pPr>
        <w:pStyle w:val="Default"/>
        <w:rPr>
          <w:rFonts w:ascii="Garamond" w:hAnsi="Garamond" w:cs="Arial"/>
          <w:sz w:val="6"/>
          <w:szCs w:val="18"/>
        </w:rPr>
      </w:pPr>
    </w:p>
    <w:p w:rsidR="00240847" w:rsidRPr="000001CF" w:rsidRDefault="00240847" w:rsidP="002A3B8C">
      <w:pPr>
        <w:pBdr>
          <w:top w:val="single" w:sz="4" w:space="1" w:color="auto"/>
          <w:left w:val="single" w:sz="4" w:space="4" w:color="auto"/>
          <w:bottom w:val="single" w:sz="4" w:space="1" w:color="auto"/>
          <w:right w:val="single" w:sz="4" w:space="4" w:color="auto"/>
        </w:pBdr>
        <w:shd w:val="clear" w:color="auto" w:fill="000000"/>
        <w:rPr>
          <w:rFonts w:ascii="Garamond" w:hAnsi="Garamond" w:cs="Arial"/>
          <w:i/>
          <w:iCs/>
          <w:sz w:val="18"/>
          <w:szCs w:val="18"/>
        </w:rPr>
      </w:pPr>
      <w:r w:rsidRPr="000001CF">
        <w:rPr>
          <w:rStyle w:val="Position"/>
          <w:rFonts w:cs="Arial"/>
        </w:rPr>
        <w:t>Field Research Consultant</w:t>
      </w:r>
      <w:r w:rsidRPr="000001CF">
        <w:rPr>
          <w:rFonts w:ascii="Garamond" w:hAnsi="Garamond" w:cs="Arial"/>
          <w:i/>
          <w:iCs/>
          <w:sz w:val="18"/>
          <w:szCs w:val="18"/>
        </w:rPr>
        <w:t xml:space="preserve"> </w:t>
      </w:r>
      <w:r w:rsidRPr="000001CF">
        <w:rPr>
          <w:rFonts w:ascii="Garamond" w:hAnsi="Garamond" w:cs="Arial"/>
          <w:i/>
          <w:iCs/>
          <w:sz w:val="18"/>
          <w:szCs w:val="18"/>
        </w:rPr>
        <w:tab/>
      </w:r>
      <w:r w:rsidRPr="000001CF">
        <w:rPr>
          <w:rFonts w:ascii="Garamond" w:hAnsi="Garamond" w:cs="Arial"/>
          <w:i/>
          <w:iCs/>
          <w:sz w:val="18"/>
          <w:szCs w:val="18"/>
        </w:rPr>
        <w:tab/>
      </w:r>
      <w:r w:rsidRPr="000001CF">
        <w:rPr>
          <w:rFonts w:ascii="Garamond" w:hAnsi="Garamond" w:cs="Arial"/>
          <w:i/>
          <w:iCs/>
          <w:sz w:val="18"/>
          <w:szCs w:val="18"/>
        </w:rPr>
        <w:tab/>
      </w:r>
      <w:r w:rsidRPr="000001CF">
        <w:rPr>
          <w:rFonts w:ascii="Garamond" w:hAnsi="Garamond" w:cs="Arial"/>
          <w:i/>
          <w:iCs/>
          <w:sz w:val="18"/>
          <w:szCs w:val="18"/>
        </w:rPr>
        <w:tab/>
      </w:r>
      <w:r w:rsidRPr="000001CF">
        <w:rPr>
          <w:rFonts w:ascii="Garamond" w:hAnsi="Garamond" w:cs="Arial"/>
          <w:i/>
          <w:iCs/>
          <w:sz w:val="18"/>
          <w:szCs w:val="18"/>
        </w:rPr>
        <w:tab/>
      </w:r>
      <w:r w:rsidRPr="000001CF">
        <w:rPr>
          <w:rFonts w:ascii="Garamond" w:hAnsi="Garamond" w:cs="Arial"/>
          <w:i/>
          <w:iCs/>
          <w:sz w:val="18"/>
          <w:szCs w:val="18"/>
        </w:rPr>
        <w:tab/>
        <w:t xml:space="preserve">         </w:t>
      </w:r>
      <w:r w:rsidRPr="002A3B8C">
        <w:rPr>
          <w:rFonts w:ascii="Garamond" w:hAnsi="Garamond" w:cs="Arial"/>
          <w:b/>
          <w:iCs/>
          <w:szCs w:val="18"/>
        </w:rPr>
        <w:t>Aug 2005-Oct 2005</w:t>
      </w:r>
    </w:p>
    <w:p w:rsidR="009B6803" w:rsidRPr="000001CF" w:rsidRDefault="00240847" w:rsidP="002A3B8C">
      <w:pPr>
        <w:pBdr>
          <w:top w:val="single" w:sz="4" w:space="1" w:color="auto"/>
          <w:left w:val="single" w:sz="4" w:space="4" w:color="auto"/>
          <w:bottom w:val="single" w:sz="4" w:space="1" w:color="auto"/>
          <w:right w:val="single" w:sz="4" w:space="4" w:color="auto"/>
        </w:pBdr>
        <w:shd w:val="clear" w:color="auto" w:fill="000000"/>
        <w:rPr>
          <w:rFonts w:ascii="Garamond" w:hAnsi="Garamond" w:cs="Arial"/>
          <w:b/>
          <w:bCs/>
          <w:i/>
          <w:sz w:val="22"/>
        </w:rPr>
      </w:pPr>
      <w:r w:rsidRPr="000001CF">
        <w:rPr>
          <w:rStyle w:val="Position"/>
          <w:rFonts w:cs="Arial"/>
          <w:bCs w:val="0"/>
          <w:i/>
        </w:rPr>
        <w:t xml:space="preserve">Collective for Social Science Research, Karachi, Pakistan </w:t>
      </w:r>
    </w:p>
    <w:p w:rsidR="009B6803" w:rsidRPr="000001CF" w:rsidRDefault="00FC0CE5" w:rsidP="00E72BA0">
      <w:pPr>
        <w:pStyle w:val="ListBullet"/>
      </w:pPr>
      <w:r w:rsidRPr="008E4FD7">
        <w:rPr>
          <w:rStyle w:val="Position"/>
          <w:sz w:val="20"/>
          <w:szCs w:val="20"/>
        </w:rPr>
        <w:t xml:space="preserve">• </w:t>
      </w:r>
      <w:r w:rsidR="009B6803" w:rsidRPr="000001CF">
        <w:t xml:space="preserve">Conducted detailed field surveys on political, social and economic dynamics in Thatta, Sindh </w:t>
      </w:r>
    </w:p>
    <w:p w:rsidR="009B6803" w:rsidRPr="000001CF" w:rsidRDefault="00FC0CE5" w:rsidP="00E72BA0">
      <w:pPr>
        <w:pStyle w:val="ListBullet"/>
      </w:pPr>
      <w:r w:rsidRPr="008E4FD7">
        <w:rPr>
          <w:rStyle w:val="Position"/>
          <w:sz w:val="20"/>
          <w:szCs w:val="20"/>
        </w:rPr>
        <w:t xml:space="preserve">• </w:t>
      </w:r>
      <w:r w:rsidR="009B6803" w:rsidRPr="000001CF">
        <w:t xml:space="preserve">Analyzed survey results gathers during field visits </w:t>
      </w:r>
    </w:p>
    <w:p w:rsidR="009B6803" w:rsidRPr="000001CF" w:rsidRDefault="00FC0CE5" w:rsidP="00E72BA0">
      <w:pPr>
        <w:pStyle w:val="ListBullet"/>
        <w:rPr>
          <w:sz w:val="18"/>
          <w:szCs w:val="18"/>
        </w:rPr>
      </w:pPr>
      <w:r w:rsidRPr="008E4FD7">
        <w:rPr>
          <w:rStyle w:val="Position"/>
          <w:sz w:val="20"/>
          <w:szCs w:val="20"/>
        </w:rPr>
        <w:t xml:space="preserve">• </w:t>
      </w:r>
      <w:r w:rsidR="009B6803" w:rsidRPr="000001CF">
        <w:t>Wrote reports and support material for the organization</w:t>
      </w:r>
      <w:r w:rsidR="009B6803" w:rsidRPr="000001CF">
        <w:rPr>
          <w:sz w:val="18"/>
          <w:szCs w:val="18"/>
        </w:rPr>
        <w:t xml:space="preserve"> </w:t>
      </w:r>
    </w:p>
    <w:p w:rsidR="009B6803" w:rsidRPr="000F6543" w:rsidRDefault="009B6803" w:rsidP="009B6803">
      <w:pPr>
        <w:pStyle w:val="Default"/>
        <w:rPr>
          <w:rFonts w:ascii="Garamond" w:hAnsi="Garamond" w:cs="Arial"/>
          <w:sz w:val="10"/>
          <w:szCs w:val="18"/>
        </w:rPr>
      </w:pPr>
    </w:p>
    <w:p w:rsidR="007E2643" w:rsidRPr="000001CF" w:rsidRDefault="009B6803" w:rsidP="002A3B8C">
      <w:pPr>
        <w:pBdr>
          <w:top w:val="single" w:sz="4" w:space="1" w:color="auto"/>
          <w:left w:val="single" w:sz="4" w:space="4" w:color="auto"/>
          <w:bottom w:val="single" w:sz="4" w:space="1" w:color="auto"/>
          <w:right w:val="single" w:sz="4" w:space="4" w:color="auto"/>
        </w:pBdr>
        <w:shd w:val="clear" w:color="auto" w:fill="000000"/>
        <w:rPr>
          <w:rStyle w:val="Position"/>
          <w:rFonts w:cs="Arial"/>
        </w:rPr>
      </w:pPr>
      <w:r w:rsidRPr="000001CF">
        <w:rPr>
          <w:rStyle w:val="Position"/>
          <w:rFonts w:cs="Arial"/>
        </w:rPr>
        <w:t xml:space="preserve">Devolution Trust for Community Empowerment, </w:t>
      </w:r>
      <w:r w:rsidR="007E2643" w:rsidRPr="000001CF">
        <w:rPr>
          <w:rStyle w:val="Position"/>
          <w:rFonts w:cs="Arial"/>
        </w:rPr>
        <w:tab/>
      </w:r>
      <w:r w:rsidR="007E2643" w:rsidRPr="000001CF">
        <w:rPr>
          <w:rStyle w:val="Position"/>
          <w:rFonts w:cs="Arial"/>
        </w:rPr>
        <w:tab/>
      </w:r>
      <w:r w:rsidR="007E2643" w:rsidRPr="000001CF">
        <w:rPr>
          <w:rStyle w:val="Position"/>
          <w:rFonts w:cs="Arial"/>
        </w:rPr>
        <w:tab/>
        <w:t xml:space="preserve">    Jun 2004-Sept 2004</w:t>
      </w:r>
    </w:p>
    <w:p w:rsidR="009B6803" w:rsidRPr="000001CF" w:rsidRDefault="009B6803" w:rsidP="002A3B8C">
      <w:pPr>
        <w:pBdr>
          <w:top w:val="single" w:sz="4" w:space="1" w:color="auto"/>
          <w:left w:val="single" w:sz="4" w:space="4" w:color="auto"/>
          <w:bottom w:val="single" w:sz="4" w:space="1" w:color="auto"/>
          <w:right w:val="single" w:sz="4" w:space="4" w:color="auto"/>
        </w:pBdr>
        <w:shd w:val="clear" w:color="auto" w:fill="000000"/>
        <w:rPr>
          <w:rStyle w:val="Position"/>
          <w:rFonts w:cs="Arial"/>
        </w:rPr>
      </w:pPr>
      <w:r w:rsidRPr="000001CF">
        <w:rPr>
          <w:rStyle w:val="Position"/>
          <w:rFonts w:cs="Arial"/>
        </w:rPr>
        <w:t>UN-nex Project, Islamabad, Pakistan</w:t>
      </w:r>
      <w:r w:rsidR="00BB6175">
        <w:rPr>
          <w:rStyle w:val="Position"/>
          <w:rFonts w:cs="Arial"/>
        </w:rPr>
        <w:t>, Intern</w:t>
      </w:r>
      <w:r w:rsidRPr="000001CF">
        <w:rPr>
          <w:rStyle w:val="Position"/>
          <w:rFonts w:cs="Arial"/>
        </w:rPr>
        <w:t xml:space="preserve"> </w:t>
      </w:r>
    </w:p>
    <w:p w:rsidR="009B6803" w:rsidRPr="000001CF" w:rsidRDefault="00FC0CE5" w:rsidP="00E72BA0">
      <w:pPr>
        <w:pStyle w:val="ListBullet"/>
      </w:pPr>
      <w:r w:rsidRPr="008E4FD7">
        <w:rPr>
          <w:rStyle w:val="Position"/>
          <w:sz w:val="20"/>
          <w:szCs w:val="20"/>
        </w:rPr>
        <w:t xml:space="preserve">• </w:t>
      </w:r>
      <w:r w:rsidR="009B6803" w:rsidRPr="000001CF">
        <w:t xml:space="preserve">Assisted in research work to the Chief Technical Advisor on governance issues </w:t>
      </w:r>
    </w:p>
    <w:p w:rsidR="004204FC" w:rsidRPr="000001CF" w:rsidRDefault="00FC0CE5" w:rsidP="00E72BA0">
      <w:pPr>
        <w:pStyle w:val="ListBullet"/>
        <w:rPr>
          <w:sz w:val="18"/>
          <w:szCs w:val="18"/>
        </w:rPr>
      </w:pPr>
      <w:r w:rsidRPr="008E4FD7">
        <w:rPr>
          <w:rStyle w:val="Position"/>
          <w:sz w:val="20"/>
          <w:szCs w:val="20"/>
        </w:rPr>
        <w:t xml:space="preserve">• </w:t>
      </w:r>
      <w:r w:rsidR="009B6803" w:rsidRPr="000001CF">
        <w:t>Analyzed the effectiveness of Citizen Community Boards (CCBs) establishment process</w:t>
      </w:r>
      <w:r w:rsidR="009B6803" w:rsidRPr="000001CF">
        <w:rPr>
          <w:sz w:val="18"/>
          <w:szCs w:val="18"/>
        </w:rPr>
        <w:t xml:space="preserve"> </w:t>
      </w:r>
    </w:p>
    <w:p w:rsidR="00190DD1" w:rsidRPr="00983F85" w:rsidRDefault="00190DD1" w:rsidP="00190DD1">
      <w:pPr>
        <w:pStyle w:val="Default"/>
        <w:rPr>
          <w:rFonts w:ascii="Garamond" w:hAnsi="Garamond" w:cs="Arial"/>
          <w:sz w:val="4"/>
          <w:szCs w:val="18"/>
        </w:rPr>
      </w:pPr>
    </w:p>
    <w:p w:rsidR="00190DD1" w:rsidRPr="000001CF" w:rsidRDefault="00190DD1" w:rsidP="00036A03">
      <w:pPr>
        <w:pStyle w:val="Heading2"/>
        <w:pBdr>
          <w:top w:val="single" w:sz="4" w:space="1" w:color="auto"/>
          <w:left w:val="single" w:sz="4" w:space="4" w:color="auto"/>
          <w:bottom w:val="single" w:sz="4" w:space="1" w:color="auto"/>
          <w:right w:val="single" w:sz="4" w:space="4" w:color="auto"/>
        </w:pBdr>
        <w:shd w:val="clear" w:color="auto" w:fill="D9D9D9"/>
        <w:spacing w:before="120" w:after="0"/>
        <w:jc w:val="center"/>
        <w:rPr>
          <w:rStyle w:val="Position"/>
          <w:b/>
          <w:bCs/>
          <w:sz w:val="32"/>
        </w:rPr>
      </w:pPr>
      <w:r w:rsidRPr="000001CF">
        <w:t>Projects</w:t>
      </w:r>
    </w:p>
    <w:p w:rsidR="006D2EA5" w:rsidRPr="006D2EA5" w:rsidRDefault="006D2EA5" w:rsidP="00036A03">
      <w:pPr>
        <w:pStyle w:val="Default"/>
        <w:pBdr>
          <w:top w:val="single" w:sz="4" w:space="1" w:color="auto"/>
          <w:left w:val="single" w:sz="4" w:space="4" w:color="auto"/>
          <w:bottom w:val="single" w:sz="4" w:space="1" w:color="auto"/>
          <w:right w:val="single" w:sz="4" w:space="4" w:color="auto"/>
        </w:pBdr>
        <w:rPr>
          <w:rFonts w:ascii="Garamond" w:hAnsi="Garamond" w:cs="Arial"/>
          <w:b/>
          <w:bCs/>
          <w:sz w:val="10"/>
          <w:szCs w:val="18"/>
        </w:rPr>
      </w:pPr>
    </w:p>
    <w:p w:rsidR="006D2EA5" w:rsidRPr="000001CF" w:rsidRDefault="006D02ED" w:rsidP="00036A03">
      <w:pPr>
        <w:pBdr>
          <w:top w:val="single" w:sz="4" w:space="1" w:color="auto"/>
          <w:left w:val="single" w:sz="4" w:space="4" w:color="auto"/>
          <w:bottom w:val="single" w:sz="4" w:space="1" w:color="auto"/>
          <w:right w:val="single" w:sz="4" w:space="4" w:color="auto"/>
        </w:pBdr>
        <w:shd w:val="clear" w:color="auto" w:fill="F2F2F2"/>
        <w:rPr>
          <w:rFonts w:ascii="Garamond" w:hAnsi="Garamond" w:cs="Arial"/>
          <w:b/>
          <w:bCs/>
          <w:sz w:val="18"/>
          <w:szCs w:val="18"/>
        </w:rPr>
      </w:pPr>
      <w:r>
        <w:rPr>
          <w:rStyle w:val="Position"/>
          <w:rFonts w:cs="Arial"/>
          <w:b w:val="0"/>
          <w:bCs w:val="0"/>
        </w:rPr>
        <w:t xml:space="preserve">Program Officer for </w:t>
      </w:r>
      <w:r w:rsidR="006D2EA5" w:rsidRPr="000001CF">
        <w:rPr>
          <w:rStyle w:val="Position"/>
          <w:rFonts w:cs="Arial"/>
          <w:b w:val="0"/>
          <w:bCs w:val="0"/>
        </w:rPr>
        <w:t>Tuzla Summer Institute, Bosnia</w:t>
      </w:r>
      <w:r>
        <w:rPr>
          <w:rStyle w:val="Position"/>
          <w:rFonts w:cs="Arial"/>
          <w:b w:val="0"/>
          <w:bCs w:val="0"/>
        </w:rPr>
        <w:t xml:space="preserve">; through MPA Group </w:t>
      </w:r>
      <w:r>
        <w:rPr>
          <w:rFonts w:ascii="Garamond" w:hAnsi="Garamond" w:cs="Arial"/>
          <w:b/>
          <w:bCs/>
          <w:sz w:val="18"/>
          <w:szCs w:val="18"/>
        </w:rPr>
        <w:t xml:space="preserve">of </w:t>
      </w:r>
      <w:r>
        <w:rPr>
          <w:rStyle w:val="Position"/>
          <w:rFonts w:cs="Arial"/>
          <w:b w:val="0"/>
          <w:bCs w:val="0"/>
        </w:rPr>
        <w:t>Cornell University</w:t>
      </w:r>
    </w:p>
    <w:p w:rsidR="00190DD1" w:rsidRPr="000001CF" w:rsidRDefault="00190DD1" w:rsidP="00036A03">
      <w:pPr>
        <w:pStyle w:val="Default"/>
        <w:pBdr>
          <w:top w:val="single" w:sz="4" w:space="1" w:color="auto"/>
          <w:left w:val="single" w:sz="4" w:space="4" w:color="auto"/>
          <w:bottom w:val="single" w:sz="4" w:space="1" w:color="auto"/>
          <w:right w:val="single" w:sz="4" w:space="4" w:color="auto"/>
        </w:pBdr>
        <w:rPr>
          <w:rFonts w:ascii="Garamond" w:hAnsi="Garamond" w:cs="Arial"/>
          <w:sz w:val="18"/>
          <w:szCs w:val="18"/>
        </w:rPr>
      </w:pPr>
      <w:r w:rsidRPr="000001CF">
        <w:rPr>
          <w:rFonts w:ascii="Garamond" w:hAnsi="Garamond" w:cs="Arial"/>
          <w:b/>
          <w:bCs/>
          <w:sz w:val="18"/>
          <w:szCs w:val="18"/>
        </w:rPr>
        <w:t xml:space="preserve">- </w:t>
      </w:r>
      <w:r w:rsidRPr="000001CF">
        <w:rPr>
          <w:rFonts w:ascii="Garamond" w:hAnsi="Garamond" w:cs="Arial"/>
          <w:sz w:val="18"/>
          <w:szCs w:val="18"/>
        </w:rPr>
        <w:t xml:space="preserve">Completed Under: Cornell University May 2008 </w:t>
      </w:r>
    </w:p>
    <w:p w:rsidR="00190DD1" w:rsidRPr="000001CF" w:rsidRDefault="00190DD1" w:rsidP="00036A03">
      <w:pPr>
        <w:pStyle w:val="Default"/>
        <w:numPr>
          <w:ilvl w:val="0"/>
          <w:numId w:val="25"/>
        </w:numPr>
        <w:pBdr>
          <w:top w:val="single" w:sz="4" w:space="1" w:color="auto"/>
          <w:left w:val="single" w:sz="4" w:space="4" w:color="auto"/>
          <w:bottom w:val="single" w:sz="4" w:space="1" w:color="auto"/>
          <w:right w:val="single" w:sz="4" w:space="4" w:color="auto"/>
        </w:pBdr>
        <w:rPr>
          <w:rFonts w:ascii="Garamond" w:hAnsi="Garamond" w:cs="Arial"/>
          <w:sz w:val="18"/>
          <w:szCs w:val="18"/>
        </w:rPr>
      </w:pPr>
      <w:r w:rsidRPr="000001CF">
        <w:rPr>
          <w:rFonts w:ascii="Garamond" w:hAnsi="Garamond" w:cs="Arial"/>
          <w:sz w:val="20"/>
          <w:szCs w:val="20"/>
        </w:rPr>
        <w:t xml:space="preserve">• </w:t>
      </w:r>
      <w:r w:rsidRPr="000001CF">
        <w:rPr>
          <w:rFonts w:ascii="Garamond" w:hAnsi="Garamond" w:cs="Arial"/>
          <w:sz w:val="18"/>
          <w:szCs w:val="18"/>
        </w:rPr>
        <w:t xml:space="preserve">Role: Project Program Officer </w:t>
      </w:r>
    </w:p>
    <w:p w:rsidR="00190DD1" w:rsidRDefault="00190DD1" w:rsidP="00036A03">
      <w:pPr>
        <w:pStyle w:val="Default"/>
        <w:numPr>
          <w:ilvl w:val="0"/>
          <w:numId w:val="25"/>
        </w:numPr>
        <w:pBdr>
          <w:top w:val="single" w:sz="4" w:space="1" w:color="auto"/>
          <w:left w:val="single" w:sz="4" w:space="4" w:color="auto"/>
          <w:bottom w:val="single" w:sz="4" w:space="1" w:color="auto"/>
          <w:right w:val="single" w:sz="4" w:space="4" w:color="auto"/>
        </w:pBdr>
        <w:rPr>
          <w:rFonts w:ascii="Garamond" w:hAnsi="Garamond" w:cs="Arial"/>
          <w:sz w:val="18"/>
          <w:szCs w:val="18"/>
        </w:rPr>
      </w:pPr>
      <w:r w:rsidRPr="000001CF">
        <w:rPr>
          <w:rFonts w:ascii="Garamond" w:hAnsi="Garamond" w:cs="Arial"/>
          <w:sz w:val="20"/>
          <w:szCs w:val="20"/>
        </w:rPr>
        <w:t xml:space="preserve">• </w:t>
      </w:r>
      <w:r w:rsidRPr="000001CF">
        <w:rPr>
          <w:rFonts w:ascii="Garamond" w:hAnsi="Garamond" w:cs="Arial"/>
          <w:sz w:val="18"/>
          <w:szCs w:val="18"/>
        </w:rPr>
        <w:t xml:space="preserve">Project Description: The Head of Cornell Institute of Public Administration established a group of consultants. The team planned, designed and executed a full scale capacity building project on sustainable basis for the Youth of Tuzla, Bosnia. The group also secured funding and designed its modes through key partners including USAID. </w:t>
      </w:r>
    </w:p>
    <w:p w:rsidR="000D7A03" w:rsidRPr="00290010" w:rsidRDefault="000D7A03" w:rsidP="004136C9">
      <w:pPr>
        <w:pStyle w:val="Default"/>
        <w:pBdr>
          <w:top w:val="single" w:sz="4" w:space="1" w:color="auto"/>
          <w:left w:val="single" w:sz="4" w:space="4" w:color="auto"/>
          <w:bottom w:val="single" w:sz="4" w:space="1" w:color="auto"/>
          <w:right w:val="single" w:sz="4" w:space="4" w:color="auto"/>
        </w:pBdr>
        <w:spacing w:line="120" w:lineRule="auto"/>
        <w:rPr>
          <w:rFonts w:ascii="Garamond" w:hAnsi="Garamond" w:cs="Arial"/>
          <w:sz w:val="18"/>
          <w:szCs w:val="18"/>
        </w:rPr>
      </w:pPr>
    </w:p>
    <w:p w:rsidR="004136C9" w:rsidRPr="000001CF" w:rsidRDefault="004136C9" w:rsidP="004136C9">
      <w:pPr>
        <w:pBdr>
          <w:top w:val="single" w:sz="4" w:space="1" w:color="auto"/>
          <w:left w:val="single" w:sz="4" w:space="4" w:color="auto"/>
          <w:bottom w:val="single" w:sz="4" w:space="1" w:color="auto"/>
          <w:right w:val="single" w:sz="4" w:space="4" w:color="auto"/>
        </w:pBdr>
        <w:shd w:val="clear" w:color="auto" w:fill="F2F2F2"/>
        <w:rPr>
          <w:rFonts w:ascii="Garamond" w:hAnsi="Garamond" w:cs="Arial"/>
          <w:sz w:val="18"/>
          <w:szCs w:val="18"/>
        </w:rPr>
      </w:pPr>
      <w:r>
        <w:rPr>
          <w:rStyle w:val="Position"/>
          <w:rFonts w:cs="Arial"/>
        </w:rPr>
        <w:t>Social and Economic Research for development National Youth Policy</w:t>
      </w:r>
      <w:r w:rsidRPr="000001CF">
        <w:rPr>
          <w:rFonts w:ascii="Garamond" w:hAnsi="Garamond" w:cs="Arial"/>
          <w:sz w:val="18"/>
          <w:szCs w:val="18"/>
        </w:rPr>
        <w:tab/>
        <w:t xml:space="preserve">     </w:t>
      </w:r>
      <w:r>
        <w:rPr>
          <w:rFonts w:ascii="Garamond" w:hAnsi="Garamond" w:cs="Arial"/>
          <w:sz w:val="18"/>
          <w:szCs w:val="18"/>
        </w:rPr>
        <w:tab/>
        <w:t>Jun  2010</w:t>
      </w:r>
    </w:p>
    <w:p w:rsidR="007755B5" w:rsidRDefault="004136C9" w:rsidP="004136C9">
      <w:pPr>
        <w:pStyle w:val="Default"/>
        <w:pBdr>
          <w:top w:val="single" w:sz="4" w:space="1" w:color="auto"/>
          <w:left w:val="single" w:sz="4" w:space="4" w:color="auto"/>
          <w:bottom w:val="single" w:sz="4" w:space="1" w:color="auto"/>
          <w:right w:val="single" w:sz="4" w:space="4" w:color="auto"/>
        </w:pBdr>
        <w:rPr>
          <w:rFonts w:ascii="Garamond" w:hAnsi="Garamond" w:cs="Arial"/>
          <w:sz w:val="18"/>
          <w:szCs w:val="18"/>
        </w:rPr>
      </w:pPr>
      <w:r>
        <w:rPr>
          <w:rFonts w:ascii="Garamond" w:hAnsi="Garamond" w:cs="Arial"/>
          <w:sz w:val="18"/>
          <w:szCs w:val="18"/>
        </w:rPr>
        <w:t>As part of JE Austin consultancy team, worked on social and economic research, both at primary and secondary level, for a program-feasibility project for development of national yoiuth policy for the Ministry of Youth Affairs (MoYA) Travelled to various parts of country, mainly in semi-urban areas, developed detailed surveys, conducting them, assembled and analyzed data, and made reports; also, developed some concept notes for similar ventures.</w:t>
      </w:r>
    </w:p>
    <w:p w:rsidR="004136C9" w:rsidRPr="000001CF" w:rsidRDefault="004136C9" w:rsidP="004136C9">
      <w:pPr>
        <w:pStyle w:val="Default"/>
        <w:pBdr>
          <w:top w:val="single" w:sz="4" w:space="1" w:color="auto"/>
          <w:left w:val="single" w:sz="4" w:space="4" w:color="auto"/>
          <w:bottom w:val="single" w:sz="4" w:space="1" w:color="auto"/>
          <w:right w:val="single" w:sz="4" w:space="4" w:color="auto"/>
        </w:pBdr>
        <w:rPr>
          <w:rFonts w:ascii="Garamond" w:hAnsi="Garamond" w:cs="Arial"/>
          <w:sz w:val="6"/>
          <w:szCs w:val="18"/>
        </w:rPr>
      </w:pPr>
    </w:p>
    <w:p w:rsidR="007755B5" w:rsidRPr="000001CF" w:rsidRDefault="007755B5" w:rsidP="00036A03">
      <w:pPr>
        <w:pBdr>
          <w:top w:val="single" w:sz="4" w:space="1" w:color="auto"/>
          <w:left w:val="single" w:sz="4" w:space="4" w:color="auto"/>
          <w:bottom w:val="single" w:sz="4" w:space="1" w:color="auto"/>
          <w:right w:val="single" w:sz="4" w:space="4" w:color="auto"/>
        </w:pBdr>
        <w:shd w:val="clear" w:color="auto" w:fill="F2F2F2"/>
        <w:rPr>
          <w:rFonts w:ascii="Garamond" w:hAnsi="Garamond" w:cs="Arial"/>
          <w:sz w:val="18"/>
          <w:szCs w:val="18"/>
        </w:rPr>
      </w:pPr>
      <w:r w:rsidRPr="000001CF">
        <w:rPr>
          <w:rStyle w:val="Position"/>
          <w:rFonts w:cs="Arial"/>
        </w:rPr>
        <w:t>Jawaan Youth Foundation</w:t>
      </w:r>
      <w:r w:rsidR="001C64A4" w:rsidRPr="000001CF">
        <w:rPr>
          <w:rFonts w:ascii="Garamond" w:hAnsi="Garamond" w:cs="Arial"/>
          <w:sz w:val="18"/>
          <w:szCs w:val="18"/>
        </w:rPr>
        <w:tab/>
      </w:r>
      <w:r w:rsidR="001C64A4" w:rsidRPr="000001CF">
        <w:rPr>
          <w:rFonts w:ascii="Garamond" w:hAnsi="Garamond" w:cs="Arial"/>
          <w:sz w:val="18"/>
          <w:szCs w:val="18"/>
        </w:rPr>
        <w:tab/>
      </w:r>
      <w:r w:rsidR="001C64A4" w:rsidRPr="000001CF">
        <w:rPr>
          <w:rFonts w:ascii="Garamond" w:hAnsi="Garamond" w:cs="Arial"/>
          <w:sz w:val="18"/>
          <w:szCs w:val="18"/>
        </w:rPr>
        <w:tab/>
      </w:r>
      <w:r w:rsidR="001C64A4" w:rsidRPr="000001CF">
        <w:rPr>
          <w:rFonts w:ascii="Garamond" w:hAnsi="Garamond" w:cs="Arial"/>
          <w:sz w:val="18"/>
          <w:szCs w:val="18"/>
        </w:rPr>
        <w:tab/>
      </w:r>
      <w:r w:rsidR="001C64A4" w:rsidRPr="000001CF">
        <w:rPr>
          <w:rFonts w:ascii="Garamond" w:hAnsi="Garamond" w:cs="Arial"/>
          <w:sz w:val="18"/>
          <w:szCs w:val="18"/>
        </w:rPr>
        <w:tab/>
      </w:r>
      <w:r w:rsidR="001C64A4" w:rsidRPr="000001CF">
        <w:rPr>
          <w:rFonts w:ascii="Garamond" w:hAnsi="Garamond" w:cs="Arial"/>
          <w:sz w:val="18"/>
          <w:szCs w:val="18"/>
        </w:rPr>
        <w:tab/>
      </w:r>
      <w:r w:rsidR="00ED420C" w:rsidRPr="000001CF">
        <w:rPr>
          <w:rFonts w:ascii="Garamond" w:hAnsi="Garamond" w:cs="Arial"/>
          <w:sz w:val="18"/>
          <w:szCs w:val="18"/>
        </w:rPr>
        <w:t xml:space="preserve">         </w:t>
      </w:r>
      <w:r w:rsidR="001C64A4" w:rsidRPr="000001CF">
        <w:rPr>
          <w:rFonts w:ascii="Garamond" w:hAnsi="Garamond" w:cs="Arial"/>
          <w:sz w:val="18"/>
          <w:szCs w:val="18"/>
        </w:rPr>
        <w:t>June</w:t>
      </w:r>
      <w:r w:rsidRPr="000001CF">
        <w:rPr>
          <w:rFonts w:ascii="Garamond" w:hAnsi="Garamond" w:cs="Arial"/>
          <w:sz w:val="18"/>
          <w:szCs w:val="18"/>
        </w:rPr>
        <w:t xml:space="preserve"> 20</w:t>
      </w:r>
      <w:r w:rsidR="001C64A4" w:rsidRPr="000001CF">
        <w:rPr>
          <w:rFonts w:ascii="Garamond" w:hAnsi="Garamond" w:cs="Arial"/>
          <w:sz w:val="18"/>
          <w:szCs w:val="18"/>
        </w:rPr>
        <w:t>09</w:t>
      </w:r>
      <w:r w:rsidRPr="000001CF">
        <w:rPr>
          <w:rFonts w:ascii="Garamond" w:hAnsi="Garamond" w:cs="Arial"/>
          <w:sz w:val="18"/>
          <w:szCs w:val="18"/>
        </w:rPr>
        <w:t xml:space="preserve"> - </w:t>
      </w:r>
      <w:r w:rsidR="00ED420C" w:rsidRPr="000001CF">
        <w:rPr>
          <w:rFonts w:ascii="Garamond" w:hAnsi="Garamond" w:cs="Arial"/>
          <w:sz w:val="18"/>
          <w:szCs w:val="18"/>
        </w:rPr>
        <w:t>present</w:t>
      </w:r>
    </w:p>
    <w:p w:rsidR="007755B5" w:rsidRPr="000001CF" w:rsidRDefault="007755B5" w:rsidP="00036A03">
      <w:pPr>
        <w:pStyle w:val="Default"/>
        <w:numPr>
          <w:ilvl w:val="0"/>
          <w:numId w:val="25"/>
        </w:numPr>
        <w:pBdr>
          <w:top w:val="single" w:sz="4" w:space="1" w:color="auto"/>
          <w:left w:val="single" w:sz="4" w:space="4" w:color="auto"/>
          <w:bottom w:val="single" w:sz="4" w:space="1" w:color="auto"/>
          <w:right w:val="single" w:sz="4" w:space="4" w:color="auto"/>
        </w:pBdr>
        <w:rPr>
          <w:rFonts w:ascii="Garamond" w:hAnsi="Garamond" w:cs="Arial"/>
          <w:sz w:val="18"/>
          <w:szCs w:val="18"/>
        </w:rPr>
      </w:pPr>
      <w:r w:rsidRPr="000001CF">
        <w:rPr>
          <w:rFonts w:ascii="Garamond" w:hAnsi="Garamond" w:cs="Arial"/>
          <w:sz w:val="18"/>
          <w:szCs w:val="18"/>
        </w:rPr>
        <w:t xml:space="preserve">Established the Group of Volunteers, designed the program, identified the partners, took some new initiatives in </w:t>
      </w:r>
      <w:r w:rsidR="00723740" w:rsidRPr="000001CF">
        <w:rPr>
          <w:rFonts w:ascii="Garamond" w:hAnsi="Garamond" w:cs="Arial"/>
          <w:sz w:val="18"/>
          <w:szCs w:val="18"/>
        </w:rPr>
        <w:t>health</w:t>
      </w:r>
      <w:r w:rsidR="00723740">
        <w:rPr>
          <w:rFonts w:ascii="Garamond" w:hAnsi="Garamond" w:cs="Arial"/>
          <w:sz w:val="18"/>
          <w:szCs w:val="18"/>
        </w:rPr>
        <w:t xml:space="preserve"> &amp;</w:t>
      </w:r>
      <w:r w:rsidRPr="000001CF">
        <w:rPr>
          <w:rFonts w:ascii="Garamond" w:hAnsi="Garamond" w:cs="Arial"/>
          <w:sz w:val="18"/>
          <w:szCs w:val="18"/>
        </w:rPr>
        <w:t xml:space="preserve"> education, advocacy, and environment related topics</w:t>
      </w:r>
      <w:r w:rsidR="001C64A4" w:rsidRPr="000001CF">
        <w:rPr>
          <w:rFonts w:ascii="Garamond" w:hAnsi="Garamond" w:cs="Arial"/>
          <w:sz w:val="18"/>
          <w:szCs w:val="18"/>
        </w:rPr>
        <w:t>. Also upgraded the initially informal “Jawaan Youth Forum”, which was established in July 2007.</w:t>
      </w:r>
    </w:p>
    <w:p w:rsidR="00190DD1" w:rsidRPr="000001CF" w:rsidRDefault="00190DD1" w:rsidP="00036A03">
      <w:pPr>
        <w:pStyle w:val="Default"/>
        <w:pBdr>
          <w:top w:val="single" w:sz="4" w:space="1" w:color="auto"/>
          <w:left w:val="single" w:sz="4" w:space="4" w:color="auto"/>
          <w:bottom w:val="single" w:sz="4" w:space="1" w:color="auto"/>
          <w:right w:val="single" w:sz="4" w:space="4" w:color="auto"/>
        </w:pBdr>
        <w:rPr>
          <w:rFonts w:ascii="Garamond" w:hAnsi="Garamond" w:cs="Arial"/>
          <w:sz w:val="8"/>
          <w:szCs w:val="18"/>
        </w:rPr>
      </w:pPr>
    </w:p>
    <w:p w:rsidR="00880BC7" w:rsidRPr="000001CF" w:rsidRDefault="00880BC7" w:rsidP="00036A03">
      <w:pPr>
        <w:pBdr>
          <w:top w:val="single" w:sz="4" w:space="1" w:color="auto"/>
          <w:left w:val="single" w:sz="4" w:space="4" w:color="auto"/>
          <w:bottom w:val="single" w:sz="4" w:space="1" w:color="auto"/>
          <w:right w:val="single" w:sz="4" w:space="4" w:color="auto"/>
        </w:pBdr>
        <w:shd w:val="clear" w:color="auto" w:fill="F2F2F2"/>
        <w:rPr>
          <w:rFonts w:ascii="Garamond" w:hAnsi="Garamond" w:cs="Arial"/>
          <w:bCs/>
          <w:sz w:val="18"/>
          <w:szCs w:val="18"/>
        </w:rPr>
      </w:pPr>
      <w:r w:rsidRPr="000001CF">
        <w:rPr>
          <w:rStyle w:val="Position"/>
          <w:rFonts w:cs="Arial"/>
          <w:bCs w:val="0"/>
        </w:rPr>
        <w:lastRenderedPageBreak/>
        <w:t xml:space="preserve">Geographic </w:t>
      </w:r>
      <w:r w:rsidR="00327B2E" w:rsidRPr="000001CF">
        <w:rPr>
          <w:rStyle w:val="Position"/>
          <w:rFonts w:cs="Arial"/>
          <w:bCs w:val="0"/>
        </w:rPr>
        <w:t>Mapping</w:t>
      </w:r>
      <w:r w:rsidRPr="000001CF">
        <w:rPr>
          <w:rStyle w:val="Position"/>
          <w:rFonts w:cs="Arial"/>
          <w:bCs w:val="0"/>
        </w:rPr>
        <w:t xml:space="preserve"> and Demographic </w:t>
      </w:r>
      <w:r w:rsidR="00327B2E" w:rsidRPr="000001CF">
        <w:rPr>
          <w:rStyle w:val="Position"/>
          <w:rFonts w:cs="Arial"/>
          <w:bCs w:val="0"/>
        </w:rPr>
        <w:t>Analysis</w:t>
      </w:r>
      <w:r w:rsidRPr="000001CF">
        <w:rPr>
          <w:rStyle w:val="Position"/>
          <w:rFonts w:cs="Arial"/>
          <w:bCs w:val="0"/>
        </w:rPr>
        <w:t xml:space="preserve"> of South &amp; North Carolina, USA</w:t>
      </w:r>
    </w:p>
    <w:p w:rsidR="00880BC7" w:rsidRPr="000001CF" w:rsidRDefault="00880BC7" w:rsidP="00036A03">
      <w:pPr>
        <w:pStyle w:val="Default"/>
        <w:pBdr>
          <w:top w:val="single" w:sz="4" w:space="1" w:color="auto"/>
          <w:left w:val="single" w:sz="4" w:space="4" w:color="auto"/>
          <w:bottom w:val="single" w:sz="4" w:space="1" w:color="auto"/>
          <w:right w:val="single" w:sz="4" w:space="4" w:color="auto"/>
        </w:pBdr>
        <w:rPr>
          <w:rFonts w:ascii="Garamond" w:hAnsi="Garamond" w:cs="Arial"/>
          <w:sz w:val="18"/>
          <w:szCs w:val="18"/>
        </w:rPr>
      </w:pPr>
      <w:r w:rsidRPr="000001CF">
        <w:rPr>
          <w:rFonts w:ascii="Garamond" w:hAnsi="Garamond" w:cs="Arial"/>
          <w:b/>
          <w:bCs/>
          <w:sz w:val="18"/>
          <w:szCs w:val="18"/>
        </w:rPr>
        <w:t xml:space="preserve">- </w:t>
      </w:r>
      <w:r w:rsidRPr="000001CF">
        <w:rPr>
          <w:rFonts w:ascii="Garamond" w:hAnsi="Garamond" w:cs="Arial"/>
          <w:sz w:val="18"/>
          <w:szCs w:val="18"/>
        </w:rPr>
        <w:t xml:space="preserve">Completed Under: Cornell University May 2008 </w:t>
      </w:r>
    </w:p>
    <w:p w:rsidR="00880BC7" w:rsidRPr="000001CF" w:rsidRDefault="00880BC7" w:rsidP="00036A03">
      <w:pPr>
        <w:pStyle w:val="Default"/>
        <w:numPr>
          <w:ilvl w:val="0"/>
          <w:numId w:val="25"/>
        </w:numPr>
        <w:pBdr>
          <w:top w:val="single" w:sz="4" w:space="1" w:color="auto"/>
          <w:left w:val="single" w:sz="4" w:space="4" w:color="auto"/>
          <w:bottom w:val="single" w:sz="4" w:space="1" w:color="auto"/>
          <w:right w:val="single" w:sz="4" w:space="4" w:color="auto"/>
        </w:pBdr>
        <w:rPr>
          <w:rFonts w:ascii="Garamond" w:hAnsi="Garamond" w:cs="Arial"/>
          <w:sz w:val="18"/>
          <w:szCs w:val="18"/>
        </w:rPr>
      </w:pPr>
      <w:r w:rsidRPr="000001CF">
        <w:rPr>
          <w:rFonts w:ascii="Garamond" w:hAnsi="Garamond" w:cs="Arial"/>
          <w:sz w:val="20"/>
          <w:szCs w:val="20"/>
        </w:rPr>
        <w:t xml:space="preserve">• </w:t>
      </w:r>
      <w:r w:rsidRPr="000001CF">
        <w:rPr>
          <w:rFonts w:ascii="Garamond" w:hAnsi="Garamond" w:cs="Arial"/>
          <w:sz w:val="18"/>
          <w:szCs w:val="18"/>
        </w:rPr>
        <w:t xml:space="preserve">Role: </w:t>
      </w:r>
      <w:r w:rsidR="00CD56BC" w:rsidRPr="000001CF">
        <w:rPr>
          <w:rFonts w:ascii="Garamond" w:hAnsi="Garamond" w:cs="Arial"/>
          <w:sz w:val="18"/>
          <w:szCs w:val="18"/>
        </w:rPr>
        <w:t>Project Head of the Course on GIS Systems, Simulation-Based working</w:t>
      </w:r>
    </w:p>
    <w:p w:rsidR="00880BC7" w:rsidRPr="000001CF" w:rsidRDefault="00880BC7" w:rsidP="00036A03">
      <w:pPr>
        <w:pStyle w:val="Default"/>
        <w:pBdr>
          <w:top w:val="single" w:sz="4" w:space="1" w:color="auto"/>
          <w:left w:val="single" w:sz="4" w:space="4" w:color="auto"/>
          <w:bottom w:val="single" w:sz="4" w:space="1" w:color="auto"/>
          <w:right w:val="single" w:sz="4" w:space="4" w:color="auto"/>
        </w:pBdr>
        <w:rPr>
          <w:rFonts w:ascii="Garamond" w:hAnsi="Garamond" w:cs="Arial"/>
          <w:sz w:val="18"/>
          <w:szCs w:val="18"/>
        </w:rPr>
      </w:pPr>
      <w:r w:rsidRPr="000001CF">
        <w:rPr>
          <w:rFonts w:ascii="Garamond" w:hAnsi="Garamond" w:cs="Arial"/>
          <w:sz w:val="20"/>
          <w:szCs w:val="20"/>
        </w:rPr>
        <w:t xml:space="preserve">• </w:t>
      </w:r>
      <w:r w:rsidR="00CD56BC" w:rsidRPr="000001CF">
        <w:rPr>
          <w:rFonts w:ascii="Garamond" w:hAnsi="Garamond" w:cs="Arial"/>
          <w:sz w:val="18"/>
          <w:szCs w:val="18"/>
        </w:rPr>
        <w:t>Developed a detailed mapping of the South and North Carolina, USA, mapped many demographic simulations, pointed out numerous social/economic work installations; and later analyzed and represented the important evaluations on GIS Maps, using the ESRI GIS software.</w:t>
      </w:r>
    </w:p>
    <w:p w:rsidR="00880BC7" w:rsidRPr="000001CF" w:rsidRDefault="00880BC7" w:rsidP="00036A03">
      <w:pPr>
        <w:pStyle w:val="Default"/>
        <w:pBdr>
          <w:top w:val="single" w:sz="4" w:space="1" w:color="auto"/>
          <w:left w:val="single" w:sz="4" w:space="4" w:color="auto"/>
          <w:bottom w:val="single" w:sz="4" w:space="1" w:color="auto"/>
          <w:right w:val="single" w:sz="4" w:space="4" w:color="auto"/>
        </w:pBdr>
        <w:rPr>
          <w:rFonts w:ascii="Garamond" w:hAnsi="Garamond" w:cs="Arial"/>
          <w:sz w:val="6"/>
          <w:szCs w:val="18"/>
        </w:rPr>
      </w:pPr>
    </w:p>
    <w:p w:rsidR="00190DD1" w:rsidRPr="000001CF" w:rsidRDefault="00190DD1" w:rsidP="00036A03">
      <w:pPr>
        <w:pBdr>
          <w:top w:val="single" w:sz="4" w:space="1" w:color="auto"/>
          <w:left w:val="single" w:sz="4" w:space="4" w:color="auto"/>
          <w:bottom w:val="single" w:sz="4" w:space="1" w:color="auto"/>
          <w:right w:val="single" w:sz="4" w:space="4" w:color="auto"/>
        </w:pBdr>
        <w:shd w:val="clear" w:color="auto" w:fill="F2F2F2"/>
        <w:rPr>
          <w:rFonts w:ascii="Garamond" w:hAnsi="Garamond" w:cs="Arial"/>
          <w:sz w:val="18"/>
          <w:szCs w:val="18"/>
        </w:rPr>
      </w:pPr>
      <w:r w:rsidRPr="000001CF">
        <w:rPr>
          <w:rStyle w:val="Position"/>
          <w:rFonts w:cs="Arial"/>
        </w:rPr>
        <w:t>Devolution</w:t>
      </w:r>
      <w:r w:rsidRPr="000001CF">
        <w:rPr>
          <w:rFonts w:ascii="Garamond" w:hAnsi="Garamond" w:cs="Arial"/>
          <w:b/>
          <w:bCs/>
          <w:sz w:val="18"/>
          <w:szCs w:val="18"/>
        </w:rPr>
        <w:t xml:space="preserve"> Support Project </w:t>
      </w:r>
      <w:r w:rsidRPr="000001CF">
        <w:rPr>
          <w:rFonts w:ascii="Garamond" w:hAnsi="Garamond" w:cs="Arial"/>
          <w:sz w:val="18"/>
          <w:szCs w:val="18"/>
        </w:rPr>
        <w:tab/>
      </w:r>
      <w:r w:rsidRPr="000001CF">
        <w:rPr>
          <w:rFonts w:ascii="Garamond" w:hAnsi="Garamond" w:cs="Arial"/>
          <w:sz w:val="18"/>
          <w:szCs w:val="18"/>
        </w:rPr>
        <w:tab/>
      </w:r>
      <w:r w:rsidRPr="000001CF">
        <w:rPr>
          <w:rFonts w:ascii="Garamond" w:hAnsi="Garamond" w:cs="Arial"/>
          <w:sz w:val="18"/>
          <w:szCs w:val="18"/>
        </w:rPr>
        <w:tab/>
      </w:r>
      <w:r w:rsidRPr="000001CF">
        <w:rPr>
          <w:rFonts w:ascii="Garamond" w:hAnsi="Garamond" w:cs="Arial"/>
          <w:sz w:val="18"/>
          <w:szCs w:val="18"/>
        </w:rPr>
        <w:tab/>
      </w:r>
      <w:r w:rsidR="00BB1858">
        <w:rPr>
          <w:rFonts w:ascii="Garamond" w:hAnsi="Garamond" w:cs="Arial"/>
          <w:sz w:val="18"/>
          <w:szCs w:val="18"/>
        </w:rPr>
        <w:tab/>
      </w:r>
      <w:r w:rsidR="00BB1858">
        <w:rPr>
          <w:rFonts w:ascii="Garamond" w:hAnsi="Garamond" w:cs="Arial"/>
          <w:sz w:val="18"/>
          <w:szCs w:val="18"/>
        </w:rPr>
        <w:tab/>
      </w:r>
      <w:r w:rsidRPr="000001CF">
        <w:rPr>
          <w:rFonts w:ascii="Garamond" w:hAnsi="Garamond" w:cs="Arial"/>
          <w:sz w:val="18"/>
          <w:szCs w:val="18"/>
        </w:rPr>
        <w:t xml:space="preserve">July 2004 - January 2006 </w:t>
      </w:r>
    </w:p>
    <w:p w:rsidR="00190DD1" w:rsidRPr="000001CF" w:rsidRDefault="00190DD1" w:rsidP="00036A03">
      <w:pPr>
        <w:pStyle w:val="Default"/>
        <w:numPr>
          <w:ilvl w:val="0"/>
          <w:numId w:val="26"/>
        </w:numPr>
        <w:pBdr>
          <w:top w:val="single" w:sz="4" w:space="1" w:color="auto"/>
          <w:left w:val="single" w:sz="4" w:space="4" w:color="auto"/>
          <w:bottom w:val="single" w:sz="4" w:space="1" w:color="auto"/>
          <w:right w:val="single" w:sz="4" w:space="4" w:color="auto"/>
        </w:pBdr>
        <w:rPr>
          <w:rFonts w:ascii="Garamond" w:hAnsi="Garamond" w:cs="Arial"/>
          <w:sz w:val="18"/>
          <w:szCs w:val="18"/>
        </w:rPr>
      </w:pPr>
      <w:r w:rsidRPr="000001CF">
        <w:rPr>
          <w:rFonts w:ascii="Garamond" w:hAnsi="Garamond" w:cs="Arial"/>
          <w:sz w:val="18"/>
          <w:szCs w:val="18"/>
        </w:rPr>
        <w:t>Completed Under: Lahore University of Management Sciences July 2004 - January 2006</w:t>
      </w:r>
    </w:p>
    <w:p w:rsidR="00190DD1" w:rsidRPr="000001CF" w:rsidRDefault="00190DD1" w:rsidP="00036A03">
      <w:pPr>
        <w:pStyle w:val="Default"/>
        <w:numPr>
          <w:ilvl w:val="0"/>
          <w:numId w:val="26"/>
        </w:numPr>
        <w:pBdr>
          <w:top w:val="single" w:sz="4" w:space="1" w:color="auto"/>
          <w:left w:val="single" w:sz="4" w:space="4" w:color="auto"/>
          <w:bottom w:val="single" w:sz="4" w:space="1" w:color="auto"/>
          <w:right w:val="single" w:sz="4" w:space="4" w:color="auto"/>
        </w:pBdr>
        <w:rPr>
          <w:rFonts w:ascii="Garamond" w:hAnsi="Garamond" w:cs="Arial"/>
          <w:sz w:val="18"/>
          <w:szCs w:val="18"/>
        </w:rPr>
      </w:pPr>
      <w:r w:rsidRPr="000001CF">
        <w:rPr>
          <w:rFonts w:ascii="Garamond" w:hAnsi="Garamond" w:cs="Arial"/>
          <w:sz w:val="20"/>
          <w:szCs w:val="20"/>
        </w:rPr>
        <w:t xml:space="preserve">• </w:t>
      </w:r>
      <w:r w:rsidRPr="000001CF">
        <w:rPr>
          <w:rFonts w:ascii="Garamond" w:hAnsi="Garamond" w:cs="Arial"/>
          <w:sz w:val="18"/>
          <w:szCs w:val="18"/>
        </w:rPr>
        <w:t xml:space="preserve">Designed detailed surveys for assessing the economic political and social environment of the districts under study </w:t>
      </w:r>
    </w:p>
    <w:p w:rsidR="00190DD1" w:rsidRPr="000001CF" w:rsidRDefault="00190DD1" w:rsidP="00036A03">
      <w:pPr>
        <w:pStyle w:val="Default"/>
        <w:numPr>
          <w:ilvl w:val="0"/>
          <w:numId w:val="26"/>
        </w:numPr>
        <w:pBdr>
          <w:top w:val="single" w:sz="4" w:space="1" w:color="auto"/>
          <w:left w:val="single" w:sz="4" w:space="4" w:color="auto"/>
          <w:bottom w:val="single" w:sz="4" w:space="1" w:color="auto"/>
          <w:right w:val="single" w:sz="4" w:space="4" w:color="auto"/>
        </w:pBdr>
        <w:rPr>
          <w:rFonts w:ascii="Garamond" w:hAnsi="Garamond" w:cs="Arial"/>
          <w:sz w:val="18"/>
          <w:szCs w:val="18"/>
        </w:rPr>
      </w:pPr>
      <w:r w:rsidRPr="000001CF">
        <w:rPr>
          <w:rFonts w:ascii="Garamond" w:hAnsi="Garamond" w:cs="Arial"/>
          <w:sz w:val="20"/>
          <w:szCs w:val="20"/>
        </w:rPr>
        <w:t xml:space="preserve">• </w:t>
      </w:r>
      <w:r w:rsidRPr="000001CF">
        <w:rPr>
          <w:rFonts w:ascii="Garamond" w:hAnsi="Garamond" w:cs="Arial"/>
          <w:sz w:val="18"/>
          <w:szCs w:val="18"/>
        </w:rPr>
        <w:t xml:space="preserve">Conducted survey in the field for various villages of district </w:t>
      </w:r>
    </w:p>
    <w:p w:rsidR="00190DD1" w:rsidRPr="000001CF" w:rsidRDefault="00190DD1" w:rsidP="00036A03">
      <w:pPr>
        <w:pStyle w:val="Default"/>
        <w:numPr>
          <w:ilvl w:val="0"/>
          <w:numId w:val="26"/>
        </w:numPr>
        <w:pBdr>
          <w:top w:val="single" w:sz="4" w:space="1" w:color="auto"/>
          <w:left w:val="single" w:sz="4" w:space="4" w:color="auto"/>
          <w:bottom w:val="single" w:sz="4" w:space="1" w:color="auto"/>
          <w:right w:val="single" w:sz="4" w:space="4" w:color="auto"/>
        </w:pBdr>
        <w:rPr>
          <w:rFonts w:ascii="Garamond" w:hAnsi="Garamond" w:cs="Arial"/>
          <w:sz w:val="18"/>
          <w:szCs w:val="18"/>
        </w:rPr>
      </w:pPr>
      <w:r w:rsidRPr="000001CF">
        <w:rPr>
          <w:rFonts w:ascii="Garamond" w:hAnsi="Garamond" w:cs="Arial"/>
          <w:sz w:val="20"/>
          <w:szCs w:val="20"/>
        </w:rPr>
        <w:t xml:space="preserve">• </w:t>
      </w:r>
      <w:r w:rsidRPr="000001CF">
        <w:rPr>
          <w:rFonts w:ascii="Garamond" w:hAnsi="Garamond" w:cs="Arial"/>
          <w:sz w:val="18"/>
          <w:szCs w:val="18"/>
        </w:rPr>
        <w:t xml:space="preserve">Performed statistical analysis and comparative study on the effectiveness of newly established local government systems </w:t>
      </w:r>
      <w:r w:rsidR="00743B0D">
        <w:rPr>
          <w:rFonts w:ascii="Garamond" w:hAnsi="Garamond" w:cs="Arial"/>
          <w:sz w:val="18"/>
          <w:szCs w:val="18"/>
        </w:rPr>
        <w:t>in various districts of Punjab</w:t>
      </w:r>
      <w:r w:rsidR="00D32094">
        <w:rPr>
          <w:rFonts w:ascii="Garamond" w:hAnsi="Garamond" w:cs="Arial"/>
          <w:sz w:val="18"/>
          <w:szCs w:val="18"/>
        </w:rPr>
        <w:t xml:space="preserve"> and Sindh</w:t>
      </w:r>
    </w:p>
    <w:p w:rsidR="00190DD1" w:rsidRPr="00D32094" w:rsidRDefault="00190DD1" w:rsidP="00036A03">
      <w:pPr>
        <w:pStyle w:val="Default"/>
        <w:pBdr>
          <w:top w:val="single" w:sz="4" w:space="1" w:color="auto"/>
          <w:left w:val="single" w:sz="4" w:space="4" w:color="auto"/>
          <w:bottom w:val="single" w:sz="4" w:space="1" w:color="auto"/>
          <w:right w:val="single" w:sz="4" w:space="4" w:color="auto"/>
        </w:pBdr>
        <w:rPr>
          <w:rFonts w:ascii="Garamond" w:hAnsi="Garamond" w:cs="Arial"/>
          <w:sz w:val="14"/>
          <w:szCs w:val="18"/>
        </w:rPr>
      </w:pPr>
    </w:p>
    <w:p w:rsidR="00190DD1" w:rsidRPr="000001CF" w:rsidRDefault="00190DD1" w:rsidP="00036A03">
      <w:pPr>
        <w:pBdr>
          <w:top w:val="single" w:sz="4" w:space="1" w:color="auto"/>
          <w:left w:val="single" w:sz="4" w:space="4" w:color="auto"/>
          <w:bottom w:val="single" w:sz="4" w:space="1" w:color="auto"/>
          <w:right w:val="single" w:sz="4" w:space="4" w:color="auto"/>
        </w:pBdr>
        <w:shd w:val="clear" w:color="auto" w:fill="F2F2F2"/>
        <w:rPr>
          <w:rFonts w:ascii="Garamond" w:hAnsi="Garamond" w:cs="Arial"/>
          <w:sz w:val="18"/>
          <w:szCs w:val="18"/>
        </w:rPr>
      </w:pPr>
      <w:r w:rsidRPr="000001CF">
        <w:rPr>
          <w:rFonts w:ascii="Garamond" w:hAnsi="Garamond" w:cs="Arial"/>
          <w:b/>
          <w:bCs/>
          <w:sz w:val="18"/>
          <w:szCs w:val="18"/>
        </w:rPr>
        <w:t xml:space="preserve">Project for Supporting LUMS Support Staff </w:t>
      </w:r>
    </w:p>
    <w:p w:rsidR="00190DD1" w:rsidRPr="000001CF" w:rsidRDefault="00190DD1" w:rsidP="00036A03">
      <w:pPr>
        <w:pStyle w:val="Default"/>
        <w:numPr>
          <w:ilvl w:val="0"/>
          <w:numId w:val="27"/>
        </w:numPr>
        <w:pBdr>
          <w:top w:val="single" w:sz="4" w:space="1" w:color="auto"/>
          <w:left w:val="single" w:sz="4" w:space="4" w:color="auto"/>
          <w:bottom w:val="single" w:sz="4" w:space="1" w:color="auto"/>
          <w:right w:val="single" w:sz="4" w:space="4" w:color="auto"/>
        </w:pBdr>
        <w:rPr>
          <w:rFonts w:ascii="Garamond" w:hAnsi="Garamond" w:cs="Arial"/>
          <w:sz w:val="18"/>
          <w:szCs w:val="18"/>
        </w:rPr>
      </w:pPr>
      <w:r w:rsidRPr="000001CF">
        <w:rPr>
          <w:rFonts w:ascii="Garamond" w:hAnsi="Garamond" w:cs="Arial"/>
          <w:sz w:val="18"/>
          <w:szCs w:val="18"/>
        </w:rPr>
        <w:t>Completed Under: Lahore University of Management Sciences October 2004 - May 2005</w:t>
      </w:r>
    </w:p>
    <w:p w:rsidR="00190DD1" w:rsidRPr="000001CF" w:rsidRDefault="00190DD1" w:rsidP="00036A03">
      <w:pPr>
        <w:pStyle w:val="Default"/>
        <w:numPr>
          <w:ilvl w:val="0"/>
          <w:numId w:val="27"/>
        </w:numPr>
        <w:pBdr>
          <w:top w:val="single" w:sz="4" w:space="1" w:color="auto"/>
          <w:left w:val="single" w:sz="4" w:space="4" w:color="auto"/>
          <w:bottom w:val="single" w:sz="4" w:space="1" w:color="auto"/>
          <w:right w:val="single" w:sz="4" w:space="4" w:color="auto"/>
        </w:pBdr>
        <w:rPr>
          <w:rFonts w:ascii="Garamond" w:hAnsi="Garamond" w:cs="Arial"/>
          <w:sz w:val="18"/>
          <w:szCs w:val="18"/>
        </w:rPr>
      </w:pPr>
      <w:r w:rsidRPr="000001CF">
        <w:rPr>
          <w:rFonts w:ascii="Garamond" w:hAnsi="Garamond" w:cs="Arial"/>
          <w:sz w:val="20"/>
          <w:szCs w:val="20"/>
        </w:rPr>
        <w:t xml:space="preserve">• </w:t>
      </w:r>
      <w:r w:rsidRPr="000001CF">
        <w:rPr>
          <w:rFonts w:ascii="Garamond" w:hAnsi="Garamond" w:cs="Arial"/>
          <w:sz w:val="18"/>
          <w:szCs w:val="18"/>
        </w:rPr>
        <w:t xml:space="preserve">Role: Project Manager </w:t>
      </w:r>
    </w:p>
    <w:p w:rsidR="00190DD1" w:rsidRPr="000001CF" w:rsidRDefault="00190DD1" w:rsidP="00036A03">
      <w:pPr>
        <w:pStyle w:val="Default"/>
        <w:numPr>
          <w:ilvl w:val="0"/>
          <w:numId w:val="28"/>
        </w:numPr>
        <w:pBdr>
          <w:top w:val="single" w:sz="4" w:space="1" w:color="auto"/>
          <w:left w:val="single" w:sz="4" w:space="4" w:color="auto"/>
          <w:bottom w:val="single" w:sz="4" w:space="1" w:color="auto"/>
          <w:right w:val="single" w:sz="4" w:space="4" w:color="auto"/>
        </w:pBdr>
        <w:spacing w:before="120"/>
        <w:rPr>
          <w:rFonts w:ascii="Garamond" w:hAnsi="Garamond" w:cs="Arial"/>
          <w:sz w:val="18"/>
          <w:szCs w:val="18"/>
        </w:rPr>
      </w:pPr>
      <w:r w:rsidRPr="000001CF">
        <w:rPr>
          <w:rFonts w:ascii="Garamond" w:hAnsi="Garamond" w:cs="Arial"/>
          <w:sz w:val="20"/>
          <w:szCs w:val="20"/>
        </w:rPr>
        <w:t xml:space="preserve">• </w:t>
      </w:r>
      <w:r w:rsidRPr="000001CF">
        <w:rPr>
          <w:rFonts w:ascii="Garamond" w:hAnsi="Garamond" w:cs="Arial"/>
          <w:sz w:val="18"/>
          <w:szCs w:val="18"/>
        </w:rPr>
        <w:t xml:space="preserve">Initiated and managed Adult literacy and training program for </w:t>
      </w:r>
      <w:r w:rsidR="004B1024" w:rsidRPr="000001CF">
        <w:rPr>
          <w:rFonts w:ascii="Garamond" w:hAnsi="Garamond" w:cs="Arial"/>
          <w:sz w:val="18"/>
          <w:szCs w:val="18"/>
        </w:rPr>
        <w:t>support staff</w:t>
      </w:r>
      <w:r w:rsidRPr="000001CF">
        <w:rPr>
          <w:rFonts w:ascii="Garamond" w:hAnsi="Garamond" w:cs="Arial"/>
          <w:sz w:val="18"/>
          <w:szCs w:val="18"/>
        </w:rPr>
        <w:t xml:space="preserve"> of LUMS which included janitorial and security staff </w:t>
      </w:r>
    </w:p>
    <w:p w:rsidR="00036A03" w:rsidRPr="009D71D7" w:rsidRDefault="00036A03" w:rsidP="00036A03">
      <w:pPr>
        <w:pStyle w:val="Heading2"/>
        <w:spacing w:before="0" w:after="0"/>
        <w:jc w:val="center"/>
        <w:rPr>
          <w:sz w:val="2"/>
        </w:rPr>
      </w:pPr>
    </w:p>
    <w:p w:rsidR="00190DD1" w:rsidRPr="000001CF" w:rsidRDefault="00190DD1" w:rsidP="00036A03">
      <w:pPr>
        <w:pStyle w:val="Heading2"/>
        <w:pBdr>
          <w:top w:val="single" w:sz="4" w:space="1" w:color="auto"/>
          <w:left w:val="single" w:sz="4" w:space="4" w:color="auto"/>
          <w:bottom w:val="single" w:sz="4" w:space="1" w:color="auto"/>
          <w:right w:val="single" w:sz="4" w:space="4" w:color="auto"/>
        </w:pBdr>
        <w:shd w:val="clear" w:color="auto" w:fill="D9D9D9"/>
        <w:spacing w:before="120" w:after="0"/>
        <w:jc w:val="center"/>
      </w:pPr>
      <w:r w:rsidRPr="000001CF">
        <w:t>Additional Skills</w:t>
      </w:r>
      <w:r w:rsidRPr="000001CF">
        <w:rPr>
          <w:sz w:val="10"/>
        </w:rPr>
        <w:t xml:space="preserve"> </w:t>
      </w:r>
      <w:r w:rsidRPr="000001CF">
        <w:rPr>
          <w:sz w:val="22"/>
        </w:rPr>
        <w:t xml:space="preserve">/ </w:t>
      </w:r>
      <w:r w:rsidRPr="000001CF">
        <w:t>Experience</w:t>
      </w:r>
    </w:p>
    <w:p w:rsidR="00190DD1" w:rsidRPr="000001CF" w:rsidRDefault="00190DD1" w:rsidP="00036A03">
      <w:pPr>
        <w:pStyle w:val="Default"/>
        <w:pBdr>
          <w:top w:val="single" w:sz="4" w:space="1" w:color="auto"/>
          <w:left w:val="single" w:sz="4" w:space="4" w:color="auto"/>
          <w:bottom w:val="single" w:sz="4" w:space="1" w:color="auto"/>
          <w:right w:val="single" w:sz="4" w:space="4" w:color="auto"/>
        </w:pBdr>
        <w:rPr>
          <w:rFonts w:ascii="Garamond" w:hAnsi="Garamond" w:cs="Arial"/>
          <w:sz w:val="18"/>
          <w:szCs w:val="18"/>
        </w:rPr>
      </w:pPr>
      <w:r w:rsidRPr="000001CF">
        <w:rPr>
          <w:rFonts w:ascii="Garamond" w:hAnsi="Garamond" w:cs="Arial"/>
          <w:sz w:val="18"/>
          <w:szCs w:val="18"/>
        </w:rPr>
        <w:t xml:space="preserve">Geographic Information Systems (GIS) </w:t>
      </w:r>
    </w:p>
    <w:p w:rsidR="00190DD1" w:rsidRPr="000001CF" w:rsidRDefault="00AC66A1" w:rsidP="00036A03">
      <w:pPr>
        <w:pStyle w:val="Default"/>
        <w:pBdr>
          <w:top w:val="single" w:sz="4" w:space="1" w:color="auto"/>
          <w:left w:val="single" w:sz="4" w:space="4" w:color="auto"/>
          <w:bottom w:val="single" w:sz="4" w:space="1" w:color="auto"/>
          <w:right w:val="single" w:sz="4" w:space="4" w:color="auto"/>
        </w:pBdr>
        <w:rPr>
          <w:rFonts w:ascii="Garamond" w:hAnsi="Garamond" w:cs="Arial"/>
          <w:sz w:val="18"/>
          <w:szCs w:val="18"/>
        </w:rPr>
      </w:pPr>
      <w:r>
        <w:rPr>
          <w:rFonts w:ascii="Garamond" w:hAnsi="Garamond" w:cs="Arial"/>
          <w:sz w:val="18"/>
          <w:szCs w:val="18"/>
        </w:rPr>
        <w:t>Statistical programs</w:t>
      </w:r>
      <w:r w:rsidR="00190DD1" w:rsidRPr="000001CF">
        <w:rPr>
          <w:rFonts w:ascii="Garamond" w:hAnsi="Garamond" w:cs="Arial"/>
          <w:sz w:val="18"/>
          <w:szCs w:val="18"/>
        </w:rPr>
        <w:t>: SPSS, STATA</w:t>
      </w:r>
      <w:r>
        <w:rPr>
          <w:rFonts w:ascii="Garamond" w:hAnsi="Garamond" w:cs="Arial"/>
          <w:sz w:val="18"/>
          <w:szCs w:val="18"/>
        </w:rPr>
        <w:t>, MS Excel</w:t>
      </w:r>
      <w:r w:rsidR="00190DD1" w:rsidRPr="000001CF">
        <w:rPr>
          <w:rFonts w:ascii="Garamond" w:hAnsi="Garamond" w:cs="Arial"/>
          <w:sz w:val="18"/>
          <w:szCs w:val="18"/>
        </w:rPr>
        <w:t xml:space="preserve"> </w:t>
      </w:r>
    </w:p>
    <w:p w:rsidR="00190DD1" w:rsidRPr="000001CF" w:rsidRDefault="00190DD1" w:rsidP="00036A03">
      <w:pPr>
        <w:pStyle w:val="Default"/>
        <w:pBdr>
          <w:top w:val="single" w:sz="4" w:space="1" w:color="auto"/>
          <w:left w:val="single" w:sz="4" w:space="4" w:color="auto"/>
          <w:bottom w:val="single" w:sz="4" w:space="1" w:color="auto"/>
          <w:right w:val="single" w:sz="4" w:space="4" w:color="auto"/>
        </w:pBdr>
        <w:rPr>
          <w:rFonts w:ascii="Garamond" w:hAnsi="Garamond" w:cs="Arial"/>
          <w:sz w:val="18"/>
          <w:szCs w:val="18"/>
        </w:rPr>
      </w:pPr>
      <w:r w:rsidRPr="000001CF">
        <w:rPr>
          <w:rFonts w:ascii="Garamond" w:hAnsi="Garamond" w:cs="Arial"/>
          <w:sz w:val="18"/>
          <w:szCs w:val="18"/>
        </w:rPr>
        <w:t xml:space="preserve">Excellent Microsoft Office Suite </w:t>
      </w:r>
      <w:r w:rsidR="00872BF7">
        <w:rPr>
          <w:rFonts w:ascii="Garamond" w:hAnsi="Garamond" w:cs="Arial"/>
          <w:sz w:val="18"/>
          <w:szCs w:val="18"/>
        </w:rPr>
        <w:t>(especially in various functions of presentation, and analysis through MS Word, Excel, PPT)</w:t>
      </w:r>
    </w:p>
    <w:p w:rsidR="00190DD1" w:rsidRDefault="00190DD1" w:rsidP="00036A03">
      <w:pPr>
        <w:pStyle w:val="Default"/>
        <w:pBdr>
          <w:top w:val="single" w:sz="4" w:space="1" w:color="auto"/>
          <w:left w:val="single" w:sz="4" w:space="4" w:color="auto"/>
          <w:bottom w:val="single" w:sz="4" w:space="1" w:color="auto"/>
          <w:right w:val="single" w:sz="4" w:space="4" w:color="auto"/>
        </w:pBdr>
        <w:rPr>
          <w:rFonts w:ascii="Garamond" w:hAnsi="Garamond" w:cs="Arial"/>
          <w:sz w:val="18"/>
          <w:szCs w:val="18"/>
        </w:rPr>
      </w:pPr>
      <w:r w:rsidRPr="000001CF">
        <w:rPr>
          <w:rFonts w:ascii="Garamond" w:hAnsi="Garamond" w:cs="Arial"/>
          <w:sz w:val="18"/>
          <w:szCs w:val="18"/>
        </w:rPr>
        <w:t xml:space="preserve">Excellent Communication Skills </w:t>
      </w:r>
    </w:p>
    <w:p w:rsidR="00D32094" w:rsidRPr="000001CF" w:rsidRDefault="00D32094" w:rsidP="00190DD1">
      <w:pPr>
        <w:pStyle w:val="Default"/>
        <w:rPr>
          <w:rFonts w:ascii="Garamond" w:hAnsi="Garamond" w:cs="Arial"/>
          <w:sz w:val="18"/>
          <w:szCs w:val="18"/>
        </w:rPr>
      </w:pPr>
    </w:p>
    <w:p w:rsidR="00872BF7" w:rsidRPr="00872BF7" w:rsidRDefault="00190DD1" w:rsidP="00036A03">
      <w:pPr>
        <w:pStyle w:val="Heading2"/>
        <w:pBdr>
          <w:top w:val="single" w:sz="4" w:space="1" w:color="auto"/>
          <w:left w:val="single" w:sz="4" w:space="4" w:color="auto"/>
          <w:bottom w:val="single" w:sz="4" w:space="1" w:color="auto"/>
          <w:right w:val="single" w:sz="4" w:space="4" w:color="auto"/>
        </w:pBdr>
        <w:shd w:val="clear" w:color="auto" w:fill="D9D9D9"/>
        <w:spacing w:before="120" w:after="0"/>
        <w:jc w:val="center"/>
        <w:rPr>
          <w:sz w:val="28"/>
        </w:rPr>
      </w:pPr>
      <w:r w:rsidRPr="00872BF7">
        <w:rPr>
          <w:sz w:val="28"/>
        </w:rPr>
        <w:t xml:space="preserve">Languages: </w:t>
      </w:r>
    </w:p>
    <w:p w:rsidR="00872BF7" w:rsidRDefault="00190DD1" w:rsidP="00036A03">
      <w:pPr>
        <w:pStyle w:val="Default"/>
        <w:pBdr>
          <w:top w:val="single" w:sz="4" w:space="1" w:color="auto"/>
          <w:left w:val="single" w:sz="4" w:space="4" w:color="auto"/>
          <w:bottom w:val="single" w:sz="4" w:space="1" w:color="auto"/>
          <w:right w:val="single" w:sz="4" w:space="4" w:color="auto"/>
        </w:pBdr>
        <w:rPr>
          <w:rFonts w:ascii="Garamond" w:hAnsi="Garamond" w:cs="Arial"/>
          <w:sz w:val="18"/>
          <w:szCs w:val="18"/>
        </w:rPr>
      </w:pPr>
      <w:r w:rsidRPr="000001CF">
        <w:rPr>
          <w:rFonts w:ascii="Garamond" w:hAnsi="Garamond" w:cs="Arial"/>
          <w:sz w:val="18"/>
          <w:szCs w:val="18"/>
        </w:rPr>
        <w:t xml:space="preserve">Proficient in </w:t>
      </w:r>
      <w:r w:rsidR="00872BF7">
        <w:rPr>
          <w:rFonts w:ascii="Garamond" w:hAnsi="Garamond" w:cs="Arial"/>
          <w:sz w:val="18"/>
          <w:szCs w:val="18"/>
        </w:rPr>
        <w:t xml:space="preserve">Writing, Speaking, Reading, and Understanding of: </w:t>
      </w:r>
    </w:p>
    <w:p w:rsidR="00190DD1" w:rsidRPr="007C7C3E" w:rsidRDefault="00872BF7" w:rsidP="00036A03">
      <w:pPr>
        <w:pStyle w:val="Default"/>
        <w:pBdr>
          <w:top w:val="single" w:sz="4" w:space="1" w:color="auto"/>
          <w:left w:val="single" w:sz="4" w:space="4" w:color="auto"/>
          <w:bottom w:val="single" w:sz="4" w:space="1" w:color="auto"/>
          <w:right w:val="single" w:sz="4" w:space="4" w:color="auto"/>
        </w:pBdr>
        <w:jc w:val="center"/>
        <w:rPr>
          <w:rFonts w:ascii="Garamond" w:hAnsi="Garamond" w:cs="Arial"/>
          <w:b/>
          <w:sz w:val="18"/>
          <w:szCs w:val="18"/>
        </w:rPr>
      </w:pPr>
      <w:r w:rsidRPr="007C7C3E">
        <w:rPr>
          <w:rFonts w:ascii="Garamond" w:hAnsi="Garamond" w:cs="Arial"/>
          <w:b/>
          <w:sz w:val="18"/>
          <w:szCs w:val="18"/>
        </w:rPr>
        <w:t xml:space="preserve">• English </w:t>
      </w:r>
      <w:r w:rsidRPr="007C7C3E">
        <w:rPr>
          <w:rFonts w:ascii="Garamond" w:hAnsi="Garamond" w:cs="Arial"/>
          <w:b/>
          <w:sz w:val="18"/>
          <w:szCs w:val="18"/>
        </w:rPr>
        <w:tab/>
      </w:r>
      <w:r w:rsidRPr="007C7C3E">
        <w:rPr>
          <w:rFonts w:ascii="Garamond" w:hAnsi="Garamond" w:cs="Arial"/>
          <w:b/>
          <w:sz w:val="18"/>
          <w:szCs w:val="18"/>
        </w:rPr>
        <w:tab/>
        <w:t xml:space="preserve">• </w:t>
      </w:r>
      <w:r w:rsidR="00190DD1" w:rsidRPr="007C7C3E">
        <w:rPr>
          <w:rFonts w:ascii="Garamond" w:hAnsi="Garamond" w:cs="Arial"/>
          <w:b/>
          <w:sz w:val="18"/>
          <w:szCs w:val="18"/>
        </w:rPr>
        <w:t>Urdu</w:t>
      </w:r>
      <w:r w:rsidRPr="007C7C3E">
        <w:rPr>
          <w:rFonts w:ascii="Garamond" w:hAnsi="Garamond" w:cs="Arial"/>
          <w:b/>
          <w:sz w:val="18"/>
          <w:szCs w:val="18"/>
        </w:rPr>
        <w:t xml:space="preserve">  </w:t>
      </w:r>
      <w:r w:rsidRPr="007C7C3E">
        <w:rPr>
          <w:rFonts w:ascii="Garamond" w:hAnsi="Garamond" w:cs="Arial"/>
          <w:b/>
          <w:sz w:val="18"/>
          <w:szCs w:val="18"/>
        </w:rPr>
        <w:tab/>
      </w:r>
      <w:r w:rsidRPr="007C7C3E">
        <w:rPr>
          <w:rFonts w:ascii="Garamond" w:hAnsi="Garamond" w:cs="Arial"/>
          <w:b/>
          <w:sz w:val="18"/>
          <w:szCs w:val="18"/>
        </w:rPr>
        <w:tab/>
        <w:t xml:space="preserve">• </w:t>
      </w:r>
      <w:r w:rsidR="00190DD1" w:rsidRPr="007C7C3E">
        <w:rPr>
          <w:rFonts w:ascii="Garamond" w:hAnsi="Garamond" w:cs="Arial"/>
          <w:b/>
          <w:sz w:val="18"/>
          <w:szCs w:val="18"/>
        </w:rPr>
        <w:t>Sindhi</w:t>
      </w:r>
      <w:r w:rsidRPr="007C7C3E">
        <w:rPr>
          <w:rFonts w:ascii="Garamond" w:hAnsi="Garamond" w:cs="Arial"/>
          <w:b/>
          <w:sz w:val="18"/>
          <w:szCs w:val="18"/>
        </w:rPr>
        <w:t xml:space="preserve"> </w:t>
      </w:r>
      <w:r w:rsidRPr="007C7C3E">
        <w:rPr>
          <w:rFonts w:ascii="Garamond" w:hAnsi="Garamond" w:cs="Arial"/>
          <w:b/>
          <w:sz w:val="18"/>
          <w:szCs w:val="18"/>
        </w:rPr>
        <w:tab/>
      </w:r>
      <w:r w:rsidRPr="007C7C3E">
        <w:rPr>
          <w:rFonts w:ascii="Garamond" w:hAnsi="Garamond" w:cs="Arial"/>
          <w:b/>
          <w:sz w:val="18"/>
          <w:szCs w:val="18"/>
        </w:rPr>
        <w:tab/>
        <w:t xml:space="preserve">• </w:t>
      </w:r>
      <w:r w:rsidR="00190DD1" w:rsidRPr="007C7C3E">
        <w:rPr>
          <w:rFonts w:ascii="Garamond" w:hAnsi="Garamond" w:cs="Arial"/>
          <w:b/>
          <w:sz w:val="18"/>
          <w:szCs w:val="18"/>
        </w:rPr>
        <w:t>Punjabi</w:t>
      </w:r>
    </w:p>
    <w:p w:rsidR="00DF48BC" w:rsidRDefault="00190DD1" w:rsidP="00036A03">
      <w:pPr>
        <w:pStyle w:val="Default"/>
        <w:pBdr>
          <w:top w:val="single" w:sz="4" w:space="1" w:color="auto"/>
          <w:left w:val="single" w:sz="4" w:space="4" w:color="auto"/>
          <w:bottom w:val="single" w:sz="4" w:space="1" w:color="auto"/>
          <w:right w:val="single" w:sz="4" w:space="4" w:color="auto"/>
        </w:pBdr>
        <w:rPr>
          <w:rFonts w:ascii="Garamond" w:hAnsi="Garamond" w:cs="Arial"/>
          <w:sz w:val="18"/>
          <w:szCs w:val="18"/>
        </w:rPr>
      </w:pPr>
      <w:r w:rsidRPr="000001CF">
        <w:rPr>
          <w:rFonts w:ascii="Garamond" w:hAnsi="Garamond" w:cs="Arial"/>
          <w:sz w:val="18"/>
          <w:szCs w:val="18"/>
        </w:rPr>
        <w:t>Good understanding of</w:t>
      </w:r>
      <w:r w:rsidR="00DF48BC">
        <w:rPr>
          <w:rFonts w:ascii="Garamond" w:hAnsi="Garamond" w:cs="Arial"/>
          <w:sz w:val="18"/>
          <w:szCs w:val="18"/>
        </w:rPr>
        <w:t>:</w:t>
      </w:r>
    </w:p>
    <w:p w:rsidR="00D32094" w:rsidRPr="007C7C3E" w:rsidRDefault="00DF48BC" w:rsidP="00036A03">
      <w:pPr>
        <w:pStyle w:val="Default"/>
        <w:pBdr>
          <w:top w:val="single" w:sz="4" w:space="1" w:color="auto"/>
          <w:left w:val="single" w:sz="4" w:space="4" w:color="auto"/>
          <w:bottom w:val="single" w:sz="4" w:space="1" w:color="auto"/>
          <w:right w:val="single" w:sz="4" w:space="4" w:color="auto"/>
        </w:pBdr>
        <w:jc w:val="center"/>
        <w:rPr>
          <w:rFonts w:ascii="Garamond" w:hAnsi="Garamond" w:cs="Arial"/>
          <w:b/>
          <w:sz w:val="18"/>
          <w:szCs w:val="18"/>
        </w:rPr>
      </w:pPr>
      <w:r w:rsidRPr="007C7C3E">
        <w:rPr>
          <w:rFonts w:ascii="Garamond" w:hAnsi="Garamond" w:cs="Arial"/>
          <w:b/>
          <w:sz w:val="18"/>
          <w:szCs w:val="18"/>
        </w:rPr>
        <w:t>• Siraiki</w:t>
      </w:r>
      <w:r w:rsidR="00190DD1" w:rsidRPr="007C7C3E">
        <w:rPr>
          <w:rFonts w:ascii="Garamond" w:hAnsi="Garamond" w:cs="Arial"/>
          <w:b/>
          <w:sz w:val="18"/>
          <w:szCs w:val="18"/>
        </w:rPr>
        <w:t xml:space="preserve"> </w:t>
      </w:r>
      <w:r w:rsidRPr="007C7C3E">
        <w:rPr>
          <w:rFonts w:ascii="Garamond" w:hAnsi="Garamond" w:cs="Arial"/>
          <w:b/>
          <w:sz w:val="18"/>
          <w:szCs w:val="18"/>
        </w:rPr>
        <w:t xml:space="preserve">• </w:t>
      </w:r>
      <w:r w:rsidR="00190DD1" w:rsidRPr="007C7C3E">
        <w:rPr>
          <w:rFonts w:ascii="Garamond" w:hAnsi="Garamond" w:cs="Arial"/>
          <w:b/>
          <w:sz w:val="18"/>
          <w:szCs w:val="18"/>
        </w:rPr>
        <w:t>Arabic</w:t>
      </w:r>
    </w:p>
    <w:p w:rsidR="00190DD1" w:rsidRPr="000001CF" w:rsidRDefault="00190DD1" w:rsidP="00036A03">
      <w:pPr>
        <w:pStyle w:val="Heading2"/>
        <w:pBdr>
          <w:top w:val="single" w:sz="4" w:space="1" w:color="auto"/>
          <w:left w:val="single" w:sz="4" w:space="1" w:color="auto"/>
          <w:bottom w:val="single" w:sz="4" w:space="1" w:color="auto"/>
          <w:right w:val="single" w:sz="4" w:space="1" w:color="auto"/>
        </w:pBdr>
        <w:shd w:val="clear" w:color="auto" w:fill="D9D9D9"/>
        <w:spacing w:before="120" w:after="0"/>
        <w:jc w:val="center"/>
      </w:pPr>
      <w:r w:rsidRPr="000001CF">
        <w:t>Conferences/Seminars</w:t>
      </w:r>
    </w:p>
    <w:p w:rsidR="00016004" w:rsidRPr="000001CF" w:rsidRDefault="00016004" w:rsidP="00036A03">
      <w:pPr>
        <w:pBdr>
          <w:top w:val="single" w:sz="4" w:space="1" w:color="auto"/>
          <w:left w:val="single" w:sz="4" w:space="1" w:color="auto"/>
          <w:bottom w:val="single" w:sz="4" w:space="1" w:color="auto"/>
          <w:right w:val="single" w:sz="4" w:space="1" w:color="auto"/>
        </w:pBdr>
        <w:shd w:val="clear" w:color="auto" w:fill="F2F2F2"/>
        <w:rPr>
          <w:rFonts w:ascii="Garamond" w:hAnsi="Garamond" w:cs="Arial"/>
          <w:sz w:val="18"/>
          <w:szCs w:val="18"/>
        </w:rPr>
      </w:pPr>
      <w:r>
        <w:rPr>
          <w:rFonts w:ascii="Garamond" w:hAnsi="Garamond" w:cs="Arial"/>
          <w:b/>
          <w:bCs/>
          <w:sz w:val="18"/>
          <w:szCs w:val="18"/>
        </w:rPr>
        <w:t xml:space="preserve">Workshop on Non-Functional Schools </w:t>
      </w:r>
      <w:r w:rsidR="00CC6558">
        <w:rPr>
          <w:rFonts w:ascii="Garamond" w:hAnsi="Garamond" w:cs="Arial"/>
          <w:b/>
          <w:bCs/>
          <w:sz w:val="18"/>
          <w:szCs w:val="18"/>
        </w:rPr>
        <w:t xml:space="preserve">(NFS) </w:t>
      </w:r>
      <w:r>
        <w:rPr>
          <w:rFonts w:ascii="Garamond" w:hAnsi="Garamond" w:cs="Arial"/>
          <w:b/>
          <w:bCs/>
          <w:sz w:val="18"/>
          <w:szCs w:val="18"/>
        </w:rPr>
        <w:t>in Punjab</w:t>
      </w:r>
    </w:p>
    <w:p w:rsidR="00CC6558" w:rsidRPr="000001CF" w:rsidRDefault="00CC6558" w:rsidP="00036A03">
      <w:pPr>
        <w:pStyle w:val="Default"/>
        <w:numPr>
          <w:ilvl w:val="0"/>
          <w:numId w:val="29"/>
        </w:numPr>
        <w:pBdr>
          <w:top w:val="single" w:sz="4" w:space="1" w:color="auto"/>
          <w:left w:val="single" w:sz="4" w:space="1" w:color="auto"/>
          <w:bottom w:val="single" w:sz="4" w:space="1" w:color="auto"/>
          <w:right w:val="single" w:sz="4" w:space="1" w:color="auto"/>
        </w:pBdr>
        <w:rPr>
          <w:rFonts w:ascii="Garamond" w:hAnsi="Garamond" w:cs="Arial"/>
          <w:sz w:val="18"/>
          <w:szCs w:val="18"/>
        </w:rPr>
      </w:pPr>
      <w:r>
        <w:rPr>
          <w:rFonts w:ascii="Garamond" w:hAnsi="Garamond" w:cs="Arial"/>
          <w:sz w:val="18"/>
          <w:szCs w:val="18"/>
        </w:rPr>
        <w:t>Analysis of Non-Function Schools (NFS) data in Punjab, Government’s lacking and current efforts to revitalize such ‘ghost’ schools, involvement of private sector, esp. private schools in re-starting such schools</w:t>
      </w:r>
    </w:p>
    <w:p w:rsidR="00016004" w:rsidRDefault="00016004" w:rsidP="00036A03">
      <w:pPr>
        <w:pStyle w:val="Default"/>
        <w:numPr>
          <w:ilvl w:val="0"/>
          <w:numId w:val="29"/>
        </w:numPr>
        <w:pBdr>
          <w:top w:val="single" w:sz="4" w:space="1" w:color="auto"/>
          <w:left w:val="single" w:sz="4" w:space="1" w:color="auto"/>
          <w:bottom w:val="single" w:sz="4" w:space="1" w:color="auto"/>
          <w:right w:val="single" w:sz="4" w:space="1" w:color="auto"/>
        </w:pBdr>
        <w:rPr>
          <w:rFonts w:ascii="Garamond" w:hAnsi="Garamond" w:cs="Arial"/>
          <w:sz w:val="18"/>
          <w:szCs w:val="18"/>
        </w:rPr>
      </w:pPr>
      <w:r w:rsidRPr="000001CF">
        <w:rPr>
          <w:rFonts w:ascii="Garamond" w:hAnsi="Garamond" w:cs="Arial"/>
          <w:sz w:val="18"/>
          <w:szCs w:val="18"/>
        </w:rPr>
        <w:t xml:space="preserve"> </w:t>
      </w:r>
    </w:p>
    <w:p w:rsidR="00016004" w:rsidRPr="000001CF" w:rsidRDefault="00016004" w:rsidP="00036A03">
      <w:pPr>
        <w:pBdr>
          <w:top w:val="single" w:sz="4" w:space="1" w:color="auto"/>
          <w:left w:val="single" w:sz="4" w:space="1" w:color="auto"/>
          <w:bottom w:val="single" w:sz="4" w:space="1" w:color="auto"/>
          <w:right w:val="single" w:sz="4" w:space="1" w:color="auto"/>
        </w:pBdr>
        <w:shd w:val="clear" w:color="auto" w:fill="F2F2F2"/>
        <w:rPr>
          <w:rFonts w:ascii="Garamond" w:hAnsi="Garamond" w:cs="Arial"/>
          <w:sz w:val="18"/>
          <w:szCs w:val="18"/>
        </w:rPr>
      </w:pPr>
      <w:r>
        <w:rPr>
          <w:rFonts w:ascii="Garamond" w:hAnsi="Garamond" w:cs="Arial"/>
          <w:b/>
          <w:bCs/>
          <w:sz w:val="18"/>
          <w:szCs w:val="18"/>
        </w:rPr>
        <w:t>Symposium on Child Rights Domestic Abuse, and Corporal Punishment in Schools in Punjab</w:t>
      </w:r>
    </w:p>
    <w:p w:rsidR="00016004" w:rsidRDefault="00016004" w:rsidP="00036A03">
      <w:pPr>
        <w:pStyle w:val="Default"/>
        <w:numPr>
          <w:ilvl w:val="0"/>
          <w:numId w:val="29"/>
        </w:numPr>
        <w:pBdr>
          <w:top w:val="single" w:sz="4" w:space="1" w:color="auto"/>
          <w:left w:val="single" w:sz="4" w:space="1" w:color="auto"/>
          <w:bottom w:val="single" w:sz="4" w:space="1" w:color="auto"/>
          <w:right w:val="single" w:sz="4" w:space="1" w:color="auto"/>
        </w:pBdr>
        <w:rPr>
          <w:rFonts w:ascii="Garamond" w:hAnsi="Garamond" w:cs="Arial"/>
          <w:sz w:val="18"/>
          <w:szCs w:val="18"/>
        </w:rPr>
      </w:pPr>
      <w:r>
        <w:rPr>
          <w:rFonts w:ascii="Garamond" w:hAnsi="Garamond" w:cs="Arial"/>
          <w:sz w:val="18"/>
          <w:szCs w:val="18"/>
        </w:rPr>
        <w:t>A gathering of senior government officials, and civil society members on Status of Child Rights, Domestic Abuse and Corporal Punishment in Schools of Punjab</w:t>
      </w:r>
    </w:p>
    <w:p w:rsidR="00016004" w:rsidRPr="00016004" w:rsidRDefault="00016004" w:rsidP="00036A03">
      <w:pPr>
        <w:pStyle w:val="Default"/>
        <w:numPr>
          <w:ilvl w:val="0"/>
          <w:numId w:val="29"/>
        </w:numPr>
        <w:pBdr>
          <w:top w:val="single" w:sz="4" w:space="1" w:color="auto"/>
          <w:left w:val="single" w:sz="4" w:space="1" w:color="auto"/>
          <w:bottom w:val="single" w:sz="4" w:space="1" w:color="auto"/>
          <w:right w:val="single" w:sz="4" w:space="1" w:color="auto"/>
        </w:pBdr>
        <w:rPr>
          <w:rFonts w:ascii="Garamond" w:hAnsi="Garamond" w:cs="Arial"/>
          <w:sz w:val="18"/>
          <w:szCs w:val="18"/>
        </w:rPr>
      </w:pPr>
      <w:r w:rsidRPr="00016004">
        <w:rPr>
          <w:rFonts w:ascii="Garamond" w:hAnsi="Garamond" w:cs="Arial"/>
          <w:sz w:val="18"/>
          <w:szCs w:val="18"/>
        </w:rPr>
        <w:t>Existing Legislation in the province of Punjab to end these curses, current working, and policy considerations for improvement in the area</w:t>
      </w:r>
    </w:p>
    <w:p w:rsidR="00016004" w:rsidRDefault="00016004" w:rsidP="00036A03">
      <w:pPr>
        <w:pStyle w:val="Default"/>
        <w:numPr>
          <w:ilvl w:val="0"/>
          <w:numId w:val="29"/>
        </w:numPr>
        <w:pBdr>
          <w:top w:val="single" w:sz="4" w:space="1" w:color="auto"/>
          <w:left w:val="single" w:sz="4" w:space="1" w:color="auto"/>
          <w:bottom w:val="single" w:sz="4" w:space="1" w:color="auto"/>
          <w:right w:val="single" w:sz="4" w:space="1" w:color="auto"/>
        </w:pBdr>
        <w:rPr>
          <w:rFonts w:ascii="Garamond" w:hAnsi="Garamond" w:cs="Arial"/>
          <w:sz w:val="18"/>
          <w:szCs w:val="18"/>
        </w:rPr>
      </w:pPr>
    </w:p>
    <w:p w:rsidR="00016004" w:rsidRPr="000001CF" w:rsidRDefault="00016004" w:rsidP="00036A03">
      <w:pPr>
        <w:pBdr>
          <w:top w:val="single" w:sz="4" w:space="1" w:color="auto"/>
          <w:left w:val="single" w:sz="4" w:space="1" w:color="auto"/>
          <w:bottom w:val="single" w:sz="4" w:space="1" w:color="auto"/>
          <w:right w:val="single" w:sz="4" w:space="1" w:color="auto"/>
        </w:pBdr>
        <w:shd w:val="clear" w:color="auto" w:fill="F2F2F2"/>
        <w:rPr>
          <w:rFonts w:ascii="Garamond" w:hAnsi="Garamond" w:cs="Arial"/>
          <w:sz w:val="18"/>
          <w:szCs w:val="18"/>
        </w:rPr>
      </w:pPr>
      <w:r w:rsidRPr="000001CF">
        <w:rPr>
          <w:rFonts w:ascii="Garamond" w:hAnsi="Garamond" w:cs="Arial"/>
          <w:b/>
          <w:bCs/>
          <w:sz w:val="18"/>
          <w:szCs w:val="18"/>
        </w:rPr>
        <w:t>3</w:t>
      </w:r>
      <w:r w:rsidRPr="000001CF">
        <w:rPr>
          <w:rFonts w:ascii="Garamond" w:hAnsi="Garamond" w:cs="Arial"/>
          <w:b/>
          <w:bCs/>
          <w:sz w:val="12"/>
          <w:szCs w:val="12"/>
        </w:rPr>
        <w:t xml:space="preserve">rd </w:t>
      </w:r>
      <w:r w:rsidRPr="000001CF">
        <w:rPr>
          <w:rFonts w:ascii="Garamond" w:hAnsi="Garamond" w:cs="Arial"/>
          <w:b/>
          <w:bCs/>
          <w:sz w:val="18"/>
          <w:szCs w:val="18"/>
        </w:rPr>
        <w:t>International Conference on Microfinance, Country F</w:t>
      </w:r>
      <w:r>
        <w:rPr>
          <w:rFonts w:ascii="Garamond" w:hAnsi="Garamond" w:cs="Arial"/>
          <w:b/>
          <w:bCs/>
          <w:sz w:val="18"/>
          <w:szCs w:val="18"/>
        </w:rPr>
        <w:t>orum</w:t>
      </w:r>
    </w:p>
    <w:p w:rsidR="00016004" w:rsidRPr="002A3B8C" w:rsidRDefault="00016004" w:rsidP="00036A03">
      <w:pPr>
        <w:pStyle w:val="Default"/>
        <w:numPr>
          <w:ilvl w:val="0"/>
          <w:numId w:val="29"/>
        </w:numPr>
        <w:pBdr>
          <w:top w:val="single" w:sz="4" w:space="1" w:color="auto"/>
          <w:left w:val="single" w:sz="4" w:space="1" w:color="auto"/>
          <w:bottom w:val="single" w:sz="4" w:space="1" w:color="auto"/>
          <w:right w:val="single" w:sz="4" w:space="1" w:color="auto"/>
        </w:pBdr>
        <w:rPr>
          <w:rFonts w:ascii="Garamond" w:hAnsi="Garamond" w:cs="Arial"/>
          <w:sz w:val="18"/>
          <w:szCs w:val="18"/>
        </w:rPr>
      </w:pPr>
      <w:r w:rsidRPr="002A3B8C">
        <w:rPr>
          <w:rFonts w:ascii="Garamond" w:hAnsi="Garamond" w:cs="Arial"/>
          <w:sz w:val="18"/>
          <w:szCs w:val="18"/>
        </w:rPr>
        <w:t>Microfinance sector potential in the country, and special topics related to domestic issues in Microfinance, New opportunities and avenues especially savings and insurance • Critical factors responsible for a recent severe crisis in MF</w:t>
      </w:r>
      <w:r w:rsidR="002A3B8C" w:rsidRPr="002A3B8C">
        <w:rPr>
          <w:rFonts w:ascii="Garamond" w:hAnsi="Garamond" w:cs="Arial"/>
          <w:sz w:val="18"/>
          <w:szCs w:val="18"/>
        </w:rPr>
        <w:t xml:space="preserve"> in </w:t>
      </w:r>
      <w:r w:rsidR="002A3B8C">
        <w:rPr>
          <w:rFonts w:ascii="Garamond" w:hAnsi="Garamond" w:cs="Arial"/>
          <w:sz w:val="18"/>
          <w:szCs w:val="18"/>
        </w:rPr>
        <w:t xml:space="preserve"> </w:t>
      </w:r>
      <w:r w:rsidRPr="002A3B8C">
        <w:rPr>
          <w:rFonts w:ascii="Garamond" w:hAnsi="Garamond" w:cs="Arial"/>
          <w:sz w:val="18"/>
          <w:szCs w:val="18"/>
        </w:rPr>
        <w:t xml:space="preserve">Pakistan </w:t>
      </w:r>
    </w:p>
    <w:p w:rsidR="00016004" w:rsidRDefault="00016004" w:rsidP="00036A03">
      <w:pPr>
        <w:pStyle w:val="Default"/>
        <w:numPr>
          <w:ilvl w:val="0"/>
          <w:numId w:val="29"/>
        </w:numPr>
        <w:pBdr>
          <w:top w:val="single" w:sz="4" w:space="1" w:color="auto"/>
          <w:left w:val="single" w:sz="4" w:space="1" w:color="auto"/>
          <w:bottom w:val="single" w:sz="4" w:space="1" w:color="auto"/>
          <w:right w:val="single" w:sz="4" w:space="1" w:color="auto"/>
        </w:pBdr>
        <w:rPr>
          <w:rFonts w:ascii="Garamond" w:hAnsi="Garamond" w:cs="Arial"/>
          <w:sz w:val="18"/>
          <w:szCs w:val="18"/>
        </w:rPr>
      </w:pPr>
      <w:r w:rsidRPr="000001CF">
        <w:rPr>
          <w:rFonts w:ascii="Garamond" w:hAnsi="Garamond" w:cs="Arial"/>
          <w:sz w:val="18"/>
          <w:szCs w:val="18"/>
        </w:rPr>
        <w:t xml:space="preserve">Banking, and Financial services for unbanked poor in Pakistan </w:t>
      </w:r>
    </w:p>
    <w:p w:rsidR="00BD1E09" w:rsidRPr="00BD1E09" w:rsidRDefault="00BD1E09" w:rsidP="00036A03">
      <w:pPr>
        <w:pStyle w:val="Default"/>
        <w:numPr>
          <w:ilvl w:val="0"/>
          <w:numId w:val="29"/>
        </w:numPr>
        <w:pBdr>
          <w:top w:val="single" w:sz="4" w:space="1" w:color="auto"/>
          <w:left w:val="single" w:sz="4" w:space="1" w:color="auto"/>
          <w:bottom w:val="single" w:sz="4" w:space="1" w:color="auto"/>
          <w:right w:val="single" w:sz="4" w:space="1" w:color="auto"/>
        </w:pBdr>
        <w:rPr>
          <w:rFonts w:ascii="Garamond" w:hAnsi="Garamond" w:cs="Arial"/>
          <w:sz w:val="18"/>
          <w:szCs w:val="18"/>
        </w:rPr>
      </w:pPr>
    </w:p>
    <w:p w:rsidR="00190DD1" w:rsidRPr="000001CF" w:rsidRDefault="00190DD1" w:rsidP="00036A03">
      <w:pPr>
        <w:pBdr>
          <w:top w:val="single" w:sz="4" w:space="1" w:color="auto"/>
          <w:left w:val="single" w:sz="4" w:space="1" w:color="auto"/>
          <w:bottom w:val="single" w:sz="4" w:space="1" w:color="auto"/>
          <w:right w:val="single" w:sz="4" w:space="1" w:color="auto"/>
        </w:pBdr>
        <w:shd w:val="clear" w:color="auto" w:fill="F2F2F2"/>
        <w:rPr>
          <w:rFonts w:ascii="Garamond" w:hAnsi="Garamond" w:cs="Arial"/>
          <w:sz w:val="18"/>
          <w:szCs w:val="18"/>
        </w:rPr>
      </w:pPr>
      <w:r w:rsidRPr="000001CF">
        <w:rPr>
          <w:rFonts w:ascii="Garamond" w:hAnsi="Garamond" w:cs="Arial"/>
          <w:b/>
          <w:bCs/>
          <w:sz w:val="18"/>
          <w:szCs w:val="18"/>
        </w:rPr>
        <w:t xml:space="preserve">Environmental and Social Management Framework (ESMF) </w:t>
      </w:r>
    </w:p>
    <w:p w:rsidR="00190DD1" w:rsidRDefault="00640C12" w:rsidP="00036A03">
      <w:pPr>
        <w:pStyle w:val="Default"/>
        <w:pBdr>
          <w:top w:val="single" w:sz="4" w:space="1" w:color="auto"/>
          <w:left w:val="single" w:sz="4" w:space="1" w:color="auto"/>
          <w:bottom w:val="single" w:sz="4" w:space="1" w:color="auto"/>
          <w:right w:val="single" w:sz="4" w:space="1" w:color="auto"/>
        </w:pBdr>
        <w:rPr>
          <w:rFonts w:ascii="Garamond" w:hAnsi="Garamond" w:cs="Arial"/>
          <w:sz w:val="16"/>
          <w:szCs w:val="18"/>
        </w:rPr>
      </w:pPr>
      <w:r w:rsidRPr="000001CF">
        <w:rPr>
          <w:rFonts w:ascii="Garamond" w:hAnsi="Garamond" w:cs="Arial"/>
          <w:sz w:val="18"/>
          <w:szCs w:val="18"/>
        </w:rPr>
        <w:t xml:space="preserve">Supported the development of ESMF, and unit representative of CED in the Core implementing Team </w:t>
      </w:r>
      <w:r w:rsidRPr="000001CF">
        <w:rPr>
          <w:rFonts w:ascii="Garamond" w:hAnsi="Garamond" w:cs="Arial"/>
          <w:sz w:val="16"/>
          <w:szCs w:val="18"/>
        </w:rPr>
        <w:t xml:space="preserve">for PPAF </w:t>
      </w:r>
    </w:p>
    <w:p w:rsidR="00744982" w:rsidRPr="000001CF" w:rsidRDefault="00744982" w:rsidP="00036A03">
      <w:pPr>
        <w:pStyle w:val="Default"/>
        <w:pBdr>
          <w:top w:val="single" w:sz="4" w:space="1" w:color="auto"/>
          <w:left w:val="single" w:sz="4" w:space="1" w:color="auto"/>
          <w:bottom w:val="single" w:sz="4" w:space="1" w:color="auto"/>
          <w:right w:val="single" w:sz="4" w:space="1" w:color="auto"/>
        </w:pBdr>
        <w:rPr>
          <w:rFonts w:ascii="Garamond" w:hAnsi="Garamond" w:cs="Arial"/>
          <w:sz w:val="18"/>
          <w:szCs w:val="18"/>
        </w:rPr>
      </w:pPr>
    </w:p>
    <w:p w:rsidR="00190DD1" w:rsidRPr="000001CF" w:rsidRDefault="00190DD1" w:rsidP="00036A03">
      <w:pPr>
        <w:pBdr>
          <w:top w:val="single" w:sz="4" w:space="1" w:color="auto"/>
          <w:left w:val="single" w:sz="4" w:space="1" w:color="auto"/>
          <w:bottom w:val="single" w:sz="4" w:space="1" w:color="auto"/>
          <w:right w:val="single" w:sz="4" w:space="1" w:color="auto"/>
        </w:pBdr>
        <w:shd w:val="clear" w:color="auto" w:fill="F2F2F2"/>
        <w:rPr>
          <w:rFonts w:ascii="Garamond" w:hAnsi="Garamond" w:cs="Arial"/>
          <w:sz w:val="18"/>
          <w:szCs w:val="18"/>
        </w:rPr>
      </w:pPr>
      <w:r w:rsidRPr="000001CF">
        <w:rPr>
          <w:rFonts w:ascii="Garamond" w:hAnsi="Garamond" w:cs="Arial"/>
          <w:b/>
          <w:bCs/>
          <w:sz w:val="18"/>
          <w:szCs w:val="18"/>
        </w:rPr>
        <w:t xml:space="preserve">PPAF-Workshop </w:t>
      </w:r>
      <w:r w:rsidRPr="000001CF">
        <w:rPr>
          <w:rFonts w:ascii="Garamond" w:hAnsi="Garamond" w:cs="Arial"/>
          <w:sz w:val="18"/>
          <w:szCs w:val="18"/>
        </w:rPr>
        <w:t xml:space="preserve">(Oct ‘09) </w:t>
      </w:r>
    </w:p>
    <w:p w:rsidR="00190DD1" w:rsidRPr="000001CF" w:rsidRDefault="00190DD1" w:rsidP="00036A03">
      <w:pPr>
        <w:pStyle w:val="Default"/>
        <w:pBdr>
          <w:top w:val="single" w:sz="4" w:space="1" w:color="auto"/>
          <w:left w:val="single" w:sz="4" w:space="1" w:color="auto"/>
          <w:bottom w:val="single" w:sz="4" w:space="1" w:color="auto"/>
          <w:right w:val="single" w:sz="4" w:space="1" w:color="auto"/>
        </w:pBdr>
        <w:ind w:firstLine="360"/>
        <w:rPr>
          <w:rFonts w:ascii="Garamond" w:hAnsi="Garamond" w:cs="Arial"/>
          <w:sz w:val="18"/>
          <w:szCs w:val="18"/>
        </w:rPr>
      </w:pPr>
      <w:r w:rsidRPr="000001CF">
        <w:rPr>
          <w:rFonts w:ascii="Garamond" w:hAnsi="Garamond" w:cs="Arial"/>
          <w:sz w:val="18"/>
          <w:szCs w:val="18"/>
        </w:rPr>
        <w:t>Learned the core need an</w:t>
      </w:r>
      <w:r w:rsidR="00202168">
        <w:rPr>
          <w:rFonts w:ascii="Garamond" w:hAnsi="Garamond" w:cs="Arial"/>
          <w:sz w:val="18"/>
          <w:szCs w:val="18"/>
        </w:rPr>
        <w:t xml:space="preserve">alysis for self-employment and entrepreneurship in communities with deprived economic conditions </w:t>
      </w:r>
    </w:p>
    <w:p w:rsidR="00190DD1" w:rsidRDefault="00190DD1" w:rsidP="00036A03">
      <w:pPr>
        <w:pStyle w:val="Default"/>
        <w:numPr>
          <w:ilvl w:val="0"/>
          <w:numId w:val="30"/>
        </w:numPr>
        <w:pBdr>
          <w:top w:val="single" w:sz="4" w:space="1" w:color="auto"/>
          <w:left w:val="single" w:sz="4" w:space="1" w:color="auto"/>
          <w:bottom w:val="single" w:sz="4" w:space="1" w:color="auto"/>
          <w:right w:val="single" w:sz="4" w:space="1" w:color="auto"/>
        </w:pBdr>
        <w:ind w:left="360" w:hanging="360"/>
        <w:rPr>
          <w:rFonts w:ascii="Garamond" w:hAnsi="Garamond" w:cs="Arial"/>
          <w:sz w:val="18"/>
          <w:szCs w:val="18"/>
        </w:rPr>
      </w:pPr>
      <w:r w:rsidRPr="000001CF">
        <w:rPr>
          <w:rFonts w:ascii="Garamond" w:hAnsi="Garamond" w:cs="Arial"/>
          <w:sz w:val="18"/>
          <w:szCs w:val="18"/>
        </w:rPr>
        <w:t xml:space="preserve">Incorporating ESMF guidelines in operations and procedures of PPAF partners </w:t>
      </w:r>
    </w:p>
    <w:p w:rsidR="00BD1E09" w:rsidRPr="000001CF" w:rsidRDefault="00BD1E09" w:rsidP="00036A03">
      <w:pPr>
        <w:pStyle w:val="Default"/>
        <w:numPr>
          <w:ilvl w:val="0"/>
          <w:numId w:val="30"/>
        </w:numPr>
        <w:pBdr>
          <w:top w:val="single" w:sz="4" w:space="1" w:color="auto"/>
          <w:left w:val="single" w:sz="4" w:space="1" w:color="auto"/>
          <w:bottom w:val="single" w:sz="4" w:space="1" w:color="auto"/>
          <w:right w:val="single" w:sz="4" w:space="1" w:color="auto"/>
        </w:pBdr>
        <w:ind w:left="360" w:hanging="360"/>
        <w:rPr>
          <w:rFonts w:ascii="Garamond" w:hAnsi="Garamond" w:cs="Arial"/>
          <w:sz w:val="18"/>
          <w:szCs w:val="18"/>
        </w:rPr>
      </w:pPr>
    </w:p>
    <w:p w:rsidR="00190DD1" w:rsidRPr="000001CF" w:rsidRDefault="00190DD1" w:rsidP="00036A03">
      <w:pPr>
        <w:pBdr>
          <w:top w:val="single" w:sz="4" w:space="1" w:color="auto"/>
          <w:left w:val="single" w:sz="4" w:space="1" w:color="auto"/>
          <w:bottom w:val="single" w:sz="4" w:space="1" w:color="auto"/>
          <w:right w:val="single" w:sz="4" w:space="1" w:color="auto"/>
        </w:pBdr>
        <w:shd w:val="clear" w:color="auto" w:fill="F2F2F2"/>
        <w:rPr>
          <w:rFonts w:ascii="Garamond" w:hAnsi="Garamond" w:cs="Arial"/>
          <w:sz w:val="18"/>
          <w:szCs w:val="18"/>
        </w:rPr>
      </w:pPr>
      <w:r w:rsidRPr="000001CF">
        <w:rPr>
          <w:rFonts w:ascii="Garamond" w:hAnsi="Garamond" w:cs="Arial"/>
          <w:b/>
          <w:bCs/>
          <w:sz w:val="18"/>
          <w:szCs w:val="18"/>
        </w:rPr>
        <w:t xml:space="preserve">Seminar </w:t>
      </w:r>
      <w:r w:rsidR="00982D76">
        <w:rPr>
          <w:rFonts w:ascii="Garamond" w:hAnsi="Garamond" w:cs="Arial"/>
          <w:b/>
          <w:bCs/>
          <w:sz w:val="18"/>
          <w:szCs w:val="18"/>
        </w:rPr>
        <w:t xml:space="preserve">on </w:t>
      </w:r>
      <w:r w:rsidRPr="000001CF">
        <w:rPr>
          <w:rFonts w:ascii="Garamond" w:hAnsi="Garamond" w:cs="Arial"/>
          <w:b/>
          <w:bCs/>
          <w:sz w:val="18"/>
          <w:szCs w:val="18"/>
        </w:rPr>
        <w:t>Poverty Policy and Practice fo</w:t>
      </w:r>
      <w:r w:rsidR="00865080" w:rsidRPr="000001CF">
        <w:rPr>
          <w:rFonts w:ascii="Garamond" w:hAnsi="Garamond" w:cs="Arial"/>
          <w:b/>
          <w:bCs/>
          <w:sz w:val="18"/>
          <w:szCs w:val="18"/>
        </w:rPr>
        <w:t xml:space="preserve">r </w:t>
      </w:r>
      <w:r w:rsidRPr="000001CF">
        <w:rPr>
          <w:rFonts w:ascii="Garamond" w:hAnsi="Garamond" w:cs="Arial"/>
          <w:b/>
          <w:bCs/>
          <w:sz w:val="18"/>
          <w:szCs w:val="18"/>
        </w:rPr>
        <w:t xml:space="preserve">South Asian </w:t>
      </w:r>
      <w:r w:rsidR="00982D76">
        <w:rPr>
          <w:rFonts w:ascii="Garamond" w:hAnsi="Garamond" w:cs="Arial"/>
          <w:b/>
          <w:bCs/>
          <w:sz w:val="18"/>
          <w:szCs w:val="18"/>
        </w:rPr>
        <w:t>Countries</w:t>
      </w:r>
    </w:p>
    <w:p w:rsidR="00190DD1" w:rsidRPr="000001CF" w:rsidRDefault="00190DD1" w:rsidP="00036A03">
      <w:pPr>
        <w:pStyle w:val="Default"/>
        <w:pBdr>
          <w:top w:val="single" w:sz="4" w:space="1" w:color="auto"/>
          <w:left w:val="single" w:sz="4" w:space="1" w:color="auto"/>
          <w:bottom w:val="single" w:sz="4" w:space="1" w:color="auto"/>
          <w:right w:val="single" w:sz="4" w:space="1" w:color="auto"/>
        </w:pBdr>
        <w:rPr>
          <w:rFonts w:ascii="Garamond" w:hAnsi="Garamond" w:cs="Arial"/>
          <w:sz w:val="4"/>
          <w:szCs w:val="18"/>
        </w:rPr>
      </w:pPr>
    </w:p>
    <w:p w:rsidR="00190DD1" w:rsidRPr="000001CF" w:rsidRDefault="00190DD1" w:rsidP="00036A03">
      <w:pPr>
        <w:pStyle w:val="Default"/>
        <w:pBdr>
          <w:top w:val="single" w:sz="4" w:space="1" w:color="auto"/>
          <w:left w:val="single" w:sz="4" w:space="1" w:color="auto"/>
          <w:bottom w:val="single" w:sz="4" w:space="1" w:color="auto"/>
          <w:right w:val="single" w:sz="4" w:space="1" w:color="auto"/>
        </w:pBdr>
        <w:rPr>
          <w:rFonts w:ascii="Garamond" w:hAnsi="Garamond" w:cs="Arial"/>
          <w:sz w:val="18"/>
          <w:szCs w:val="18"/>
        </w:rPr>
      </w:pPr>
      <w:r w:rsidRPr="000001CF">
        <w:rPr>
          <w:rFonts w:ascii="Garamond" w:hAnsi="Garamond" w:cs="Arial"/>
          <w:sz w:val="18"/>
          <w:szCs w:val="18"/>
        </w:rPr>
        <w:t xml:space="preserve">Organized by International Poverty Reduction Centre, China </w:t>
      </w:r>
      <w:r w:rsidRPr="000001CF">
        <w:rPr>
          <w:rFonts w:ascii="Garamond" w:hAnsi="Garamond" w:cs="Arial"/>
          <w:b/>
          <w:bCs/>
          <w:sz w:val="18"/>
          <w:szCs w:val="18"/>
        </w:rPr>
        <w:t xml:space="preserve">Pakistan Development Forum </w:t>
      </w:r>
      <w:r w:rsidRPr="000001CF">
        <w:rPr>
          <w:rFonts w:ascii="Garamond" w:hAnsi="Garamond" w:cs="Arial"/>
          <w:sz w:val="18"/>
          <w:szCs w:val="18"/>
        </w:rPr>
        <w:t xml:space="preserve">(April 2007) • Part of the core organizing team </w:t>
      </w:r>
    </w:p>
    <w:p w:rsidR="00190DD1" w:rsidRPr="000001CF" w:rsidRDefault="00190DD1" w:rsidP="00036A03">
      <w:pPr>
        <w:pStyle w:val="Default"/>
        <w:pBdr>
          <w:top w:val="single" w:sz="4" w:space="1" w:color="auto"/>
          <w:left w:val="single" w:sz="4" w:space="1" w:color="auto"/>
          <w:bottom w:val="single" w:sz="4" w:space="1" w:color="auto"/>
          <w:right w:val="single" w:sz="4" w:space="1" w:color="auto"/>
        </w:pBdr>
        <w:rPr>
          <w:rFonts w:ascii="Garamond" w:hAnsi="Garamond" w:cs="Arial"/>
          <w:sz w:val="18"/>
          <w:szCs w:val="18"/>
        </w:rPr>
      </w:pPr>
      <w:r w:rsidRPr="000001CF">
        <w:rPr>
          <w:rFonts w:ascii="Garamond" w:hAnsi="Garamond" w:cs="Arial"/>
          <w:sz w:val="18"/>
          <w:szCs w:val="18"/>
        </w:rPr>
        <w:t>• Designed and managed the program for this</w:t>
      </w:r>
    </w:p>
    <w:p w:rsidR="00190DD1" w:rsidRDefault="00190DD1" w:rsidP="00036A03">
      <w:pPr>
        <w:pStyle w:val="Default"/>
        <w:pBdr>
          <w:top w:val="single" w:sz="4" w:space="1" w:color="auto"/>
          <w:left w:val="single" w:sz="4" w:space="1" w:color="auto"/>
          <w:bottom w:val="single" w:sz="4" w:space="1" w:color="auto"/>
          <w:right w:val="single" w:sz="4" w:space="1" w:color="auto"/>
        </w:pBdr>
        <w:rPr>
          <w:rFonts w:ascii="Garamond" w:hAnsi="Garamond" w:cs="Arial"/>
          <w:sz w:val="18"/>
          <w:szCs w:val="18"/>
        </w:rPr>
      </w:pPr>
      <w:r w:rsidRPr="000001CF">
        <w:rPr>
          <w:rFonts w:ascii="Garamond" w:hAnsi="Garamond" w:cs="Arial"/>
          <w:sz w:val="18"/>
          <w:szCs w:val="18"/>
        </w:rPr>
        <w:t>• Closely coordinated with the key no</w:t>
      </w:r>
    </w:p>
    <w:p w:rsidR="00744982" w:rsidRPr="00744982" w:rsidRDefault="00744982" w:rsidP="00036A03">
      <w:pPr>
        <w:pStyle w:val="Default"/>
        <w:pBdr>
          <w:top w:val="single" w:sz="4" w:space="1" w:color="auto"/>
          <w:left w:val="single" w:sz="4" w:space="1" w:color="auto"/>
          <w:bottom w:val="single" w:sz="4" w:space="1" w:color="auto"/>
          <w:right w:val="single" w:sz="4" w:space="1" w:color="auto"/>
        </w:pBdr>
        <w:rPr>
          <w:rFonts w:ascii="Garamond" w:hAnsi="Garamond" w:cs="Arial"/>
          <w:sz w:val="8"/>
          <w:szCs w:val="18"/>
        </w:rPr>
      </w:pPr>
    </w:p>
    <w:p w:rsidR="00190DD1" w:rsidRPr="000001CF" w:rsidRDefault="00190DD1" w:rsidP="00036A03">
      <w:pPr>
        <w:pBdr>
          <w:top w:val="single" w:sz="4" w:space="1" w:color="auto"/>
          <w:left w:val="single" w:sz="4" w:space="1" w:color="auto"/>
          <w:bottom w:val="single" w:sz="4" w:space="1" w:color="auto"/>
          <w:right w:val="single" w:sz="4" w:space="1" w:color="auto"/>
        </w:pBdr>
        <w:shd w:val="clear" w:color="auto" w:fill="F2F2F2"/>
        <w:rPr>
          <w:rFonts w:ascii="Garamond" w:hAnsi="Garamond" w:cs="Arial"/>
          <w:sz w:val="18"/>
          <w:szCs w:val="18"/>
        </w:rPr>
      </w:pPr>
      <w:r w:rsidRPr="000001CF">
        <w:rPr>
          <w:rFonts w:ascii="Garamond" w:hAnsi="Garamond" w:cs="Arial"/>
          <w:b/>
          <w:bCs/>
          <w:sz w:val="18"/>
          <w:szCs w:val="18"/>
        </w:rPr>
        <w:t xml:space="preserve">International Visitors Leadership Program (IVLP) </w:t>
      </w:r>
      <w:r w:rsidRPr="000001CF">
        <w:rPr>
          <w:rFonts w:ascii="Garamond" w:hAnsi="Garamond" w:cs="Arial"/>
          <w:sz w:val="18"/>
          <w:szCs w:val="18"/>
        </w:rPr>
        <w:t>(Sep-Oct 2004</w:t>
      </w:r>
    </w:p>
    <w:p w:rsidR="00190DD1" w:rsidRPr="000001CF" w:rsidRDefault="00190DD1" w:rsidP="00036A03">
      <w:pPr>
        <w:pStyle w:val="Default"/>
        <w:pBdr>
          <w:top w:val="single" w:sz="4" w:space="1" w:color="auto"/>
          <w:left w:val="single" w:sz="4" w:space="1" w:color="auto"/>
          <w:bottom w:val="single" w:sz="4" w:space="1" w:color="auto"/>
          <w:right w:val="single" w:sz="4" w:space="1" w:color="auto"/>
        </w:pBdr>
        <w:rPr>
          <w:rFonts w:ascii="Garamond" w:hAnsi="Garamond" w:cs="Arial"/>
          <w:sz w:val="18"/>
          <w:szCs w:val="18"/>
        </w:rPr>
      </w:pPr>
      <w:r w:rsidRPr="000001CF">
        <w:rPr>
          <w:rFonts w:ascii="Garamond" w:hAnsi="Garamond" w:cs="Arial"/>
          <w:sz w:val="18"/>
          <w:szCs w:val="18"/>
        </w:rPr>
        <w:t xml:space="preserve">• Selected and participated in this prestigious United States State </w:t>
      </w:r>
    </w:p>
    <w:p w:rsidR="00190DD1" w:rsidRPr="000001CF" w:rsidRDefault="00190DD1" w:rsidP="00036A03">
      <w:pPr>
        <w:pStyle w:val="Default"/>
        <w:pBdr>
          <w:top w:val="single" w:sz="4" w:space="1" w:color="auto"/>
          <w:left w:val="single" w:sz="4" w:space="1" w:color="auto"/>
          <w:bottom w:val="single" w:sz="4" w:space="1" w:color="auto"/>
          <w:right w:val="single" w:sz="4" w:space="1" w:color="auto"/>
        </w:pBdr>
        <w:rPr>
          <w:rFonts w:ascii="Garamond" w:hAnsi="Garamond" w:cs="Arial"/>
          <w:sz w:val="2"/>
          <w:szCs w:val="18"/>
        </w:rPr>
      </w:pPr>
    </w:p>
    <w:p w:rsidR="00190DD1" w:rsidRPr="000001CF" w:rsidRDefault="00190DD1" w:rsidP="00036A03">
      <w:pPr>
        <w:pStyle w:val="Default"/>
        <w:pBdr>
          <w:top w:val="single" w:sz="4" w:space="1" w:color="auto"/>
          <w:left w:val="single" w:sz="4" w:space="1" w:color="auto"/>
          <w:bottom w:val="single" w:sz="4" w:space="1" w:color="auto"/>
          <w:right w:val="single" w:sz="4" w:space="1" w:color="auto"/>
        </w:pBdr>
        <w:rPr>
          <w:rFonts w:ascii="Garamond" w:hAnsi="Garamond" w:cs="Arial"/>
          <w:sz w:val="18"/>
          <w:szCs w:val="18"/>
        </w:rPr>
      </w:pPr>
      <w:r w:rsidRPr="000001CF">
        <w:rPr>
          <w:rFonts w:ascii="Garamond" w:hAnsi="Garamond" w:cs="Arial"/>
          <w:sz w:val="18"/>
          <w:szCs w:val="18"/>
        </w:rPr>
        <w:lastRenderedPageBreak/>
        <w:t xml:space="preserve">Department sponsored program </w:t>
      </w:r>
    </w:p>
    <w:p w:rsidR="00190DD1" w:rsidRPr="000001CF" w:rsidRDefault="00190DD1" w:rsidP="00036A03">
      <w:pPr>
        <w:pStyle w:val="Default"/>
        <w:pBdr>
          <w:top w:val="single" w:sz="4" w:space="1" w:color="auto"/>
          <w:left w:val="single" w:sz="4" w:space="1" w:color="auto"/>
          <w:bottom w:val="single" w:sz="4" w:space="1" w:color="auto"/>
          <w:right w:val="single" w:sz="4" w:space="1" w:color="auto"/>
        </w:pBdr>
        <w:rPr>
          <w:rFonts w:ascii="Garamond" w:hAnsi="Garamond" w:cs="Arial"/>
          <w:sz w:val="18"/>
          <w:szCs w:val="18"/>
        </w:rPr>
      </w:pPr>
      <w:r w:rsidRPr="000001CF">
        <w:rPr>
          <w:rFonts w:ascii="Garamond" w:hAnsi="Garamond" w:cs="Arial"/>
          <w:sz w:val="18"/>
          <w:szCs w:val="18"/>
        </w:rPr>
        <w:t xml:space="preserve">• Meetings with many public-office holders, legislatures, </w:t>
      </w:r>
      <w:r w:rsidR="00A10827" w:rsidRPr="000001CF">
        <w:rPr>
          <w:rFonts w:ascii="Garamond" w:hAnsi="Garamond" w:cs="Arial"/>
          <w:sz w:val="18"/>
          <w:szCs w:val="18"/>
        </w:rPr>
        <w:t>academics, young</w:t>
      </w:r>
      <w:r w:rsidRPr="000001CF">
        <w:rPr>
          <w:rFonts w:ascii="Garamond" w:hAnsi="Garamond" w:cs="Arial"/>
          <w:sz w:val="18"/>
          <w:szCs w:val="18"/>
        </w:rPr>
        <w:t xml:space="preserve"> business community leaders</w:t>
      </w:r>
    </w:p>
    <w:p w:rsidR="002E3DDD" w:rsidRDefault="00190DD1" w:rsidP="00036A03">
      <w:pPr>
        <w:pStyle w:val="Default"/>
        <w:pBdr>
          <w:top w:val="single" w:sz="4" w:space="1" w:color="auto"/>
          <w:left w:val="single" w:sz="4" w:space="1" w:color="auto"/>
          <w:bottom w:val="single" w:sz="4" w:space="1" w:color="auto"/>
          <w:right w:val="single" w:sz="4" w:space="1" w:color="auto"/>
        </w:pBdr>
        <w:rPr>
          <w:rFonts w:ascii="Garamond" w:hAnsi="Garamond" w:cs="Arial"/>
          <w:sz w:val="18"/>
          <w:szCs w:val="18"/>
        </w:rPr>
      </w:pPr>
      <w:r w:rsidRPr="000001CF">
        <w:rPr>
          <w:rFonts w:ascii="Garamond" w:hAnsi="Garamond" w:cs="Arial"/>
          <w:sz w:val="18"/>
          <w:szCs w:val="18"/>
        </w:rPr>
        <w:t xml:space="preserve">• Travelling vastly all over the US (4 states) to understand the culture exchange ours while having formal </w:t>
      </w:r>
      <w:r w:rsidR="00251173">
        <w:rPr>
          <w:rFonts w:ascii="Garamond" w:hAnsi="Garamond" w:cs="Arial"/>
          <w:sz w:val="18"/>
          <w:szCs w:val="18"/>
        </w:rPr>
        <w:t xml:space="preserve">/ </w:t>
      </w:r>
      <w:r w:rsidRPr="000001CF">
        <w:rPr>
          <w:rFonts w:ascii="Garamond" w:hAnsi="Garamond" w:cs="Arial"/>
          <w:sz w:val="18"/>
          <w:szCs w:val="18"/>
        </w:rPr>
        <w:t>informal meeting</w:t>
      </w:r>
    </w:p>
    <w:p w:rsidR="00733396" w:rsidRPr="000001CF" w:rsidRDefault="00D32094" w:rsidP="00036A03">
      <w:pPr>
        <w:pStyle w:val="Heading2"/>
        <w:pBdr>
          <w:top w:val="single" w:sz="4" w:space="1" w:color="auto"/>
          <w:left w:val="single" w:sz="4" w:space="4" w:color="auto"/>
          <w:bottom w:val="single" w:sz="4" w:space="1" w:color="auto"/>
          <w:right w:val="single" w:sz="4" w:space="4" w:color="auto"/>
        </w:pBdr>
        <w:shd w:val="clear" w:color="auto" w:fill="D9D9D9"/>
        <w:spacing w:before="120" w:after="0"/>
        <w:jc w:val="center"/>
      </w:pPr>
      <w:r>
        <w:t xml:space="preserve">References </w:t>
      </w:r>
    </w:p>
    <w:p w:rsidR="00B552C3" w:rsidRDefault="00B552C3" w:rsidP="00036A03">
      <w:pPr>
        <w:pStyle w:val="Default"/>
        <w:pBdr>
          <w:top w:val="single" w:sz="4" w:space="1" w:color="auto"/>
          <w:left w:val="single" w:sz="4" w:space="4" w:color="auto"/>
          <w:bottom w:val="single" w:sz="4" w:space="1" w:color="auto"/>
          <w:right w:val="single" w:sz="4" w:space="4" w:color="auto"/>
        </w:pBdr>
        <w:rPr>
          <w:rFonts w:ascii="Garamond" w:hAnsi="Garamond" w:cs="Arial"/>
          <w:b/>
          <w:sz w:val="18"/>
          <w:szCs w:val="18"/>
        </w:rPr>
      </w:pPr>
      <w:r>
        <w:rPr>
          <w:rFonts w:ascii="Garamond" w:hAnsi="Garamond" w:cs="Arial"/>
          <w:b/>
          <w:sz w:val="18"/>
          <w:szCs w:val="18"/>
        </w:rPr>
        <w:t>Mr. Mohyuddin Wani</w:t>
      </w:r>
    </w:p>
    <w:p w:rsidR="00733396" w:rsidRPr="005E6E8D" w:rsidRDefault="00733396" w:rsidP="00036A03">
      <w:pPr>
        <w:pStyle w:val="Default"/>
        <w:pBdr>
          <w:top w:val="single" w:sz="4" w:space="1" w:color="auto"/>
          <w:left w:val="single" w:sz="4" w:space="4" w:color="auto"/>
          <w:bottom w:val="single" w:sz="4" w:space="1" w:color="auto"/>
          <w:right w:val="single" w:sz="4" w:space="4" w:color="auto"/>
        </w:pBdr>
        <w:rPr>
          <w:rFonts w:ascii="Garamond" w:hAnsi="Garamond" w:cs="Arial"/>
          <w:b/>
          <w:sz w:val="18"/>
          <w:szCs w:val="18"/>
        </w:rPr>
      </w:pPr>
      <w:r w:rsidRPr="005E6E8D">
        <w:rPr>
          <w:rFonts w:ascii="Garamond" w:hAnsi="Garamond" w:cs="Arial"/>
          <w:b/>
          <w:sz w:val="18"/>
          <w:szCs w:val="18"/>
        </w:rPr>
        <w:t>Managing Director, Punjab Education Foundation</w:t>
      </w:r>
      <w:r w:rsidR="00330ABA">
        <w:rPr>
          <w:rFonts w:ascii="Garamond" w:hAnsi="Garamond" w:cs="Arial"/>
          <w:b/>
          <w:sz w:val="18"/>
          <w:szCs w:val="18"/>
        </w:rPr>
        <w:t xml:space="preserve"> (PEF)</w:t>
      </w:r>
    </w:p>
    <w:p w:rsidR="00733396" w:rsidRDefault="00733396" w:rsidP="00036A03">
      <w:pPr>
        <w:pStyle w:val="Default"/>
        <w:pBdr>
          <w:top w:val="single" w:sz="4" w:space="1" w:color="auto"/>
          <w:left w:val="single" w:sz="4" w:space="4" w:color="auto"/>
          <w:bottom w:val="single" w:sz="4" w:space="1" w:color="auto"/>
          <w:right w:val="single" w:sz="4" w:space="4" w:color="auto"/>
        </w:pBdr>
        <w:rPr>
          <w:rFonts w:ascii="Garamond" w:hAnsi="Garamond" w:cs="Arial"/>
          <w:sz w:val="18"/>
          <w:szCs w:val="18"/>
        </w:rPr>
      </w:pPr>
      <w:r>
        <w:rPr>
          <w:rFonts w:ascii="Garamond" w:hAnsi="Garamond" w:cs="Arial"/>
          <w:sz w:val="18"/>
          <w:szCs w:val="18"/>
        </w:rPr>
        <w:t xml:space="preserve">19-Ahmed Block, Garden Town, Lahore; </w:t>
      </w:r>
      <w:r w:rsidRPr="00733396">
        <w:rPr>
          <w:rFonts w:ascii="Garamond" w:hAnsi="Garamond" w:cs="Arial"/>
          <w:b/>
          <w:sz w:val="18"/>
          <w:szCs w:val="18"/>
        </w:rPr>
        <w:t>Ph</w:t>
      </w:r>
      <w:r>
        <w:rPr>
          <w:rFonts w:ascii="Garamond" w:hAnsi="Garamond" w:cs="Arial"/>
          <w:sz w:val="18"/>
          <w:szCs w:val="18"/>
        </w:rPr>
        <w:t xml:space="preserve">: </w:t>
      </w:r>
      <w:r w:rsidR="005E6E8D">
        <w:rPr>
          <w:rFonts w:ascii="Garamond" w:hAnsi="Garamond" w:cs="Arial"/>
          <w:sz w:val="18"/>
          <w:szCs w:val="18"/>
        </w:rPr>
        <w:t>(</w:t>
      </w:r>
      <w:r>
        <w:rPr>
          <w:rFonts w:ascii="Garamond" w:hAnsi="Garamond" w:cs="Arial"/>
          <w:sz w:val="18"/>
          <w:szCs w:val="18"/>
        </w:rPr>
        <w:t>042</w:t>
      </w:r>
      <w:r w:rsidR="005E6E8D">
        <w:rPr>
          <w:rFonts w:ascii="Garamond" w:hAnsi="Garamond" w:cs="Arial"/>
          <w:sz w:val="18"/>
          <w:szCs w:val="18"/>
        </w:rPr>
        <w:t xml:space="preserve">) 99230729, </w:t>
      </w:r>
      <w:r>
        <w:rPr>
          <w:rFonts w:ascii="Garamond" w:hAnsi="Garamond" w:cs="Arial"/>
          <w:sz w:val="18"/>
          <w:szCs w:val="18"/>
        </w:rPr>
        <w:t xml:space="preserve">35940261; </w:t>
      </w:r>
      <w:r w:rsidRPr="00733396">
        <w:rPr>
          <w:rFonts w:ascii="Garamond" w:hAnsi="Garamond" w:cs="Arial"/>
          <w:b/>
          <w:sz w:val="18"/>
          <w:szCs w:val="18"/>
        </w:rPr>
        <w:t>Mob</w:t>
      </w:r>
      <w:r>
        <w:rPr>
          <w:rFonts w:ascii="Garamond" w:hAnsi="Garamond" w:cs="Arial"/>
          <w:sz w:val="18"/>
          <w:szCs w:val="18"/>
        </w:rPr>
        <w:t>: 0300-8430003</w:t>
      </w:r>
    </w:p>
    <w:p w:rsidR="00B552C3" w:rsidRPr="00251173" w:rsidRDefault="00B552C3" w:rsidP="00036A03">
      <w:pPr>
        <w:pStyle w:val="Default"/>
        <w:pBdr>
          <w:top w:val="single" w:sz="4" w:space="1" w:color="auto"/>
          <w:left w:val="single" w:sz="4" w:space="4" w:color="auto"/>
          <w:bottom w:val="single" w:sz="4" w:space="1" w:color="auto"/>
          <w:right w:val="single" w:sz="4" w:space="4" w:color="auto"/>
        </w:pBdr>
        <w:rPr>
          <w:rFonts w:ascii="Garamond" w:hAnsi="Garamond" w:cs="Arial"/>
          <w:b/>
          <w:sz w:val="2"/>
          <w:szCs w:val="10"/>
        </w:rPr>
      </w:pPr>
    </w:p>
    <w:p w:rsidR="00B552C3" w:rsidRDefault="00733396" w:rsidP="00036A03">
      <w:pPr>
        <w:pStyle w:val="Default"/>
        <w:pBdr>
          <w:top w:val="single" w:sz="4" w:space="1" w:color="auto"/>
          <w:left w:val="single" w:sz="4" w:space="4" w:color="auto"/>
          <w:bottom w:val="single" w:sz="4" w:space="1" w:color="auto"/>
          <w:right w:val="single" w:sz="4" w:space="4" w:color="auto"/>
        </w:pBdr>
        <w:rPr>
          <w:rFonts w:ascii="Garamond" w:hAnsi="Garamond" w:cs="Arial"/>
          <w:b/>
          <w:sz w:val="18"/>
          <w:szCs w:val="18"/>
        </w:rPr>
      </w:pPr>
      <w:r w:rsidRPr="005E6E8D">
        <w:rPr>
          <w:rFonts w:ascii="Garamond" w:hAnsi="Garamond" w:cs="Arial"/>
          <w:b/>
          <w:sz w:val="18"/>
          <w:szCs w:val="18"/>
        </w:rPr>
        <w:t xml:space="preserve">Mr. </w:t>
      </w:r>
      <w:r w:rsidR="00972571">
        <w:rPr>
          <w:rFonts w:ascii="Garamond" w:hAnsi="Garamond" w:cs="Arial"/>
          <w:b/>
          <w:sz w:val="18"/>
          <w:szCs w:val="18"/>
        </w:rPr>
        <w:t>Ali Said</w:t>
      </w:r>
    </w:p>
    <w:p w:rsidR="005E6E8D" w:rsidRPr="005E6E8D" w:rsidRDefault="00733396" w:rsidP="00036A03">
      <w:pPr>
        <w:pStyle w:val="Default"/>
        <w:pBdr>
          <w:top w:val="single" w:sz="4" w:space="1" w:color="auto"/>
          <w:left w:val="single" w:sz="4" w:space="4" w:color="auto"/>
          <w:bottom w:val="single" w:sz="4" w:space="1" w:color="auto"/>
          <w:right w:val="single" w:sz="4" w:space="4" w:color="auto"/>
        </w:pBdr>
        <w:rPr>
          <w:rFonts w:ascii="Garamond" w:hAnsi="Garamond" w:cs="Arial"/>
          <w:b/>
          <w:sz w:val="18"/>
          <w:szCs w:val="18"/>
        </w:rPr>
      </w:pPr>
      <w:r w:rsidRPr="005E6E8D">
        <w:rPr>
          <w:rFonts w:ascii="Garamond" w:hAnsi="Garamond" w:cs="Arial"/>
          <w:b/>
          <w:sz w:val="18"/>
          <w:szCs w:val="18"/>
        </w:rPr>
        <w:t>Manager, Pakistan Poverty Alleviation Fund</w:t>
      </w:r>
      <w:r w:rsidR="00330ABA">
        <w:rPr>
          <w:rFonts w:ascii="Garamond" w:hAnsi="Garamond" w:cs="Arial"/>
          <w:b/>
          <w:sz w:val="18"/>
          <w:szCs w:val="18"/>
        </w:rPr>
        <w:t xml:space="preserve"> (PPAF)</w:t>
      </w:r>
    </w:p>
    <w:p w:rsidR="00733396" w:rsidRDefault="005E6E8D" w:rsidP="00036A03">
      <w:pPr>
        <w:pStyle w:val="Default"/>
        <w:pBdr>
          <w:top w:val="single" w:sz="4" w:space="1" w:color="auto"/>
          <w:left w:val="single" w:sz="4" w:space="4" w:color="auto"/>
          <w:bottom w:val="single" w:sz="4" w:space="1" w:color="auto"/>
          <w:right w:val="single" w:sz="4" w:space="4" w:color="auto"/>
        </w:pBdr>
        <w:rPr>
          <w:rFonts w:ascii="Garamond" w:hAnsi="Garamond" w:cs="Arial"/>
          <w:sz w:val="18"/>
          <w:szCs w:val="18"/>
        </w:rPr>
      </w:pPr>
      <w:r>
        <w:rPr>
          <w:rFonts w:ascii="Garamond" w:hAnsi="Garamond" w:cs="Arial"/>
          <w:sz w:val="18"/>
          <w:szCs w:val="18"/>
        </w:rPr>
        <w:t xml:space="preserve">H#1, St# 20, F-7/2, Islamabad. </w:t>
      </w:r>
      <w:r w:rsidRPr="00330ABA">
        <w:rPr>
          <w:rFonts w:ascii="Garamond" w:hAnsi="Garamond" w:cs="Arial"/>
          <w:b/>
          <w:sz w:val="18"/>
          <w:szCs w:val="18"/>
        </w:rPr>
        <w:t>Ph: 111-000-102 Ext</w:t>
      </w:r>
      <w:r w:rsidR="00972571">
        <w:rPr>
          <w:rFonts w:ascii="Garamond" w:hAnsi="Garamond" w:cs="Arial"/>
          <w:b/>
          <w:sz w:val="18"/>
          <w:szCs w:val="18"/>
        </w:rPr>
        <w:t xml:space="preserve"> 228,</w:t>
      </w:r>
      <w:r>
        <w:rPr>
          <w:rFonts w:ascii="Garamond" w:hAnsi="Garamond" w:cs="Arial"/>
          <w:sz w:val="18"/>
          <w:szCs w:val="18"/>
        </w:rPr>
        <w:t xml:space="preserve"> </w:t>
      </w:r>
      <w:r w:rsidR="00330ABA" w:rsidRPr="00330ABA">
        <w:rPr>
          <w:rFonts w:ascii="Garamond" w:hAnsi="Garamond" w:cs="Arial"/>
          <w:sz w:val="14"/>
          <w:szCs w:val="18"/>
        </w:rPr>
        <w:t xml:space="preserve"> </w:t>
      </w:r>
      <w:r w:rsidR="00330ABA">
        <w:rPr>
          <w:rFonts w:ascii="Garamond" w:hAnsi="Garamond" w:cs="Arial"/>
          <w:sz w:val="18"/>
          <w:szCs w:val="18"/>
        </w:rPr>
        <w:t>Mob: 0333-9101082</w:t>
      </w:r>
    </w:p>
    <w:p w:rsidR="00B552C3" w:rsidRPr="00251173" w:rsidRDefault="00B552C3" w:rsidP="00036A03">
      <w:pPr>
        <w:pStyle w:val="Default"/>
        <w:pBdr>
          <w:top w:val="single" w:sz="4" w:space="1" w:color="auto"/>
          <w:left w:val="single" w:sz="4" w:space="4" w:color="auto"/>
          <w:bottom w:val="single" w:sz="4" w:space="1" w:color="auto"/>
          <w:right w:val="single" w:sz="4" w:space="4" w:color="auto"/>
        </w:pBdr>
        <w:rPr>
          <w:rFonts w:ascii="Garamond" w:hAnsi="Garamond" w:cs="Arial"/>
          <w:b/>
          <w:sz w:val="2"/>
          <w:szCs w:val="10"/>
        </w:rPr>
      </w:pPr>
    </w:p>
    <w:p w:rsidR="00B552C3" w:rsidRDefault="00733396" w:rsidP="00036A03">
      <w:pPr>
        <w:pStyle w:val="Default"/>
        <w:pBdr>
          <w:top w:val="single" w:sz="4" w:space="1" w:color="auto"/>
          <w:left w:val="single" w:sz="4" w:space="4" w:color="auto"/>
          <w:bottom w:val="single" w:sz="4" w:space="1" w:color="auto"/>
          <w:right w:val="single" w:sz="4" w:space="4" w:color="auto"/>
        </w:pBdr>
        <w:rPr>
          <w:rFonts w:ascii="Garamond" w:hAnsi="Garamond" w:cs="Arial"/>
          <w:b/>
          <w:sz w:val="18"/>
          <w:szCs w:val="18"/>
        </w:rPr>
      </w:pPr>
      <w:r w:rsidRPr="00330ABA">
        <w:rPr>
          <w:rFonts w:ascii="Garamond" w:hAnsi="Garamond" w:cs="Arial"/>
          <w:b/>
          <w:sz w:val="18"/>
          <w:szCs w:val="18"/>
        </w:rPr>
        <w:t>Mr. Abdur Rauf Gandapur</w:t>
      </w:r>
    </w:p>
    <w:p w:rsidR="00330ABA" w:rsidRDefault="00330ABA" w:rsidP="00036A03">
      <w:pPr>
        <w:pStyle w:val="Default"/>
        <w:pBdr>
          <w:top w:val="single" w:sz="4" w:space="1" w:color="auto"/>
          <w:left w:val="single" w:sz="4" w:space="4" w:color="auto"/>
          <w:bottom w:val="single" w:sz="4" w:space="1" w:color="auto"/>
          <w:right w:val="single" w:sz="4" w:space="4" w:color="auto"/>
        </w:pBdr>
        <w:rPr>
          <w:rFonts w:ascii="Garamond" w:hAnsi="Garamond" w:cs="Arial"/>
          <w:sz w:val="18"/>
          <w:szCs w:val="18"/>
        </w:rPr>
      </w:pPr>
      <w:r w:rsidRPr="00330ABA">
        <w:rPr>
          <w:rFonts w:ascii="Garamond" w:hAnsi="Garamond" w:cs="Arial"/>
          <w:b/>
          <w:sz w:val="18"/>
          <w:szCs w:val="18"/>
        </w:rPr>
        <w:t>Joint Secretary,</w:t>
      </w:r>
      <w:r>
        <w:rPr>
          <w:rFonts w:ascii="Garamond" w:hAnsi="Garamond" w:cs="Arial"/>
          <w:sz w:val="18"/>
          <w:szCs w:val="18"/>
        </w:rPr>
        <w:t xml:space="preserve"> and </w:t>
      </w:r>
      <w:r w:rsidRPr="00330ABA">
        <w:rPr>
          <w:rFonts w:ascii="Garamond" w:hAnsi="Garamond" w:cs="Arial"/>
          <w:b/>
          <w:sz w:val="18"/>
          <w:szCs w:val="18"/>
        </w:rPr>
        <w:t>Project Director</w:t>
      </w:r>
      <w:r>
        <w:rPr>
          <w:rFonts w:ascii="Garamond" w:hAnsi="Garamond" w:cs="Arial"/>
          <w:sz w:val="18"/>
          <w:szCs w:val="18"/>
        </w:rPr>
        <w:t xml:space="preserve">, </w:t>
      </w:r>
      <w:r w:rsidRPr="00330ABA">
        <w:rPr>
          <w:rFonts w:ascii="Garamond" w:hAnsi="Garamond" w:cs="Arial"/>
          <w:b/>
          <w:sz w:val="18"/>
          <w:szCs w:val="18"/>
        </w:rPr>
        <w:t>Economic Affairs Division</w:t>
      </w:r>
      <w:r>
        <w:rPr>
          <w:rFonts w:ascii="Garamond" w:hAnsi="Garamond" w:cs="Arial"/>
          <w:sz w:val="18"/>
          <w:szCs w:val="18"/>
        </w:rPr>
        <w:t xml:space="preserve"> </w:t>
      </w:r>
    </w:p>
    <w:p w:rsidR="0022363A" w:rsidRPr="00144DB4" w:rsidRDefault="00330ABA" w:rsidP="00144DB4">
      <w:pPr>
        <w:pStyle w:val="Default"/>
        <w:pBdr>
          <w:top w:val="single" w:sz="4" w:space="1" w:color="auto"/>
          <w:left w:val="single" w:sz="4" w:space="4" w:color="auto"/>
          <w:bottom w:val="single" w:sz="4" w:space="1" w:color="auto"/>
          <w:right w:val="single" w:sz="4" w:space="4" w:color="auto"/>
        </w:pBdr>
        <w:rPr>
          <w:rFonts w:ascii="Garamond" w:hAnsi="Garamond" w:cs="Arial"/>
          <w:sz w:val="18"/>
          <w:szCs w:val="18"/>
        </w:rPr>
      </w:pPr>
      <w:r>
        <w:rPr>
          <w:rFonts w:ascii="Garamond" w:hAnsi="Garamond" w:cs="Arial"/>
          <w:sz w:val="18"/>
          <w:szCs w:val="18"/>
        </w:rPr>
        <w:t xml:space="preserve">(PD for Italian Debt Swap Project) C Block, Pak Secretariat </w:t>
      </w:r>
      <w:r w:rsidRPr="00330ABA">
        <w:rPr>
          <w:rFonts w:ascii="Garamond" w:hAnsi="Garamond" w:cs="Arial"/>
          <w:b/>
          <w:sz w:val="18"/>
          <w:szCs w:val="18"/>
        </w:rPr>
        <w:t>Ph:</w:t>
      </w:r>
      <w:r>
        <w:rPr>
          <w:rFonts w:ascii="Garamond" w:hAnsi="Garamond" w:cs="Arial"/>
          <w:sz w:val="18"/>
          <w:szCs w:val="18"/>
        </w:rPr>
        <w:t xml:space="preserve"> </w:t>
      </w:r>
      <w:r w:rsidRPr="00330ABA">
        <w:rPr>
          <w:rFonts w:ascii="Garamond" w:hAnsi="Garamond" w:cs="Arial"/>
          <w:b/>
          <w:sz w:val="18"/>
          <w:szCs w:val="18"/>
        </w:rPr>
        <w:t>(051)9244642; Mob: 0300-5555598</w:t>
      </w:r>
    </w:p>
    <w:sectPr w:rsidR="0022363A" w:rsidRPr="00144DB4" w:rsidSect="00083FDC">
      <w:headerReference w:type="even" r:id="rId8"/>
      <w:headerReference w:type="default" r:id="rId9"/>
      <w:footerReference w:type="even" r:id="rId10"/>
      <w:footerReference w:type="default" r:id="rId11"/>
      <w:headerReference w:type="first" r:id="rId12"/>
      <w:footerReference w:type="first" r:id="rId13"/>
      <w:pgSz w:w="12240" w:h="15840"/>
      <w:pgMar w:top="720" w:right="1728" w:bottom="720" w:left="1728"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719" w:rsidRDefault="00FD3719">
      <w:r>
        <w:separator/>
      </w:r>
    </w:p>
  </w:endnote>
  <w:endnote w:type="continuationSeparator" w:id="1">
    <w:p w:rsidR="00FD3719" w:rsidRDefault="00FD37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08E" w:rsidRDefault="008540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08E" w:rsidRDefault="0085408E">
    <w:pPr>
      <w:ind w:right="36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08E" w:rsidRDefault="008540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719" w:rsidRDefault="00FD3719">
      <w:r>
        <w:separator/>
      </w:r>
    </w:p>
  </w:footnote>
  <w:footnote w:type="continuationSeparator" w:id="1">
    <w:p w:rsidR="00FD3719" w:rsidRDefault="00FD37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08E" w:rsidRDefault="0085408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08E" w:rsidRPr="00E34EDA" w:rsidRDefault="0085408E" w:rsidP="00E34ED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08E" w:rsidRDefault="008540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04C581D"/>
    <w:multiLevelType w:val="hybridMultilevel"/>
    <w:tmpl w:val="5DA87D8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676FF63"/>
    <w:multiLevelType w:val="hybridMultilevel"/>
    <w:tmpl w:val="E532C53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CAB5613"/>
    <w:multiLevelType w:val="hybridMultilevel"/>
    <w:tmpl w:val="FAA1858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97F29E2"/>
    <w:multiLevelType w:val="hybridMultilevel"/>
    <w:tmpl w:val="283022A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E26E311E"/>
    <w:multiLevelType w:val="hybridMultilevel"/>
    <w:tmpl w:val="DD5243A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E3A261AD"/>
    <w:multiLevelType w:val="hybridMultilevel"/>
    <w:tmpl w:val="94328EE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E6235D4C"/>
    <w:multiLevelType w:val="hybridMultilevel"/>
    <w:tmpl w:val="E7002E8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FBB29F7D"/>
    <w:multiLevelType w:val="hybridMultilevel"/>
    <w:tmpl w:val="472AA384"/>
    <w:lvl w:ilvl="0" w:tplc="6710563E">
      <w:start w:val="1"/>
      <w:numFmt w:val="decimal"/>
      <w:lvlText w:val=""/>
      <w:lvlJc w:val="left"/>
      <w:rPr>
        <w:sz w:val="1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FFFFFF89"/>
    <w:multiLevelType w:val="singleLevel"/>
    <w:tmpl w:val="57CEE8E6"/>
    <w:lvl w:ilvl="0">
      <w:start w:val="1"/>
      <w:numFmt w:val="bullet"/>
      <w:lvlText w:val=""/>
      <w:lvlJc w:val="left"/>
      <w:pPr>
        <w:tabs>
          <w:tab w:val="num" w:pos="360"/>
        </w:tabs>
        <w:ind w:left="360" w:hanging="360"/>
      </w:pPr>
      <w:rPr>
        <w:rFonts w:ascii="Wingdings" w:hAnsi="Wingdings" w:hint="default"/>
        <w:sz w:val="22"/>
      </w:rPr>
    </w:lvl>
  </w:abstractNum>
  <w:abstractNum w:abstractNumId="9">
    <w:nsid w:val="13CCBF60"/>
    <w:multiLevelType w:val="hybridMultilevel"/>
    <w:tmpl w:val="824E666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248A00B8"/>
    <w:multiLevelType w:val="hybridMultilevel"/>
    <w:tmpl w:val="E7928BA0"/>
    <w:lvl w:ilvl="0" w:tplc="0E52D1F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E65E733"/>
    <w:multiLevelType w:val="hybridMultilevel"/>
    <w:tmpl w:val="1DF387E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321B1462"/>
    <w:multiLevelType w:val="hybridMultilevel"/>
    <w:tmpl w:val="E576A0F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343CB7D3"/>
    <w:multiLevelType w:val="hybridMultilevel"/>
    <w:tmpl w:val="A3F8AE2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35CBD82C"/>
    <w:multiLevelType w:val="hybridMultilevel"/>
    <w:tmpl w:val="74E6616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3DDF6141"/>
    <w:multiLevelType w:val="hybridMultilevel"/>
    <w:tmpl w:val="5C5CBC5C"/>
    <w:lvl w:ilvl="0" w:tplc="AF667B10">
      <w:start w:val="1"/>
      <w:numFmt w:val="bullet"/>
      <w:lvlText w:val=""/>
      <w:lvlJc w:val="left"/>
      <w:pPr>
        <w:tabs>
          <w:tab w:val="num" w:pos="216"/>
        </w:tabs>
        <w:ind w:left="216" w:hanging="216"/>
      </w:pPr>
      <w:rPr>
        <w:rFonts w:ascii="Symbol" w:hAnsi="Symbol" w:hint="default"/>
        <w:color w:val="333333"/>
        <w:sz w:val="12"/>
        <w:szCs w:val="1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56320F8"/>
    <w:multiLevelType w:val="hybridMultilevel"/>
    <w:tmpl w:val="E7928BA0"/>
    <w:lvl w:ilvl="0" w:tplc="1D12B0FA">
      <w:start w:val="1"/>
      <w:numFmt w:val="bullet"/>
      <w:lvlText w:val=""/>
      <w:lvlJc w:val="left"/>
      <w:pPr>
        <w:tabs>
          <w:tab w:val="num" w:pos="792"/>
        </w:tabs>
        <w:ind w:left="79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B3B49FE"/>
    <w:multiLevelType w:val="hybridMultilevel"/>
    <w:tmpl w:val="FD92980C"/>
    <w:lvl w:ilvl="0" w:tplc="592C7D72">
      <w:start w:val="1"/>
      <w:numFmt w:val="bullet"/>
      <w:lvlText w:val=""/>
      <w:lvlJc w:val="left"/>
      <w:pPr>
        <w:tabs>
          <w:tab w:val="num" w:pos="360"/>
        </w:tabs>
        <w:ind w:left="360" w:hanging="360"/>
      </w:pPr>
      <w:rPr>
        <w:rFonts w:ascii="Wingdings" w:hAnsi="Wingdings"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3EE1086"/>
    <w:multiLevelType w:val="multilevel"/>
    <w:tmpl w:val="5BE01376"/>
    <w:lvl w:ilvl="0">
      <w:start w:val="1"/>
      <w:numFmt w:val="bullet"/>
      <w:lvlText w:val=""/>
      <w:lvlJc w:val="left"/>
      <w:pPr>
        <w:tabs>
          <w:tab w:val="num" w:pos="360"/>
        </w:tabs>
        <w:ind w:left="360" w:hanging="360"/>
      </w:pPr>
      <w:rPr>
        <w:rFonts w:ascii="Wingdings" w:hAnsi="Wingdings" w:hint="default"/>
        <w:sz w:val="16"/>
        <w:szCs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616E7ED5"/>
    <w:multiLevelType w:val="multilevel"/>
    <w:tmpl w:val="2FA67B3A"/>
    <w:lvl w:ilvl="0">
      <w:start w:val="1"/>
      <w:numFmt w:val="bullet"/>
      <w:lvlText w:val=""/>
      <w:lvlJc w:val="left"/>
      <w:pPr>
        <w:tabs>
          <w:tab w:val="num" w:pos="216"/>
        </w:tabs>
        <w:ind w:left="216" w:hanging="216"/>
      </w:pPr>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9627E27"/>
    <w:multiLevelType w:val="multilevel"/>
    <w:tmpl w:val="1A80085C"/>
    <w:lvl w:ilvl="0">
      <w:start w:val="1"/>
      <w:numFmt w:val="bullet"/>
      <w:lvlText w:val=""/>
      <w:lvlJc w:val="left"/>
      <w:pPr>
        <w:tabs>
          <w:tab w:val="num" w:pos="360"/>
        </w:tabs>
        <w:ind w:left="360" w:hanging="360"/>
      </w:pPr>
      <w:rPr>
        <w:rFonts w:ascii="Wingdings" w:hAnsi="Wingdings"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C162C86"/>
    <w:multiLevelType w:val="hybridMultilevel"/>
    <w:tmpl w:val="E5807BE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6"/>
  </w:num>
  <w:num w:numId="2">
    <w:abstractNumId w:val="10"/>
  </w:num>
  <w:num w:numId="3">
    <w:abstractNumId w:val="15"/>
  </w:num>
  <w:num w:numId="4">
    <w:abstractNumId w:val="17"/>
  </w:num>
  <w:num w:numId="5">
    <w:abstractNumId w:val="8"/>
  </w:num>
  <w:num w:numId="6">
    <w:abstractNumId w:val="20"/>
  </w:num>
  <w:num w:numId="7">
    <w:abstractNumId w:val="18"/>
  </w:num>
  <w:num w:numId="8">
    <w:abstractNumId w:val="19"/>
  </w:num>
  <w:num w:numId="9">
    <w:abstractNumId w:val="13"/>
  </w:num>
  <w:num w:numId="10">
    <w:abstractNumId w:val="15"/>
  </w:num>
  <w:num w:numId="11">
    <w:abstractNumId w:val="1"/>
  </w:num>
  <w:num w:numId="12">
    <w:abstractNumId w:val="6"/>
  </w:num>
  <w:num w:numId="13">
    <w:abstractNumId w:val="15"/>
  </w:num>
  <w:num w:numId="14">
    <w:abstractNumId w:val="15"/>
  </w:num>
  <w:num w:numId="15">
    <w:abstractNumId w:val="4"/>
  </w:num>
  <w:num w:numId="16">
    <w:abstractNumId w:val="15"/>
  </w:num>
  <w:num w:numId="17">
    <w:abstractNumId w:val="2"/>
  </w:num>
  <w:num w:numId="18">
    <w:abstractNumId w:val="15"/>
  </w:num>
  <w:num w:numId="19">
    <w:abstractNumId w:val="15"/>
  </w:num>
  <w:num w:numId="20">
    <w:abstractNumId w:val="3"/>
  </w:num>
  <w:num w:numId="21">
    <w:abstractNumId w:val="15"/>
  </w:num>
  <w:num w:numId="22">
    <w:abstractNumId w:val="15"/>
  </w:num>
  <w:num w:numId="23">
    <w:abstractNumId w:val="15"/>
  </w:num>
  <w:num w:numId="24">
    <w:abstractNumId w:val="15"/>
  </w:num>
  <w:num w:numId="25">
    <w:abstractNumId w:val="9"/>
  </w:num>
  <w:num w:numId="26">
    <w:abstractNumId w:val="21"/>
  </w:num>
  <w:num w:numId="27">
    <w:abstractNumId w:val="11"/>
  </w:num>
  <w:num w:numId="28">
    <w:abstractNumId w:val="14"/>
  </w:num>
  <w:num w:numId="29">
    <w:abstractNumId w:val="5"/>
  </w:num>
  <w:num w:numId="30">
    <w:abstractNumId w:val="7"/>
  </w:num>
  <w:num w:numId="31">
    <w:abstractNumId w:val="0"/>
  </w:num>
  <w:num w:numId="3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ctiveWritingStyle w:appName="MSWord" w:lang="en-US" w:vendorID="64" w:dllVersion="131077" w:nlCheck="1" w:checkStyle="1"/>
  <w:activeWritingStyle w:appName="MSWord" w:lang="en-US" w:vendorID="64" w:dllVersion="131078" w:nlCheck="1" w:checkStyle="1"/>
  <w:attachedTemplate r:id="rId1"/>
  <w:stylePaneFormatFilter w:val="3F01"/>
  <w:defaultTabStop w:val="720"/>
  <w:noPunctuationKerning/>
  <w:characterSpacingControl w:val="doNotCompress"/>
  <w:footnotePr>
    <w:footnote w:id="0"/>
    <w:footnote w:id="1"/>
  </w:footnotePr>
  <w:endnotePr>
    <w:endnote w:id="0"/>
    <w:endnote w:id="1"/>
  </w:endnotePr>
  <w:compat/>
  <w:rsids>
    <w:rsidRoot w:val="00E502A0"/>
    <w:rsid w:val="000001CF"/>
    <w:rsid w:val="000047A4"/>
    <w:rsid w:val="00010C3C"/>
    <w:rsid w:val="00016004"/>
    <w:rsid w:val="00025DF3"/>
    <w:rsid w:val="0002710E"/>
    <w:rsid w:val="000314DE"/>
    <w:rsid w:val="00036A03"/>
    <w:rsid w:val="000504EF"/>
    <w:rsid w:val="00077F07"/>
    <w:rsid w:val="00083FDC"/>
    <w:rsid w:val="00086756"/>
    <w:rsid w:val="000A1C52"/>
    <w:rsid w:val="000A2545"/>
    <w:rsid w:val="000B3F1B"/>
    <w:rsid w:val="000D3036"/>
    <w:rsid w:val="000D7A03"/>
    <w:rsid w:val="000E29DF"/>
    <w:rsid w:val="000E4275"/>
    <w:rsid w:val="000E4BA1"/>
    <w:rsid w:val="000F6543"/>
    <w:rsid w:val="00104FF8"/>
    <w:rsid w:val="00112BFE"/>
    <w:rsid w:val="00127E07"/>
    <w:rsid w:val="00136B28"/>
    <w:rsid w:val="00144DB4"/>
    <w:rsid w:val="0015494A"/>
    <w:rsid w:val="00155F00"/>
    <w:rsid w:val="00164F9F"/>
    <w:rsid w:val="00166EAF"/>
    <w:rsid w:val="00170394"/>
    <w:rsid w:val="00180C1C"/>
    <w:rsid w:val="00190DD1"/>
    <w:rsid w:val="001B0AB0"/>
    <w:rsid w:val="001C64A4"/>
    <w:rsid w:val="001C6A3C"/>
    <w:rsid w:val="001C6CA7"/>
    <w:rsid w:val="001D0944"/>
    <w:rsid w:val="001D5331"/>
    <w:rsid w:val="001E2465"/>
    <w:rsid w:val="001F6986"/>
    <w:rsid w:val="00202168"/>
    <w:rsid w:val="002235CA"/>
    <w:rsid w:val="0022363A"/>
    <w:rsid w:val="00224ADA"/>
    <w:rsid w:val="00230B6D"/>
    <w:rsid w:val="00240847"/>
    <w:rsid w:val="00246E65"/>
    <w:rsid w:val="00251173"/>
    <w:rsid w:val="00265D2F"/>
    <w:rsid w:val="00267BA4"/>
    <w:rsid w:val="00284737"/>
    <w:rsid w:val="00290010"/>
    <w:rsid w:val="002A3B8C"/>
    <w:rsid w:val="002C045F"/>
    <w:rsid w:val="002E3DDD"/>
    <w:rsid w:val="002E4779"/>
    <w:rsid w:val="003010E6"/>
    <w:rsid w:val="00315723"/>
    <w:rsid w:val="00327B2E"/>
    <w:rsid w:val="00330ABA"/>
    <w:rsid w:val="003312CC"/>
    <w:rsid w:val="003332AE"/>
    <w:rsid w:val="00341D91"/>
    <w:rsid w:val="0035205D"/>
    <w:rsid w:val="00364299"/>
    <w:rsid w:val="003749BB"/>
    <w:rsid w:val="00392E30"/>
    <w:rsid w:val="00393CEF"/>
    <w:rsid w:val="003A1C6B"/>
    <w:rsid w:val="003A60AE"/>
    <w:rsid w:val="003B17D3"/>
    <w:rsid w:val="003B3702"/>
    <w:rsid w:val="003B5AE2"/>
    <w:rsid w:val="003C47C6"/>
    <w:rsid w:val="003C601B"/>
    <w:rsid w:val="003C76FB"/>
    <w:rsid w:val="003D1CF5"/>
    <w:rsid w:val="003D529C"/>
    <w:rsid w:val="003F3464"/>
    <w:rsid w:val="004077F8"/>
    <w:rsid w:val="004136C9"/>
    <w:rsid w:val="004204FC"/>
    <w:rsid w:val="00427032"/>
    <w:rsid w:val="00431A06"/>
    <w:rsid w:val="004714ED"/>
    <w:rsid w:val="00472BD0"/>
    <w:rsid w:val="00491D36"/>
    <w:rsid w:val="00491EE1"/>
    <w:rsid w:val="004A7179"/>
    <w:rsid w:val="004B1024"/>
    <w:rsid w:val="004C34C2"/>
    <w:rsid w:val="004C70EC"/>
    <w:rsid w:val="004D24BD"/>
    <w:rsid w:val="004D3AE1"/>
    <w:rsid w:val="00500048"/>
    <w:rsid w:val="00533F54"/>
    <w:rsid w:val="00540219"/>
    <w:rsid w:val="00557666"/>
    <w:rsid w:val="005649C3"/>
    <w:rsid w:val="00565C03"/>
    <w:rsid w:val="00581227"/>
    <w:rsid w:val="00585040"/>
    <w:rsid w:val="00593901"/>
    <w:rsid w:val="005A5BF1"/>
    <w:rsid w:val="005A7B8D"/>
    <w:rsid w:val="005C71C1"/>
    <w:rsid w:val="005C7EC6"/>
    <w:rsid w:val="005D24D1"/>
    <w:rsid w:val="005E3E83"/>
    <w:rsid w:val="005E6E8D"/>
    <w:rsid w:val="005F156A"/>
    <w:rsid w:val="005F2BC6"/>
    <w:rsid w:val="005F4FA8"/>
    <w:rsid w:val="00602B7C"/>
    <w:rsid w:val="00607212"/>
    <w:rsid w:val="00610D5F"/>
    <w:rsid w:val="00613BB6"/>
    <w:rsid w:val="0062441C"/>
    <w:rsid w:val="00640C12"/>
    <w:rsid w:val="00640E3F"/>
    <w:rsid w:val="00644972"/>
    <w:rsid w:val="0065608A"/>
    <w:rsid w:val="00656258"/>
    <w:rsid w:val="006636A4"/>
    <w:rsid w:val="00665BBC"/>
    <w:rsid w:val="00671E18"/>
    <w:rsid w:val="0067781A"/>
    <w:rsid w:val="006A36E3"/>
    <w:rsid w:val="006B1510"/>
    <w:rsid w:val="006C463D"/>
    <w:rsid w:val="006D02ED"/>
    <w:rsid w:val="006D2EA5"/>
    <w:rsid w:val="0070416F"/>
    <w:rsid w:val="00714774"/>
    <w:rsid w:val="00723740"/>
    <w:rsid w:val="00733396"/>
    <w:rsid w:val="0073468B"/>
    <w:rsid w:val="007356A9"/>
    <w:rsid w:val="00743B0D"/>
    <w:rsid w:val="00744982"/>
    <w:rsid w:val="00746C00"/>
    <w:rsid w:val="00754C6D"/>
    <w:rsid w:val="00756528"/>
    <w:rsid w:val="00763591"/>
    <w:rsid w:val="00771A15"/>
    <w:rsid w:val="0077460A"/>
    <w:rsid w:val="007755B5"/>
    <w:rsid w:val="00782DEB"/>
    <w:rsid w:val="00784CA8"/>
    <w:rsid w:val="00787F19"/>
    <w:rsid w:val="007915D5"/>
    <w:rsid w:val="00793CB1"/>
    <w:rsid w:val="00795DE8"/>
    <w:rsid w:val="007C7C3E"/>
    <w:rsid w:val="007E2643"/>
    <w:rsid w:val="008238D2"/>
    <w:rsid w:val="008250E8"/>
    <w:rsid w:val="008328D6"/>
    <w:rsid w:val="008411C9"/>
    <w:rsid w:val="008442B3"/>
    <w:rsid w:val="00847B76"/>
    <w:rsid w:val="0085408E"/>
    <w:rsid w:val="00857FE0"/>
    <w:rsid w:val="00861934"/>
    <w:rsid w:val="00865080"/>
    <w:rsid w:val="00872BF7"/>
    <w:rsid w:val="00874915"/>
    <w:rsid w:val="0088029A"/>
    <w:rsid w:val="00880BC7"/>
    <w:rsid w:val="00881851"/>
    <w:rsid w:val="00891C6C"/>
    <w:rsid w:val="00892BFB"/>
    <w:rsid w:val="00892EFB"/>
    <w:rsid w:val="00896AE5"/>
    <w:rsid w:val="008B1EDD"/>
    <w:rsid w:val="008B5B31"/>
    <w:rsid w:val="008D1710"/>
    <w:rsid w:val="008E43B3"/>
    <w:rsid w:val="008E4FD7"/>
    <w:rsid w:val="009025E2"/>
    <w:rsid w:val="009031BA"/>
    <w:rsid w:val="00903CA5"/>
    <w:rsid w:val="0094140A"/>
    <w:rsid w:val="00944731"/>
    <w:rsid w:val="00957921"/>
    <w:rsid w:val="0096465C"/>
    <w:rsid w:val="00972571"/>
    <w:rsid w:val="00972A71"/>
    <w:rsid w:val="0098125D"/>
    <w:rsid w:val="00982D76"/>
    <w:rsid w:val="00983F85"/>
    <w:rsid w:val="0099322E"/>
    <w:rsid w:val="00995E35"/>
    <w:rsid w:val="009A79A3"/>
    <w:rsid w:val="009B46C2"/>
    <w:rsid w:val="009B6803"/>
    <w:rsid w:val="009D2175"/>
    <w:rsid w:val="009D619A"/>
    <w:rsid w:val="009D71D7"/>
    <w:rsid w:val="009E5C35"/>
    <w:rsid w:val="009E7848"/>
    <w:rsid w:val="009F5499"/>
    <w:rsid w:val="00A045FF"/>
    <w:rsid w:val="00A10827"/>
    <w:rsid w:val="00A4556C"/>
    <w:rsid w:val="00A5083C"/>
    <w:rsid w:val="00A542C0"/>
    <w:rsid w:val="00A81441"/>
    <w:rsid w:val="00A819A9"/>
    <w:rsid w:val="00A8605A"/>
    <w:rsid w:val="00A91F39"/>
    <w:rsid w:val="00AB08F5"/>
    <w:rsid w:val="00AC4B91"/>
    <w:rsid w:val="00AC66A1"/>
    <w:rsid w:val="00AD0DF8"/>
    <w:rsid w:val="00AD6C04"/>
    <w:rsid w:val="00AD780E"/>
    <w:rsid w:val="00B0288A"/>
    <w:rsid w:val="00B04534"/>
    <w:rsid w:val="00B05131"/>
    <w:rsid w:val="00B16899"/>
    <w:rsid w:val="00B552C3"/>
    <w:rsid w:val="00B558D3"/>
    <w:rsid w:val="00B92445"/>
    <w:rsid w:val="00BA6F28"/>
    <w:rsid w:val="00BB1858"/>
    <w:rsid w:val="00BB3308"/>
    <w:rsid w:val="00BB4E14"/>
    <w:rsid w:val="00BB6175"/>
    <w:rsid w:val="00BC047B"/>
    <w:rsid w:val="00BC07C3"/>
    <w:rsid w:val="00BC557C"/>
    <w:rsid w:val="00BD11B1"/>
    <w:rsid w:val="00BD1E09"/>
    <w:rsid w:val="00BE304D"/>
    <w:rsid w:val="00C229F2"/>
    <w:rsid w:val="00C2698D"/>
    <w:rsid w:val="00C37C7F"/>
    <w:rsid w:val="00C56FD2"/>
    <w:rsid w:val="00C7366B"/>
    <w:rsid w:val="00C85BB0"/>
    <w:rsid w:val="00C87C85"/>
    <w:rsid w:val="00CA3B62"/>
    <w:rsid w:val="00CA66C4"/>
    <w:rsid w:val="00CB4812"/>
    <w:rsid w:val="00CC6558"/>
    <w:rsid w:val="00CD3F91"/>
    <w:rsid w:val="00CD56BC"/>
    <w:rsid w:val="00CF7F1C"/>
    <w:rsid w:val="00D05009"/>
    <w:rsid w:val="00D07089"/>
    <w:rsid w:val="00D0716F"/>
    <w:rsid w:val="00D11BB3"/>
    <w:rsid w:val="00D275B3"/>
    <w:rsid w:val="00D32094"/>
    <w:rsid w:val="00D469B0"/>
    <w:rsid w:val="00D51EB9"/>
    <w:rsid w:val="00D678CB"/>
    <w:rsid w:val="00D70FB6"/>
    <w:rsid w:val="00D71587"/>
    <w:rsid w:val="00D72310"/>
    <w:rsid w:val="00D81505"/>
    <w:rsid w:val="00D90659"/>
    <w:rsid w:val="00D909FD"/>
    <w:rsid w:val="00D9130A"/>
    <w:rsid w:val="00D9447D"/>
    <w:rsid w:val="00D944DE"/>
    <w:rsid w:val="00DA681A"/>
    <w:rsid w:val="00DA6B39"/>
    <w:rsid w:val="00DB2129"/>
    <w:rsid w:val="00DD055F"/>
    <w:rsid w:val="00DD2F48"/>
    <w:rsid w:val="00DD7E34"/>
    <w:rsid w:val="00DE0BFE"/>
    <w:rsid w:val="00DF3A7C"/>
    <w:rsid w:val="00DF48BC"/>
    <w:rsid w:val="00E0000A"/>
    <w:rsid w:val="00E02810"/>
    <w:rsid w:val="00E0702C"/>
    <w:rsid w:val="00E13DA1"/>
    <w:rsid w:val="00E20CBB"/>
    <w:rsid w:val="00E253F0"/>
    <w:rsid w:val="00E34EDA"/>
    <w:rsid w:val="00E446F7"/>
    <w:rsid w:val="00E502A0"/>
    <w:rsid w:val="00E5099F"/>
    <w:rsid w:val="00E6231B"/>
    <w:rsid w:val="00E669C8"/>
    <w:rsid w:val="00E7158A"/>
    <w:rsid w:val="00E72BA0"/>
    <w:rsid w:val="00E72EDD"/>
    <w:rsid w:val="00E742C1"/>
    <w:rsid w:val="00E84E58"/>
    <w:rsid w:val="00E90688"/>
    <w:rsid w:val="00E94A60"/>
    <w:rsid w:val="00EA4382"/>
    <w:rsid w:val="00EB1E29"/>
    <w:rsid w:val="00EB7BDE"/>
    <w:rsid w:val="00EC0623"/>
    <w:rsid w:val="00EC5B39"/>
    <w:rsid w:val="00EC5E89"/>
    <w:rsid w:val="00ED134E"/>
    <w:rsid w:val="00ED420C"/>
    <w:rsid w:val="00EF4434"/>
    <w:rsid w:val="00F05B7A"/>
    <w:rsid w:val="00F10736"/>
    <w:rsid w:val="00F10F61"/>
    <w:rsid w:val="00F23B72"/>
    <w:rsid w:val="00F32D91"/>
    <w:rsid w:val="00F407DB"/>
    <w:rsid w:val="00F4253B"/>
    <w:rsid w:val="00F43856"/>
    <w:rsid w:val="00F45A2B"/>
    <w:rsid w:val="00FC0CE5"/>
    <w:rsid w:val="00FC2469"/>
    <w:rsid w:val="00FD3719"/>
    <w:rsid w:val="00FD48BF"/>
    <w:rsid w:val="00FD600C"/>
    <w:rsid w:val="00FD63CB"/>
    <w:rsid w:val="00FE54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600C"/>
    <w:rPr>
      <w:rFonts w:ascii="Arial" w:hAnsi="Arial"/>
      <w:szCs w:val="24"/>
    </w:rPr>
  </w:style>
  <w:style w:type="paragraph" w:styleId="Heading1">
    <w:name w:val="heading 1"/>
    <w:basedOn w:val="Normal"/>
    <w:next w:val="Normal"/>
    <w:qFormat/>
    <w:rsid w:val="00FD600C"/>
    <w:pPr>
      <w:pBdr>
        <w:bottom w:val="single" w:sz="4" w:space="4" w:color="auto"/>
      </w:pBdr>
      <w:outlineLvl w:val="0"/>
    </w:pPr>
    <w:rPr>
      <w:rFonts w:ascii="Garamond" w:hAnsi="Garamond"/>
      <w:b/>
      <w:bCs/>
      <w:spacing w:val="-20"/>
      <w:kern w:val="28"/>
      <w:sz w:val="48"/>
      <w:szCs w:val="20"/>
    </w:rPr>
  </w:style>
  <w:style w:type="paragraph" w:styleId="Heading2">
    <w:name w:val="heading 2"/>
    <w:basedOn w:val="Normal"/>
    <w:next w:val="Normal"/>
    <w:link w:val="Heading2Char"/>
    <w:qFormat/>
    <w:rsid w:val="00FD600C"/>
    <w:pPr>
      <w:keepNext/>
      <w:spacing w:before="360" w:after="120"/>
      <w:outlineLvl w:val="1"/>
    </w:pPr>
    <w:rPr>
      <w:rFonts w:ascii="Garamond" w:hAnsi="Garamond" w:cs="Arial"/>
      <w:b/>
      <w:bCs/>
      <w:spacing w:val="-10"/>
      <w:sz w:val="32"/>
      <w:szCs w:val="26"/>
    </w:rPr>
  </w:style>
  <w:style w:type="paragraph" w:styleId="Heading3">
    <w:name w:val="heading 3"/>
    <w:basedOn w:val="Normal"/>
    <w:next w:val="Normal"/>
    <w:link w:val="Heading3Char"/>
    <w:qFormat/>
    <w:rsid w:val="00104FF8"/>
    <w:pPr>
      <w:keepNext/>
      <w:spacing w:before="120" w:after="120"/>
      <w:outlineLvl w:val="2"/>
    </w:pPr>
    <w:rPr>
      <w:rFonts w:ascii="Garamond" w:hAnsi="Garamond" w:cs="Arial"/>
      <w:b/>
      <w:bCs/>
      <w:spacing w:val="-10"/>
      <w:sz w:val="32"/>
      <w:szCs w:val="20"/>
    </w:rPr>
  </w:style>
  <w:style w:type="paragraph" w:styleId="Heading4">
    <w:name w:val="heading 4"/>
    <w:basedOn w:val="Normal"/>
    <w:next w:val="Normal"/>
    <w:link w:val="Heading4Char"/>
    <w:qFormat/>
    <w:rsid w:val="00104FF8"/>
    <w:pPr>
      <w:keepNext/>
      <w:spacing w:before="120"/>
      <w:outlineLvl w:val="3"/>
    </w:pPr>
    <w:rPr>
      <w:rFonts w:cs="Arial"/>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D600C"/>
    <w:rPr>
      <w:rFonts w:ascii="Garamond" w:hAnsi="Garamond" w:cs="Arial"/>
      <w:b/>
      <w:bCs/>
      <w:spacing w:val="-10"/>
      <w:sz w:val="32"/>
      <w:szCs w:val="26"/>
      <w:lang w:val="en-US" w:eastAsia="en-US" w:bidi="ar-SA"/>
    </w:rPr>
  </w:style>
  <w:style w:type="character" w:customStyle="1" w:styleId="Heading3Char">
    <w:name w:val="Heading 3 Char"/>
    <w:basedOn w:val="DefaultParagraphFont"/>
    <w:link w:val="Heading3"/>
    <w:rsid w:val="00FD600C"/>
    <w:rPr>
      <w:rFonts w:ascii="Garamond" w:hAnsi="Garamond" w:cs="Arial"/>
      <w:b/>
      <w:bCs/>
      <w:spacing w:val="-10"/>
      <w:sz w:val="32"/>
      <w:lang w:val="en-US" w:eastAsia="en-US" w:bidi="ar-SA"/>
    </w:rPr>
  </w:style>
  <w:style w:type="character" w:customStyle="1" w:styleId="Heading4Char">
    <w:name w:val="Heading 4 Char"/>
    <w:basedOn w:val="DefaultParagraphFont"/>
    <w:link w:val="Heading4"/>
    <w:rsid w:val="00104FF8"/>
    <w:rPr>
      <w:rFonts w:ascii="Arial" w:hAnsi="Arial" w:cs="Arial"/>
      <w:iCs/>
      <w:szCs w:val="24"/>
      <w:lang w:val="en-US" w:eastAsia="en-US" w:bidi="ar-SA"/>
    </w:rPr>
  </w:style>
  <w:style w:type="character" w:styleId="Hyperlink">
    <w:name w:val="Hyperlink"/>
    <w:basedOn w:val="DefaultParagraphFont"/>
    <w:rsid w:val="00F23B72"/>
    <w:rPr>
      <w:color w:val="0000FF"/>
      <w:u w:val="single"/>
    </w:rPr>
  </w:style>
  <w:style w:type="paragraph" w:styleId="Header">
    <w:name w:val="header"/>
    <w:basedOn w:val="Normal"/>
    <w:rsid w:val="00315723"/>
    <w:pPr>
      <w:tabs>
        <w:tab w:val="center" w:pos="4320"/>
        <w:tab w:val="right" w:pos="8640"/>
      </w:tabs>
      <w:jc w:val="right"/>
    </w:pPr>
    <w:rPr>
      <w:rFonts w:cs="Arial"/>
      <w:b/>
      <w:bCs/>
      <w:color w:val="000000"/>
      <w:spacing w:val="30"/>
      <w:sz w:val="16"/>
    </w:rPr>
  </w:style>
  <w:style w:type="paragraph" w:styleId="ListBullet">
    <w:name w:val="List Bullet"/>
    <w:basedOn w:val="Normal"/>
    <w:next w:val="Normal"/>
    <w:autoRedefine/>
    <w:rsid w:val="00E72BA0"/>
    <w:pPr>
      <w:pBdr>
        <w:top w:val="single" w:sz="4" w:space="1" w:color="auto"/>
        <w:left w:val="single" w:sz="4" w:space="4" w:color="auto"/>
        <w:bottom w:val="single" w:sz="4" w:space="1" w:color="auto"/>
        <w:right w:val="single" w:sz="4" w:space="4" w:color="auto"/>
      </w:pBdr>
      <w:spacing w:before="60"/>
      <w:jc w:val="both"/>
    </w:pPr>
    <w:rPr>
      <w:rFonts w:ascii="Garamond" w:hAnsi="Garamond" w:cs="Arial"/>
    </w:rPr>
  </w:style>
  <w:style w:type="paragraph" w:styleId="BodyText">
    <w:name w:val="Body Text"/>
    <w:basedOn w:val="Normal"/>
    <w:rsid w:val="00F23B72"/>
    <w:rPr>
      <w:rFonts w:cs="Arial"/>
    </w:rPr>
  </w:style>
  <w:style w:type="character" w:customStyle="1" w:styleId="Position">
    <w:name w:val="Position"/>
    <w:basedOn w:val="DefaultParagraphFont"/>
    <w:rsid w:val="00104FF8"/>
    <w:rPr>
      <w:rFonts w:ascii="Garamond" w:hAnsi="Garamond"/>
      <w:b/>
      <w:bCs/>
      <w:sz w:val="22"/>
    </w:rPr>
  </w:style>
  <w:style w:type="character" w:styleId="FollowedHyperlink">
    <w:name w:val="FollowedHyperlink"/>
    <w:basedOn w:val="DefaultParagraphFont"/>
    <w:rsid w:val="002235CA"/>
    <w:rPr>
      <w:color w:val="800080"/>
      <w:u w:val="single"/>
    </w:rPr>
  </w:style>
  <w:style w:type="paragraph" w:styleId="Footer">
    <w:name w:val="footer"/>
    <w:basedOn w:val="Normal"/>
    <w:link w:val="FooterChar"/>
    <w:rsid w:val="00E34EDA"/>
    <w:pPr>
      <w:tabs>
        <w:tab w:val="center" w:pos="4680"/>
        <w:tab w:val="right" w:pos="9360"/>
      </w:tabs>
    </w:pPr>
  </w:style>
  <w:style w:type="character" w:customStyle="1" w:styleId="FooterChar">
    <w:name w:val="Footer Char"/>
    <w:basedOn w:val="DefaultParagraphFont"/>
    <w:link w:val="Footer"/>
    <w:rsid w:val="00E34EDA"/>
    <w:rPr>
      <w:rFonts w:ascii="Arial" w:hAnsi="Arial"/>
      <w:szCs w:val="24"/>
    </w:rPr>
  </w:style>
  <w:style w:type="paragraph" w:styleId="ListParagraph">
    <w:name w:val="List Paragraph"/>
    <w:basedOn w:val="Normal"/>
    <w:uiPriority w:val="34"/>
    <w:qFormat/>
    <w:rsid w:val="003C601B"/>
    <w:pPr>
      <w:ind w:left="720"/>
      <w:contextualSpacing/>
    </w:pPr>
  </w:style>
  <w:style w:type="paragraph" w:customStyle="1" w:styleId="Default">
    <w:name w:val="Default"/>
    <w:rsid w:val="00613BB6"/>
    <w:pPr>
      <w:autoSpaceDE w:val="0"/>
      <w:autoSpaceDN w:val="0"/>
      <w:adjustRightInd w:val="0"/>
    </w:pPr>
    <w:rPr>
      <w:rFonts w:ascii="Verdana" w:hAnsi="Verdana" w:cs="Verdana"/>
      <w:color w:val="000000"/>
      <w:sz w:val="24"/>
      <w:szCs w:val="24"/>
    </w:rPr>
  </w:style>
  <w:style w:type="character" w:customStyle="1" w:styleId="apple-style-span">
    <w:name w:val="apple-style-span"/>
    <w:basedOn w:val="DefaultParagraphFont"/>
    <w:rsid w:val="007915D5"/>
  </w:style>
</w:styles>
</file>

<file path=word/webSettings.xml><?xml version="1.0" encoding="utf-8"?>
<w:webSettings xmlns:r="http://schemas.openxmlformats.org/officeDocument/2006/relationships" xmlns:w="http://schemas.openxmlformats.org/wordprocessingml/2006/main">
  <w:divs>
    <w:div w:id="123315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zulfiqar.shaikh@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ulfiqar%20Shaikh\Application%20Data\Microsoft\Templates\Transfer%20within%20company%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Transfer within company resume</Template>
  <TotalTime>1</TotalTime>
  <Pages>5</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16261</CharactersWithSpaces>
  <SharedDoc>false</SharedDoc>
  <HLinks>
    <vt:vector size="6" baseType="variant">
      <vt:variant>
        <vt:i4>6225958</vt:i4>
      </vt:variant>
      <vt:variant>
        <vt:i4>0</vt:i4>
      </vt:variant>
      <vt:variant>
        <vt:i4>0</vt:i4>
      </vt:variant>
      <vt:variant>
        <vt:i4>5</vt:i4>
      </vt:variant>
      <vt:variant>
        <vt:lpwstr>mailto:zulfiqar.shaikh@gmail.com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Zulfiqar Shaikh</dc:creator>
  <cp:lastModifiedBy>dell</cp:lastModifiedBy>
  <cp:revision>2</cp:revision>
  <cp:lastPrinted>2011-06-30T06:39:00Z</cp:lastPrinted>
  <dcterms:created xsi:type="dcterms:W3CDTF">2011-07-04T07:02:00Z</dcterms:created>
  <dcterms:modified xsi:type="dcterms:W3CDTF">2011-07-04T07:02:00Z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TC063683191033</vt:lpwstr>
  </property>
</Properties>
</file>