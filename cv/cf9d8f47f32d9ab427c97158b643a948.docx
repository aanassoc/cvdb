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73E" w:rsidRPr="00DB4BEC" w:rsidRDefault="0047173E">
      <w:pPr>
        <w:pStyle w:val="Name"/>
        <w:rPr>
          <w:b/>
          <w:bCs/>
          <w:sz w:val="36"/>
          <w:u w:val="single"/>
        </w:rPr>
      </w:pPr>
      <w:r w:rsidRPr="00DB4BEC">
        <w:rPr>
          <w:b/>
          <w:bCs/>
          <w:caps w:val="0"/>
          <w:sz w:val="36"/>
          <w:u w:val="single"/>
        </w:rPr>
        <w:t>Resume</w:t>
      </w:r>
    </w:p>
    <w:p w:rsidR="0047173E" w:rsidRDefault="00CD504A">
      <w:pPr>
        <w:pStyle w:val="Name"/>
        <w:rPr>
          <w:sz w:val="36"/>
        </w:rPr>
      </w:pPr>
      <w:r>
        <w:rPr>
          <w:noProof/>
          <w:lang w:val="en-GB" w:eastAsia="en-GB"/>
        </w:rPr>
        <w:drawing>
          <wp:anchor distT="0" distB="0" distL="114300" distR="114300" simplePos="0" relativeHeight="251657728" behindDoc="1" locked="0" layoutInCell="1" allowOverlap="1">
            <wp:simplePos x="0" y="0"/>
            <wp:positionH relativeFrom="column">
              <wp:posOffset>31608</wp:posOffset>
            </wp:positionH>
            <wp:positionV relativeFrom="paragraph">
              <wp:posOffset>592201</wp:posOffset>
            </wp:positionV>
            <wp:extent cx="751727" cy="869061"/>
            <wp:effectExtent l="114300" t="76200" r="105523" b="83439"/>
            <wp:wrapTight wrapText="bothSides">
              <wp:wrapPolygon edited="0">
                <wp:start x="-3284" y="-1894"/>
                <wp:lineTo x="-3284" y="23674"/>
                <wp:lineTo x="24085" y="23674"/>
                <wp:lineTo x="24632" y="21306"/>
                <wp:lineTo x="24632" y="5682"/>
                <wp:lineTo x="24085" y="-1420"/>
                <wp:lineTo x="24085" y="-1894"/>
                <wp:lineTo x="-3284" y="-1894"/>
              </wp:wrapPolygon>
            </wp:wrapTight>
            <wp:docPr id="2" name="Picture 0" descr="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751727" cy="869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7173E">
        <w:rPr>
          <w:sz w:val="36"/>
        </w:rPr>
        <w:t>SHABNAM BALOUCH</w:t>
      </w:r>
    </w:p>
    <w:p w:rsidR="00F34355" w:rsidRDefault="0047173E" w:rsidP="007F4CCA">
      <w:r>
        <w:t>I am a development professio</w:t>
      </w:r>
      <w:r w:rsidR="00506205">
        <w:t>nal and have a sound experience of 9</w:t>
      </w:r>
      <w:r>
        <w:t xml:space="preserve"> years in this field in different areas in different roles. </w:t>
      </w:r>
      <w:r w:rsidR="00F34355">
        <w:t>I am a regular columnist in leading English newspaper Dawn and daily Kawish newspaper. I also host and participate as an expert in various talk shows on TV channels</w:t>
      </w:r>
    </w:p>
    <w:p w:rsidR="00F34355" w:rsidRDefault="00F34355" w:rsidP="007F4CCA"/>
    <w:p w:rsidR="0047173E" w:rsidRDefault="0047173E" w:rsidP="007F4CCA">
      <w:r>
        <w:t xml:space="preserve">My </w:t>
      </w:r>
      <w:r w:rsidR="00F34355">
        <w:t xml:space="preserve">professional </w:t>
      </w:r>
      <w:r>
        <w:t xml:space="preserve">work experience </w:t>
      </w:r>
      <w:r w:rsidR="00F96382">
        <w:t xml:space="preserve">and expertise </w:t>
      </w:r>
      <w:r>
        <w:t>involves</w:t>
      </w:r>
      <w:r w:rsidR="00E74933">
        <w:t xml:space="preserve"> </w:t>
      </w:r>
      <w:r w:rsidR="00350756">
        <w:t xml:space="preserve">Monitoring &amp; Evaluation, Governance monitoring, Democracy &amp; Good Governance, </w:t>
      </w:r>
      <w:r w:rsidR="00861277">
        <w:t xml:space="preserve">Education, Early Childhood Development, </w:t>
      </w:r>
      <w:r w:rsidR="00350756">
        <w:t>Teachers’ Development, Gender</w:t>
      </w:r>
      <w:r w:rsidR="00A01F17">
        <w:t xml:space="preserve">, </w:t>
      </w:r>
      <w:r w:rsidR="00E74933">
        <w:t>T</w:t>
      </w:r>
      <w:r w:rsidR="00965E3D">
        <w:t>raining</w:t>
      </w:r>
      <w:r w:rsidR="00E74933">
        <w:t xml:space="preserve"> &amp; Capacity Building, C</w:t>
      </w:r>
      <w:r w:rsidR="00965E3D">
        <w:t xml:space="preserve">urriculum </w:t>
      </w:r>
      <w:r w:rsidR="00E74933">
        <w:t>D</w:t>
      </w:r>
      <w:r w:rsidR="00965E3D">
        <w:t>evelopment,</w:t>
      </w:r>
      <w:r w:rsidR="00E74933">
        <w:t xml:space="preserve"> Awareness Raising</w:t>
      </w:r>
      <w:r w:rsidR="00350756">
        <w:t xml:space="preserve"> on Right Based Issues</w:t>
      </w:r>
      <w:r w:rsidR="00E74933">
        <w:t>,</w:t>
      </w:r>
      <w:r w:rsidR="00965E3D">
        <w:t xml:space="preserve"> </w:t>
      </w:r>
      <w:r w:rsidR="00E74933">
        <w:t>H</w:t>
      </w:r>
      <w:r>
        <w:t xml:space="preserve">uman </w:t>
      </w:r>
      <w:r w:rsidR="00E74933">
        <w:t>R</w:t>
      </w:r>
      <w:r>
        <w:t xml:space="preserve">ights, </w:t>
      </w:r>
      <w:r w:rsidR="00350756">
        <w:t>Advocacy</w:t>
      </w:r>
      <w:r w:rsidR="00E74933">
        <w:t>, R</w:t>
      </w:r>
      <w:r>
        <w:t>esearch,</w:t>
      </w:r>
      <w:r w:rsidR="00F96382">
        <w:t xml:space="preserve"> </w:t>
      </w:r>
      <w:r w:rsidR="00E74933">
        <w:t>H</w:t>
      </w:r>
      <w:r w:rsidR="0009234C">
        <w:t>umanitarian</w:t>
      </w:r>
      <w:r w:rsidR="00F96382">
        <w:t xml:space="preserve"> </w:t>
      </w:r>
      <w:r w:rsidR="00E74933">
        <w:t>W</w:t>
      </w:r>
      <w:r w:rsidR="00F96382">
        <w:t>ork</w:t>
      </w:r>
      <w:r w:rsidR="00506205">
        <w:t>,</w:t>
      </w:r>
      <w:r w:rsidR="00E74933">
        <w:t xml:space="preserve"> </w:t>
      </w:r>
      <w:r w:rsidR="00782703">
        <w:t>and Reporting</w:t>
      </w:r>
      <w:r w:rsidR="00E74933">
        <w:t xml:space="preserve"> &amp; D</w:t>
      </w:r>
      <w:r>
        <w:t xml:space="preserve">ocumentation. I have widely traveled throughout </w:t>
      </w:r>
      <w:smartTag w:uri="urn:schemas-microsoft-com:office:smarttags" w:element="place">
        <w:smartTag w:uri="urn:schemas-microsoft-com:office:smarttags" w:element="country-region">
          <w:r>
            <w:t>Pakistan</w:t>
          </w:r>
        </w:smartTag>
      </w:smartTag>
      <w:r>
        <w:t xml:space="preserve"> especially in Sindh and Balochistan provinces during my field work. </w:t>
      </w:r>
      <w:smartTag w:uri="urn:schemas-microsoft-com:office:smarttags" w:element="place">
        <w:smartTag w:uri="urn:schemas-microsoft-com:office:smarttags" w:element="City">
          <w:r>
            <w:t>Reading</w:t>
          </w:r>
        </w:smartTag>
      </w:smartTag>
      <w:r>
        <w:t xml:space="preserve"> is my passion and I love to work in challenging environment. </w:t>
      </w:r>
    </w:p>
    <w:p w:rsidR="0047173E" w:rsidRDefault="0047173E" w:rsidP="00204B33"/>
    <w:p w:rsidR="0047173E" w:rsidRDefault="0047173E" w:rsidP="00422535">
      <w:r>
        <w:t>I have worked with a large variety of different communities including rural communities of remote areas,</w:t>
      </w:r>
      <w:r w:rsidR="00E57C2B">
        <w:t xml:space="preserve"> disaster victims, women groups,</w:t>
      </w:r>
      <w:r>
        <w:t xml:space="preserve"> civil society organizations,</w:t>
      </w:r>
      <w:r w:rsidR="00E57C2B">
        <w:t xml:space="preserve"> government agencies,</w:t>
      </w:r>
      <w:r>
        <w:t xml:space="preserve"> national and international organizations, political parties, policy makers</w:t>
      </w:r>
      <w:r w:rsidR="00781B43">
        <w:t>, donors</w:t>
      </w:r>
      <w:r>
        <w:t xml:space="preserve"> and many others. </w:t>
      </w:r>
    </w:p>
    <w:p w:rsidR="00F96382" w:rsidRDefault="00F96382" w:rsidP="008C7EA6"/>
    <w:p w:rsidR="0047173E" w:rsidRDefault="004F076C" w:rsidP="008C7EA6">
      <w:r>
        <w:t xml:space="preserve">I </w:t>
      </w:r>
      <w:r w:rsidR="0047173E">
        <w:t xml:space="preserve">believe in gender equity and equality for it is a real mean for a right based society. I strongly believe in realizing all my potential by working SMART in a SMART direction. </w:t>
      </w:r>
    </w:p>
    <w:p w:rsidR="0047173E" w:rsidRDefault="0047173E" w:rsidP="00FC035D"/>
    <w:p w:rsidR="0047173E" w:rsidRDefault="0047173E" w:rsidP="008A6F8B">
      <w:pPr>
        <w:rPr>
          <w:b/>
        </w:rPr>
      </w:pPr>
      <w:r>
        <w:rPr>
          <w:b/>
        </w:rPr>
        <w:t>EDUCATION</w:t>
      </w:r>
    </w:p>
    <w:p w:rsidR="0047173E" w:rsidRDefault="0047173E" w:rsidP="008A6F8B">
      <w:pPr>
        <w:rPr>
          <w:b/>
        </w:rPr>
      </w:pPr>
    </w:p>
    <w:p w:rsidR="0047173E" w:rsidRDefault="0047173E" w:rsidP="00F22975">
      <w:pPr>
        <w:numPr>
          <w:ilvl w:val="2"/>
          <w:numId w:val="2"/>
        </w:numPr>
      </w:pPr>
      <w:r>
        <w:t xml:space="preserve">2007      </w:t>
      </w:r>
      <w:smartTag w:uri="urn:schemas-microsoft-com:office:smarttags" w:element="place">
        <w:smartTag w:uri="urn:schemas-microsoft-com:office:smarttags" w:element="City">
          <w:smartTag w:uri="urn:schemas-microsoft-com:office:smarttags" w:element="City">
            <w:r>
              <w:t>Monash University</w:t>
            </w:r>
          </w:smartTag>
          <w:r>
            <w:t xml:space="preserve">, </w:t>
          </w:r>
          <w:smartTag w:uri="urn:schemas-microsoft-com:office:smarttags" w:element="country-region">
            <w:r>
              <w:t>Australia</w:t>
            </w:r>
          </w:smartTag>
        </w:smartTag>
      </w:smartTag>
    </w:p>
    <w:p w:rsidR="0047173E" w:rsidRDefault="0047173E" w:rsidP="00F22975">
      <w:r>
        <w:t xml:space="preserve">       Post Graduate Diploma (Counseling)</w:t>
      </w:r>
    </w:p>
    <w:p w:rsidR="0047173E" w:rsidRDefault="0047173E" w:rsidP="00F22975"/>
    <w:p w:rsidR="0047173E" w:rsidRPr="00974E24" w:rsidRDefault="0047173E" w:rsidP="00F22975">
      <w:pPr>
        <w:numPr>
          <w:ilvl w:val="0"/>
          <w:numId w:val="3"/>
        </w:numPr>
        <w:jc w:val="left"/>
        <w:rPr>
          <w:color w:val="993300"/>
        </w:rPr>
      </w:pPr>
      <w:r>
        <w:rPr>
          <w:iCs/>
        </w:rPr>
        <w:t xml:space="preserve">2005     </w:t>
      </w:r>
      <w:smartTag w:uri="urn:schemas-microsoft-com:office:smarttags" w:element="City">
        <w:smartTag w:uri="urn:schemas-microsoft-com:office:smarttags" w:element="City">
          <w:r>
            <w:rPr>
              <w:iCs/>
            </w:rPr>
            <w:t>Plymouth State University</w:t>
          </w:r>
        </w:smartTag>
        <w:r>
          <w:rPr>
            <w:iCs/>
          </w:rPr>
          <w:t xml:space="preserve">, </w:t>
        </w:r>
        <w:smartTag w:uri="urn:schemas-microsoft-com:office:smarttags" w:element="State">
          <w:r>
            <w:rPr>
              <w:iCs/>
            </w:rPr>
            <w:t>New Hampshire</w:t>
          </w:r>
        </w:smartTag>
      </w:smartTag>
      <w:r>
        <w:rPr>
          <w:iCs/>
        </w:rPr>
        <w:t xml:space="preserve"> State, </w:t>
      </w:r>
      <w:smartTag w:uri="urn:schemas-microsoft-com:office:smarttags" w:element="place">
        <w:smartTag w:uri="urn:schemas-microsoft-com:office:smarttags" w:element="country-region">
          <w:r>
            <w:rPr>
              <w:iCs/>
            </w:rPr>
            <w:t>USA</w:t>
          </w:r>
        </w:smartTag>
      </w:smartTag>
    </w:p>
    <w:p w:rsidR="0047173E" w:rsidRPr="00974E24" w:rsidRDefault="0047173E" w:rsidP="00F22975">
      <w:r>
        <w:rPr>
          <w:iCs/>
        </w:rPr>
        <w:t xml:space="preserve">       Diploma in Teaching </w:t>
      </w:r>
    </w:p>
    <w:p w:rsidR="0047173E" w:rsidRDefault="0047173E" w:rsidP="00F22975">
      <w:pPr>
        <w:rPr>
          <w:iCs/>
        </w:rPr>
      </w:pPr>
      <w:r>
        <w:rPr>
          <w:iCs/>
        </w:rPr>
        <w:t xml:space="preserve">      (English as a second language</w:t>
      </w:r>
      <w:r w:rsidR="003C076F">
        <w:rPr>
          <w:iCs/>
        </w:rPr>
        <w:t>, Teaching Mathematics</w:t>
      </w:r>
      <w:r>
        <w:rPr>
          <w:iCs/>
        </w:rPr>
        <w:t xml:space="preserve"> &amp; Community Education) </w:t>
      </w:r>
    </w:p>
    <w:p w:rsidR="0047173E" w:rsidRDefault="0047173E" w:rsidP="00F22975"/>
    <w:p w:rsidR="0047173E" w:rsidRDefault="0047173E" w:rsidP="00F22975">
      <w:pPr>
        <w:numPr>
          <w:ilvl w:val="2"/>
          <w:numId w:val="2"/>
        </w:numPr>
      </w:pPr>
      <w:r>
        <w:t xml:space="preserve">1999      </w:t>
      </w:r>
      <w:smartTag w:uri="urn:schemas-microsoft-com:office:smarttags" w:element="place">
        <w:smartTag w:uri="urn:schemas-microsoft-com:office:smarttags" w:element="PlaceType">
          <w:smartTag w:uri="urn:schemas-microsoft-com:office:smarttags" w:element="PlaceType">
            <w:r w:rsidRPr="00E54643">
              <w:rPr>
                <w:iCs/>
              </w:rPr>
              <w:t>University</w:t>
            </w:r>
          </w:smartTag>
          <w:r w:rsidRPr="00E54643">
            <w:rPr>
              <w:iCs/>
            </w:rPr>
            <w:t xml:space="preserve"> of </w:t>
          </w:r>
          <w:smartTag w:uri="urn:schemas-microsoft-com:office:smarttags" w:element="PlaceName">
            <w:r w:rsidRPr="00E54643">
              <w:rPr>
                <w:iCs/>
              </w:rPr>
              <w:t>Sindh</w:t>
            </w:r>
          </w:smartTag>
        </w:smartTag>
      </w:smartTag>
      <w:r w:rsidRPr="00E54643">
        <w:rPr>
          <w:iCs/>
        </w:rPr>
        <w:t>, Jamshoro</w:t>
      </w:r>
    </w:p>
    <w:p w:rsidR="0047173E" w:rsidRPr="001474D2" w:rsidRDefault="0047173E" w:rsidP="00F22975">
      <w:pPr>
        <w:ind w:left="360"/>
        <w:rPr>
          <w:color w:val="000000"/>
        </w:rPr>
      </w:pPr>
      <w:r w:rsidRPr="001474D2">
        <w:rPr>
          <w:color w:val="000000"/>
        </w:rPr>
        <w:t xml:space="preserve">Master in  Education (M.Ed.) </w:t>
      </w:r>
    </w:p>
    <w:p w:rsidR="0047173E" w:rsidRDefault="0047173E" w:rsidP="00F22975">
      <w:pPr>
        <w:rPr>
          <w:color w:val="993300"/>
        </w:rPr>
      </w:pPr>
    </w:p>
    <w:p w:rsidR="0047173E" w:rsidRPr="00262945" w:rsidRDefault="0047173E" w:rsidP="00F22975">
      <w:pPr>
        <w:numPr>
          <w:ilvl w:val="0"/>
          <w:numId w:val="3"/>
        </w:numPr>
      </w:pPr>
      <w:r w:rsidRPr="00262945">
        <w:rPr>
          <w:sz w:val="24"/>
        </w:rPr>
        <w:t>1998</w:t>
      </w:r>
      <w:r w:rsidRPr="00262945">
        <w:t xml:space="preserve"> </w:t>
      </w:r>
      <w:r>
        <w:t xml:space="preserve">    </w:t>
      </w:r>
      <w:smartTag w:uri="urn:schemas-microsoft-com:office:smarttags" w:element="place">
        <w:smartTag w:uri="urn:schemas-microsoft-com:office:smarttags" w:element="PlaceType">
          <w:smartTag w:uri="urn:schemas-microsoft-com:office:smarttags" w:element="PlaceType">
            <w:r w:rsidRPr="00262945">
              <w:t>University</w:t>
            </w:r>
          </w:smartTag>
          <w:r w:rsidRPr="00262945">
            <w:t xml:space="preserve"> of </w:t>
          </w:r>
          <w:smartTag w:uri="urn:schemas-microsoft-com:office:smarttags" w:element="PlaceName">
            <w:r w:rsidRPr="00262945">
              <w:t>Sindh</w:t>
            </w:r>
          </w:smartTag>
        </w:smartTag>
      </w:smartTag>
      <w:r w:rsidRPr="00262945">
        <w:t>, Jamshoro</w:t>
      </w:r>
    </w:p>
    <w:p w:rsidR="0047173E" w:rsidRPr="001474D2" w:rsidRDefault="0047173E" w:rsidP="00F22975">
      <w:pPr>
        <w:rPr>
          <w:color w:val="000000"/>
        </w:rPr>
      </w:pPr>
      <w:r>
        <w:rPr>
          <w:color w:val="993300"/>
        </w:rPr>
        <w:t xml:space="preserve">      </w:t>
      </w:r>
      <w:r>
        <w:rPr>
          <w:color w:val="000000"/>
        </w:rPr>
        <w:t xml:space="preserve"> Master</w:t>
      </w:r>
      <w:r w:rsidRPr="001474D2">
        <w:rPr>
          <w:color w:val="000000"/>
        </w:rPr>
        <w:t xml:space="preserve"> in  Economics</w:t>
      </w:r>
    </w:p>
    <w:p w:rsidR="0047173E" w:rsidRDefault="0047173E" w:rsidP="008A6F8B"/>
    <w:p w:rsidR="0047173E" w:rsidRDefault="0047173E" w:rsidP="008A6F8B">
      <w:pPr>
        <w:rPr>
          <w:b/>
        </w:rPr>
      </w:pPr>
      <w:r>
        <w:rPr>
          <w:b/>
        </w:rPr>
        <w:t>PROFESSIONAL WORK EXPERIENCE</w:t>
      </w:r>
    </w:p>
    <w:p w:rsidR="0028409D" w:rsidRDefault="0028409D" w:rsidP="00BB691A">
      <w:pPr>
        <w:pStyle w:val="NoTitle"/>
        <w:rPr>
          <w:b/>
          <w:caps w:val="0"/>
        </w:rPr>
      </w:pPr>
      <w:r>
        <w:rPr>
          <w:b/>
          <w:caps w:val="0"/>
        </w:rPr>
        <w:t>Feb 2012 to date</w:t>
      </w:r>
    </w:p>
    <w:p w:rsidR="0028409D" w:rsidRDefault="0028409D" w:rsidP="00BB691A">
      <w:pPr>
        <w:pStyle w:val="NoTitle"/>
        <w:rPr>
          <w:b/>
          <w:caps w:val="0"/>
        </w:rPr>
      </w:pPr>
      <w:r>
        <w:rPr>
          <w:b/>
          <w:caps w:val="0"/>
        </w:rPr>
        <w:t>Provincial Manager Disaster Preparedness and Response in Strengthening Participatory Organization</w:t>
      </w:r>
    </w:p>
    <w:p w:rsidR="0028409D" w:rsidRDefault="0028409D" w:rsidP="00BB691A">
      <w:pPr>
        <w:pStyle w:val="NoTitle"/>
        <w:rPr>
          <w:b/>
          <w:caps w:val="0"/>
        </w:rPr>
      </w:pPr>
    </w:p>
    <w:p w:rsidR="008350F0" w:rsidRDefault="003B75BE" w:rsidP="00BB691A">
      <w:pPr>
        <w:pStyle w:val="NoTitle"/>
        <w:rPr>
          <w:b/>
          <w:caps w:val="0"/>
        </w:rPr>
      </w:pPr>
      <w:r>
        <w:rPr>
          <w:b/>
          <w:caps w:val="0"/>
        </w:rPr>
        <w:t>Jun 2011 T</w:t>
      </w:r>
      <w:r w:rsidR="008350F0">
        <w:rPr>
          <w:b/>
          <w:caps w:val="0"/>
        </w:rPr>
        <w:t xml:space="preserve">o </w:t>
      </w:r>
      <w:r w:rsidR="0028409D">
        <w:rPr>
          <w:b/>
          <w:caps w:val="0"/>
        </w:rPr>
        <w:t>Jan 2012</w:t>
      </w:r>
    </w:p>
    <w:p w:rsidR="008350F0" w:rsidRDefault="008350F0" w:rsidP="00BB691A">
      <w:pPr>
        <w:pStyle w:val="NoTitle"/>
        <w:rPr>
          <w:b/>
          <w:caps w:val="0"/>
        </w:rPr>
      </w:pPr>
      <w:r>
        <w:rPr>
          <w:b/>
          <w:caps w:val="0"/>
        </w:rPr>
        <w:t xml:space="preserve">Indus Resource Center (IRC) as Program Manager </w:t>
      </w:r>
      <w:r w:rsidR="00507059">
        <w:rPr>
          <w:b/>
          <w:caps w:val="0"/>
        </w:rPr>
        <w:t>Supporting Transparency, Accountability &amp; Electoral Processes in Pakistan</w:t>
      </w:r>
      <w:r w:rsidR="006F1A80">
        <w:rPr>
          <w:b/>
          <w:caps w:val="0"/>
        </w:rPr>
        <w:t xml:space="preserve"> (STAEP)</w:t>
      </w:r>
      <w:r w:rsidR="00507059">
        <w:rPr>
          <w:b/>
          <w:caps w:val="0"/>
        </w:rPr>
        <w:t xml:space="preserve"> Project of FAFEN</w:t>
      </w:r>
    </w:p>
    <w:p w:rsidR="007E7C46" w:rsidRDefault="00710BDE" w:rsidP="00BB691A">
      <w:pPr>
        <w:pStyle w:val="NoTitle"/>
        <w:rPr>
          <w:caps w:val="0"/>
        </w:rPr>
      </w:pPr>
      <w:r>
        <w:rPr>
          <w:caps w:val="0"/>
        </w:rPr>
        <w:t>IRC is a right based organization</w:t>
      </w:r>
      <w:r w:rsidR="00B95D60">
        <w:rPr>
          <w:caps w:val="0"/>
        </w:rPr>
        <w:t xml:space="preserve"> which is working in </w:t>
      </w:r>
      <w:r w:rsidR="00782703">
        <w:rPr>
          <w:caps w:val="0"/>
        </w:rPr>
        <w:t>8</w:t>
      </w:r>
      <w:r w:rsidR="00B95D60">
        <w:rPr>
          <w:caps w:val="0"/>
        </w:rPr>
        <w:t xml:space="preserve"> district of Sindh</w:t>
      </w:r>
      <w:r>
        <w:rPr>
          <w:caps w:val="0"/>
        </w:rPr>
        <w:t xml:space="preserve">. </w:t>
      </w:r>
      <w:r w:rsidR="007E7C46" w:rsidRPr="00710BDE">
        <w:rPr>
          <w:caps w:val="0"/>
        </w:rPr>
        <w:t xml:space="preserve">IRC’s work contributes directly towards all seven MDGs : Eradicate Extreme Hunger and Poverty; Achieve Universal Primary Education; Promote Gender Equality and Empower Women; Reduce Child Mortality; Improve Maternal Health; Combat HIV/AIDS, Malaria and other </w:t>
      </w:r>
      <w:r w:rsidR="007E7C46" w:rsidRPr="00710BDE">
        <w:rPr>
          <w:caps w:val="0"/>
        </w:rPr>
        <w:lastRenderedPageBreak/>
        <w:t>diseases and Ensure Environmental Sustainability. However, its primary focus is on the first three MDGs.</w:t>
      </w:r>
    </w:p>
    <w:p w:rsidR="00547BC9" w:rsidRDefault="00547BC9" w:rsidP="00BB691A">
      <w:pPr>
        <w:pStyle w:val="NoTitle"/>
        <w:rPr>
          <w:caps w:val="0"/>
        </w:rPr>
      </w:pPr>
      <w:r>
        <w:rPr>
          <w:caps w:val="0"/>
        </w:rPr>
        <w:t>My work in IRC involves;</w:t>
      </w:r>
    </w:p>
    <w:p w:rsidR="00547BC9" w:rsidRPr="00056B41" w:rsidRDefault="006F1A80" w:rsidP="00056B41">
      <w:pPr>
        <w:numPr>
          <w:ilvl w:val="0"/>
          <w:numId w:val="16"/>
        </w:numPr>
        <w:rPr>
          <w:bCs/>
        </w:rPr>
      </w:pPr>
      <w:r w:rsidRPr="00056B41">
        <w:rPr>
          <w:bCs/>
        </w:rPr>
        <w:t xml:space="preserve">To </w:t>
      </w:r>
      <w:r w:rsidR="00EC528C">
        <w:rPr>
          <w:bCs/>
        </w:rPr>
        <w:t>manage the and implement</w:t>
      </w:r>
      <w:r w:rsidRPr="00056B41">
        <w:rPr>
          <w:bCs/>
        </w:rPr>
        <w:t xml:space="preserve"> STAEP projec</w:t>
      </w:r>
      <w:r w:rsidR="00C20106" w:rsidRPr="00056B41">
        <w:rPr>
          <w:bCs/>
        </w:rPr>
        <w:t xml:space="preserve">t in </w:t>
      </w:r>
      <w:r w:rsidRPr="00056B41">
        <w:rPr>
          <w:bCs/>
        </w:rPr>
        <w:t>6 districts of Sindh</w:t>
      </w:r>
    </w:p>
    <w:p w:rsidR="00C20106" w:rsidRPr="00056B41" w:rsidRDefault="00C20106" w:rsidP="00056B41">
      <w:pPr>
        <w:numPr>
          <w:ilvl w:val="0"/>
          <w:numId w:val="16"/>
        </w:numPr>
        <w:rPr>
          <w:bCs/>
        </w:rPr>
      </w:pPr>
      <w:r w:rsidRPr="00056B41">
        <w:rPr>
          <w:bCs/>
        </w:rPr>
        <w:t>To develop strategic plan based on result based approach to achieve the Project goal</w:t>
      </w:r>
    </w:p>
    <w:p w:rsidR="00C20106" w:rsidRPr="00056B41" w:rsidRDefault="00C20106" w:rsidP="00056B41">
      <w:pPr>
        <w:numPr>
          <w:ilvl w:val="0"/>
          <w:numId w:val="16"/>
        </w:numPr>
        <w:rPr>
          <w:bCs/>
        </w:rPr>
      </w:pPr>
      <w:r w:rsidRPr="00056B41">
        <w:rPr>
          <w:bCs/>
        </w:rPr>
        <w:t xml:space="preserve">To develop district level </w:t>
      </w:r>
      <w:r w:rsidR="00DB47CF" w:rsidRPr="00056B41">
        <w:rPr>
          <w:bCs/>
        </w:rPr>
        <w:t>advocacy plans on governance issues and develop a strategic plan to mobilize and engage citizen groups to initiate these plans</w:t>
      </w:r>
    </w:p>
    <w:p w:rsidR="00C04592" w:rsidRDefault="00E57C2B" w:rsidP="00C04592">
      <w:pPr>
        <w:pStyle w:val="ListParagraph"/>
        <w:numPr>
          <w:ilvl w:val="0"/>
          <w:numId w:val="16"/>
        </w:numPr>
        <w:rPr>
          <w:bCs/>
        </w:rPr>
      </w:pPr>
      <w:r w:rsidRPr="00C04592">
        <w:rPr>
          <w:bCs/>
        </w:rPr>
        <w:t>To analyze systems of Public Inst</w:t>
      </w:r>
      <w:r w:rsidR="00BA1864" w:rsidRPr="00C04592">
        <w:rPr>
          <w:bCs/>
        </w:rPr>
        <w:t xml:space="preserve">itutions through constant monitoring and </w:t>
      </w:r>
      <w:r w:rsidR="00C04592" w:rsidRPr="00C04592">
        <w:rPr>
          <w:bCs/>
        </w:rPr>
        <w:t xml:space="preserve">feedback to the </w:t>
      </w:r>
      <w:r w:rsidR="00C04592">
        <w:rPr>
          <w:bCs/>
        </w:rPr>
        <w:t>concerned authorities</w:t>
      </w:r>
    </w:p>
    <w:p w:rsidR="00DB47CF" w:rsidRPr="00C04592" w:rsidRDefault="00FE42E5" w:rsidP="00C04592">
      <w:pPr>
        <w:pStyle w:val="ListParagraph"/>
        <w:numPr>
          <w:ilvl w:val="0"/>
          <w:numId w:val="16"/>
        </w:numPr>
        <w:rPr>
          <w:bCs/>
        </w:rPr>
      </w:pPr>
      <w:r w:rsidRPr="00C04592">
        <w:rPr>
          <w:bCs/>
        </w:rPr>
        <w:t xml:space="preserve">Governance </w:t>
      </w:r>
      <w:r w:rsidR="00C2413A">
        <w:rPr>
          <w:bCs/>
        </w:rPr>
        <w:t xml:space="preserve">Monitoring </w:t>
      </w:r>
      <w:r w:rsidR="003B75BE" w:rsidRPr="00C04592">
        <w:rPr>
          <w:bCs/>
        </w:rPr>
        <w:t>of Public Institutions</w:t>
      </w:r>
      <w:r w:rsidR="009738B4">
        <w:rPr>
          <w:bCs/>
        </w:rPr>
        <w:t xml:space="preserve"> like primary health care units including</w:t>
      </w:r>
      <w:r w:rsidR="00C2413A">
        <w:rPr>
          <w:bCs/>
        </w:rPr>
        <w:t xml:space="preserve"> </w:t>
      </w:r>
      <w:r w:rsidR="009738B4">
        <w:rPr>
          <w:bCs/>
        </w:rPr>
        <w:t xml:space="preserve">BHUs, RHCs, THQs, Dispensaries etc, </w:t>
      </w:r>
      <w:r w:rsidR="00C2413A">
        <w:rPr>
          <w:bCs/>
        </w:rPr>
        <w:t xml:space="preserve">Coordination with district health department for </w:t>
      </w:r>
      <w:r w:rsidR="009738B4">
        <w:rPr>
          <w:bCs/>
        </w:rPr>
        <w:t>district health s</w:t>
      </w:r>
      <w:r w:rsidR="00C2413A">
        <w:rPr>
          <w:bCs/>
        </w:rPr>
        <w:t>tatistics, Police Stations, District Courts, District Education Department including schools at primary, secondary and high schools and all Federal &amp; Provincial departments at district level</w:t>
      </w:r>
    </w:p>
    <w:p w:rsidR="0073508E" w:rsidRPr="00056B41" w:rsidRDefault="0073508E" w:rsidP="00056B41">
      <w:pPr>
        <w:numPr>
          <w:ilvl w:val="0"/>
          <w:numId w:val="16"/>
        </w:numPr>
        <w:rPr>
          <w:bCs/>
        </w:rPr>
      </w:pPr>
      <w:r>
        <w:rPr>
          <w:bCs/>
        </w:rPr>
        <w:t>Engagement with elected representatives and political parties</w:t>
      </w:r>
    </w:p>
    <w:p w:rsidR="006F1A80" w:rsidRPr="00056B41" w:rsidRDefault="00FE42E5" w:rsidP="00056B41">
      <w:pPr>
        <w:numPr>
          <w:ilvl w:val="0"/>
          <w:numId w:val="16"/>
        </w:numPr>
        <w:rPr>
          <w:bCs/>
        </w:rPr>
      </w:pPr>
      <w:r w:rsidRPr="00056B41">
        <w:rPr>
          <w:bCs/>
        </w:rPr>
        <w:t>Capacity building of staff</w:t>
      </w:r>
      <w:r w:rsidR="009A0A73">
        <w:rPr>
          <w:bCs/>
        </w:rPr>
        <w:t xml:space="preserve"> and Citizen’s groups</w:t>
      </w:r>
    </w:p>
    <w:p w:rsidR="00FE42E5" w:rsidRPr="000772EB" w:rsidRDefault="00FE42E5" w:rsidP="00056B41">
      <w:pPr>
        <w:numPr>
          <w:ilvl w:val="0"/>
          <w:numId w:val="16"/>
        </w:numPr>
        <w:rPr>
          <w:caps/>
        </w:rPr>
      </w:pPr>
      <w:r w:rsidRPr="00056B41">
        <w:rPr>
          <w:bCs/>
        </w:rPr>
        <w:t>Develop quarterly reports</w:t>
      </w:r>
      <w:r>
        <w:t xml:space="preserve"> for the dono</w:t>
      </w:r>
      <w:r w:rsidR="003B75BE">
        <w:t>rs (both narratives &amp; Financial)</w:t>
      </w:r>
    </w:p>
    <w:p w:rsidR="000772EB" w:rsidRPr="000772EB" w:rsidRDefault="000772EB" w:rsidP="00056B41">
      <w:pPr>
        <w:numPr>
          <w:ilvl w:val="0"/>
          <w:numId w:val="16"/>
        </w:numPr>
        <w:rPr>
          <w:caps/>
        </w:rPr>
      </w:pPr>
      <w:r>
        <w:t>Monitoring and Evaluation of the processes as per LFA &amp; Result Frame Work</w:t>
      </w:r>
    </w:p>
    <w:p w:rsidR="000772EB" w:rsidRPr="000772EB" w:rsidRDefault="000772EB" w:rsidP="00056B41">
      <w:pPr>
        <w:numPr>
          <w:ilvl w:val="0"/>
          <w:numId w:val="16"/>
        </w:numPr>
        <w:rPr>
          <w:caps/>
        </w:rPr>
      </w:pPr>
      <w:r>
        <w:t>Provide qualitative and quantitative reports to donors</w:t>
      </w:r>
    </w:p>
    <w:p w:rsidR="000772EB" w:rsidRPr="000618B9" w:rsidRDefault="000772EB" w:rsidP="00056B41">
      <w:pPr>
        <w:numPr>
          <w:ilvl w:val="0"/>
          <w:numId w:val="16"/>
        </w:numPr>
        <w:rPr>
          <w:caps/>
        </w:rPr>
      </w:pPr>
      <w:r>
        <w:t>Provide Monitoring reports to donors</w:t>
      </w:r>
    </w:p>
    <w:p w:rsidR="00F96382" w:rsidRDefault="006571EB" w:rsidP="00BB691A">
      <w:pPr>
        <w:pStyle w:val="NoTitle"/>
        <w:rPr>
          <w:b/>
          <w:caps w:val="0"/>
        </w:rPr>
      </w:pPr>
      <w:r w:rsidRPr="000618B9">
        <w:rPr>
          <w:b/>
          <w:caps w:val="0"/>
        </w:rPr>
        <w:t>Jan 2011</w:t>
      </w:r>
      <w:r>
        <w:rPr>
          <w:b/>
          <w:caps w:val="0"/>
        </w:rPr>
        <w:t xml:space="preserve"> To May 2011</w:t>
      </w:r>
    </w:p>
    <w:p w:rsidR="00F96382" w:rsidRDefault="00F96382" w:rsidP="00BB691A">
      <w:pPr>
        <w:pStyle w:val="NoTitle"/>
        <w:rPr>
          <w:b/>
          <w:caps w:val="0"/>
        </w:rPr>
      </w:pPr>
      <w:r>
        <w:rPr>
          <w:b/>
          <w:caps w:val="0"/>
        </w:rPr>
        <w:t>International Relief &amp; Development (IRD) as Provincial Monitoring &amp; Evaluation Officer</w:t>
      </w:r>
    </w:p>
    <w:p w:rsidR="001A6F10" w:rsidRDefault="00F96382" w:rsidP="00BB691A">
      <w:pPr>
        <w:pStyle w:val="NoTitle"/>
        <w:rPr>
          <w:caps w:val="0"/>
        </w:rPr>
      </w:pPr>
      <w:r w:rsidRPr="00F96382">
        <w:rPr>
          <w:caps w:val="0"/>
        </w:rPr>
        <w:t>IRD</w:t>
      </w:r>
      <w:r>
        <w:rPr>
          <w:b/>
          <w:caps w:val="0"/>
        </w:rPr>
        <w:t xml:space="preserve"> </w:t>
      </w:r>
      <w:r w:rsidRPr="00F96382">
        <w:rPr>
          <w:caps w:val="0"/>
        </w:rPr>
        <w:t>is a</w:t>
      </w:r>
      <w:r w:rsidRPr="00F96382">
        <w:rPr>
          <w:b/>
          <w:caps w:val="0"/>
        </w:rPr>
        <w:t xml:space="preserve"> </w:t>
      </w:r>
      <w:r w:rsidRPr="00F96382">
        <w:rPr>
          <w:caps w:val="0"/>
        </w:rPr>
        <w:t>humanitarian organization which is working in more than 40 countries around the globe.</w:t>
      </w:r>
      <w:r w:rsidR="001A6F10">
        <w:rPr>
          <w:caps w:val="0"/>
        </w:rPr>
        <w:t xml:space="preserve"> IRD provides cost-effective relief and development programs through their implementing partners. IRD is currently </w:t>
      </w:r>
      <w:r w:rsidR="00697F08">
        <w:rPr>
          <w:caps w:val="0"/>
        </w:rPr>
        <w:t xml:space="preserve">implementing the </w:t>
      </w:r>
      <w:r w:rsidR="00697F08" w:rsidRPr="00697F08">
        <w:rPr>
          <w:b/>
          <w:caps w:val="0"/>
        </w:rPr>
        <w:t>Emergency Response to Flood Affected districts</w:t>
      </w:r>
      <w:r w:rsidR="001A6F10">
        <w:rPr>
          <w:caps w:val="0"/>
        </w:rPr>
        <w:t xml:space="preserve"> in 5 districts of Sindh i.e. Kashmore, Jacobabad, Shikarpur, Thatta &amp; Dadu. My role in IRD on this capacity is to;</w:t>
      </w:r>
    </w:p>
    <w:p w:rsidR="00EC7F56" w:rsidRDefault="00EC7F56" w:rsidP="00BB691A">
      <w:pPr>
        <w:pStyle w:val="NoTitle"/>
        <w:rPr>
          <w:caps w:val="0"/>
        </w:rPr>
      </w:pPr>
    </w:p>
    <w:p w:rsidR="001A6F10" w:rsidRPr="00EC7F56" w:rsidRDefault="001A6F10" w:rsidP="00EC7F56">
      <w:pPr>
        <w:numPr>
          <w:ilvl w:val="0"/>
          <w:numId w:val="16"/>
        </w:numPr>
        <w:rPr>
          <w:bCs/>
        </w:rPr>
      </w:pPr>
      <w:r w:rsidRPr="00EC7F56">
        <w:rPr>
          <w:bCs/>
        </w:rPr>
        <w:t>Monitor and evaluate the quality of project deliverables in all five project districts of Sindh and produce reports</w:t>
      </w:r>
      <w:r w:rsidR="00D00D11" w:rsidRPr="00EC7F56">
        <w:rPr>
          <w:bCs/>
        </w:rPr>
        <w:t xml:space="preserve"> for donors</w:t>
      </w:r>
    </w:p>
    <w:p w:rsidR="00E57C2B" w:rsidRDefault="00E57C2B" w:rsidP="00EC7F56">
      <w:pPr>
        <w:numPr>
          <w:ilvl w:val="0"/>
          <w:numId w:val="16"/>
        </w:numPr>
        <w:rPr>
          <w:bCs/>
        </w:rPr>
      </w:pPr>
      <w:r>
        <w:rPr>
          <w:bCs/>
        </w:rPr>
        <w:t>Monitor &amp; evaluate emergency relief interventions  by the partner organizations with reference to  gender perspective</w:t>
      </w:r>
    </w:p>
    <w:p w:rsidR="00BC64DD" w:rsidRPr="00EC7F56" w:rsidRDefault="00BC64DD" w:rsidP="00EC7F56">
      <w:pPr>
        <w:numPr>
          <w:ilvl w:val="0"/>
          <w:numId w:val="16"/>
        </w:numPr>
        <w:rPr>
          <w:bCs/>
        </w:rPr>
      </w:pPr>
      <w:r w:rsidRPr="00EC7F56">
        <w:rPr>
          <w:bCs/>
        </w:rPr>
        <w:t>Provide technical assistance to the Implementing Partners in the implementation of project</w:t>
      </w:r>
    </w:p>
    <w:p w:rsidR="00697F08" w:rsidRPr="00EC7F56" w:rsidRDefault="00697F08" w:rsidP="00EC7F56">
      <w:pPr>
        <w:numPr>
          <w:ilvl w:val="0"/>
          <w:numId w:val="16"/>
        </w:numPr>
        <w:rPr>
          <w:bCs/>
        </w:rPr>
      </w:pPr>
      <w:r w:rsidRPr="00EC7F56">
        <w:rPr>
          <w:bCs/>
        </w:rPr>
        <w:t>Ensure smoo</w:t>
      </w:r>
      <w:r w:rsidR="00CB0842" w:rsidRPr="00EC7F56">
        <w:rPr>
          <w:bCs/>
        </w:rPr>
        <w:t xml:space="preserve">th implementation of the </w:t>
      </w:r>
      <w:r w:rsidR="00627BC5" w:rsidRPr="00EC7F56">
        <w:rPr>
          <w:bCs/>
        </w:rPr>
        <w:t xml:space="preserve">Livelihood </w:t>
      </w:r>
      <w:r w:rsidR="00CB0842" w:rsidRPr="00EC7F56">
        <w:rPr>
          <w:bCs/>
        </w:rPr>
        <w:t>interventions i.e. Cash For Work</w:t>
      </w:r>
    </w:p>
    <w:p w:rsidR="001B158E" w:rsidRPr="00EC7F56" w:rsidRDefault="001B158E" w:rsidP="00EC7F56">
      <w:pPr>
        <w:numPr>
          <w:ilvl w:val="0"/>
          <w:numId w:val="16"/>
        </w:numPr>
        <w:rPr>
          <w:bCs/>
        </w:rPr>
      </w:pPr>
      <w:r w:rsidRPr="00EC7F56">
        <w:rPr>
          <w:bCs/>
        </w:rPr>
        <w:t>Prepare field reports and situation assessment reports</w:t>
      </w:r>
    </w:p>
    <w:p w:rsidR="001B158E" w:rsidRPr="00EC7F56" w:rsidRDefault="001B158E" w:rsidP="00EC7F56">
      <w:pPr>
        <w:numPr>
          <w:ilvl w:val="0"/>
          <w:numId w:val="16"/>
        </w:numPr>
        <w:rPr>
          <w:bCs/>
        </w:rPr>
      </w:pPr>
      <w:r w:rsidRPr="00EC7F56">
        <w:rPr>
          <w:bCs/>
        </w:rPr>
        <w:t>Prepare Case Studies of IDPs with specific focus on impact of project activities</w:t>
      </w:r>
    </w:p>
    <w:p w:rsidR="001B158E" w:rsidRDefault="001B158E" w:rsidP="00EC7F56">
      <w:pPr>
        <w:numPr>
          <w:ilvl w:val="0"/>
          <w:numId w:val="16"/>
        </w:numPr>
        <w:rPr>
          <w:caps/>
        </w:rPr>
      </w:pPr>
      <w:r w:rsidRPr="00EC7F56">
        <w:rPr>
          <w:bCs/>
        </w:rPr>
        <w:t>Prepare field visit plans</w:t>
      </w:r>
      <w:r>
        <w:t xml:space="preserve"> and monitor WASH and other project related activities</w:t>
      </w:r>
    </w:p>
    <w:p w:rsidR="0047173E" w:rsidRPr="001A6F10" w:rsidRDefault="0047173E" w:rsidP="00BB691A">
      <w:pPr>
        <w:pStyle w:val="NoTitle"/>
        <w:rPr>
          <w:b/>
        </w:rPr>
      </w:pPr>
      <w:r w:rsidRPr="001A6F10">
        <w:rPr>
          <w:b/>
          <w:caps w:val="0"/>
        </w:rPr>
        <w:t xml:space="preserve">Jan </w:t>
      </w:r>
      <w:r w:rsidRPr="001A6F10">
        <w:rPr>
          <w:b/>
        </w:rPr>
        <w:t xml:space="preserve">2010 </w:t>
      </w:r>
      <w:r w:rsidR="00BB691A" w:rsidRPr="001A6F10">
        <w:rPr>
          <w:b/>
        </w:rPr>
        <w:t>–</w:t>
      </w:r>
      <w:r w:rsidRPr="001A6F10">
        <w:rPr>
          <w:b/>
        </w:rPr>
        <w:t xml:space="preserve"> </w:t>
      </w:r>
      <w:r w:rsidR="00F96382" w:rsidRPr="001A6F10">
        <w:rPr>
          <w:b/>
        </w:rPr>
        <w:t>t</w:t>
      </w:r>
      <w:r w:rsidR="00BB691A" w:rsidRPr="001A6F10">
        <w:rPr>
          <w:rFonts w:cs="Tahoma"/>
          <w:b/>
          <w:caps w:val="0"/>
        </w:rPr>
        <w:t>o</w:t>
      </w:r>
      <w:r w:rsidR="00BB691A" w:rsidRPr="001A6F10">
        <w:rPr>
          <w:b/>
        </w:rPr>
        <w:t xml:space="preserve"> </w:t>
      </w:r>
      <w:r w:rsidR="00F96382" w:rsidRPr="001A6F10">
        <w:rPr>
          <w:b/>
          <w:caps w:val="0"/>
        </w:rPr>
        <w:t>Dec 2010</w:t>
      </w:r>
    </w:p>
    <w:p w:rsidR="0047173E" w:rsidRDefault="0047173E" w:rsidP="008527CE">
      <w:pPr>
        <w:rPr>
          <w:b/>
        </w:rPr>
      </w:pPr>
      <w:r>
        <w:rPr>
          <w:b/>
        </w:rPr>
        <w:t>Strengthening Participatory Organizations</w:t>
      </w:r>
      <w:r w:rsidR="00CA66F2">
        <w:rPr>
          <w:b/>
        </w:rPr>
        <w:t xml:space="preserve"> (SPO)</w:t>
      </w:r>
      <w:r>
        <w:rPr>
          <w:b/>
        </w:rPr>
        <w:t xml:space="preserve"> as ME&amp;R Specialist at </w:t>
      </w:r>
      <w:smartTag w:uri="urn:schemas-microsoft-com:office:smarttags" w:element="City">
        <w:smartTag w:uri="urn:schemas-microsoft-com:office:smarttags" w:element="place">
          <w:r>
            <w:rPr>
              <w:b/>
            </w:rPr>
            <w:t>Hyderabad</w:t>
          </w:r>
        </w:smartTag>
      </w:smartTag>
      <w:r>
        <w:rPr>
          <w:b/>
        </w:rPr>
        <w:t xml:space="preserve"> Office</w:t>
      </w:r>
    </w:p>
    <w:p w:rsidR="0047173E" w:rsidRDefault="0047173E" w:rsidP="00C21725">
      <w:pPr>
        <w:rPr>
          <w:b/>
        </w:rPr>
      </w:pPr>
    </w:p>
    <w:p w:rsidR="0047173E" w:rsidRDefault="0047173E" w:rsidP="008C7EA6">
      <w:pPr>
        <w:rPr>
          <w:bCs/>
        </w:rPr>
      </w:pPr>
      <w:r w:rsidRPr="00757F21">
        <w:rPr>
          <w:bCs/>
        </w:rPr>
        <w:t>SPO is a right</w:t>
      </w:r>
      <w:r w:rsidR="00CA66F2">
        <w:rPr>
          <w:bCs/>
        </w:rPr>
        <w:t>s</w:t>
      </w:r>
      <w:r w:rsidRPr="00757F21">
        <w:rPr>
          <w:bCs/>
        </w:rPr>
        <w:t xml:space="preserve"> based organization</w:t>
      </w:r>
      <w:r>
        <w:rPr>
          <w:bCs/>
        </w:rPr>
        <w:t xml:space="preserve"> which believes in bridging the capacity gap of right holders and duty bearers. It’s out come based monitoring framework is a comprehensive system which also deals with gender analysis and environmental effects of the inte</w:t>
      </w:r>
      <w:r w:rsidR="006D2A63">
        <w:rPr>
          <w:bCs/>
        </w:rPr>
        <w:t xml:space="preserve">rventions. </w:t>
      </w:r>
      <w:r w:rsidR="00E57C2B">
        <w:rPr>
          <w:bCs/>
        </w:rPr>
        <w:t>I have been a gender focal person throu</w:t>
      </w:r>
      <w:r w:rsidR="00197E19">
        <w:rPr>
          <w:bCs/>
        </w:rPr>
        <w:t xml:space="preserve">ghout my employment period. </w:t>
      </w:r>
      <w:r w:rsidR="006D2A63">
        <w:rPr>
          <w:bCs/>
        </w:rPr>
        <w:t>My position involved</w:t>
      </w:r>
      <w:r>
        <w:rPr>
          <w:bCs/>
        </w:rPr>
        <w:t>;</w:t>
      </w:r>
    </w:p>
    <w:p w:rsidR="0047173E" w:rsidRDefault="0047173E" w:rsidP="008C7EA6">
      <w:pPr>
        <w:rPr>
          <w:bCs/>
        </w:rPr>
      </w:pPr>
    </w:p>
    <w:p w:rsidR="0047173E" w:rsidRPr="00CF75F0" w:rsidRDefault="0047173E" w:rsidP="00422535">
      <w:pPr>
        <w:numPr>
          <w:ilvl w:val="0"/>
          <w:numId w:val="16"/>
        </w:numPr>
        <w:rPr>
          <w:bCs/>
        </w:rPr>
      </w:pPr>
      <w:r>
        <w:rPr>
          <w:bCs/>
        </w:rPr>
        <w:t>Quarterly result based monitoring and providing technical assistance to all SPO partners including Community Based Organizations, Civil Society Networks, Women Organizations, Steering Committees of Political Parties and mid level NGOS in all 7 districts of SPO program.</w:t>
      </w:r>
    </w:p>
    <w:p w:rsidR="00E57C2B" w:rsidRDefault="00E57C2B" w:rsidP="00422535">
      <w:pPr>
        <w:numPr>
          <w:ilvl w:val="0"/>
          <w:numId w:val="16"/>
        </w:numPr>
        <w:rPr>
          <w:bCs/>
        </w:rPr>
      </w:pPr>
      <w:r>
        <w:rPr>
          <w:bCs/>
        </w:rPr>
        <w:t>Help the partner organizations and other stakeholders to review and revise their policies and make them gender friendly</w:t>
      </w:r>
    </w:p>
    <w:p w:rsidR="00E57C2B" w:rsidRDefault="00E57C2B" w:rsidP="00422535">
      <w:pPr>
        <w:numPr>
          <w:ilvl w:val="0"/>
          <w:numId w:val="16"/>
        </w:numPr>
        <w:rPr>
          <w:bCs/>
        </w:rPr>
      </w:pPr>
      <w:r>
        <w:rPr>
          <w:bCs/>
        </w:rPr>
        <w:t>Capacity building of the partner organizations in gender mainstreaming, gender based violence and other critical concepts regarding gender gap etc</w:t>
      </w:r>
    </w:p>
    <w:p w:rsidR="00E57C2B" w:rsidRDefault="00E66E8D" w:rsidP="00422535">
      <w:pPr>
        <w:numPr>
          <w:ilvl w:val="0"/>
          <w:numId w:val="16"/>
        </w:numPr>
        <w:rPr>
          <w:bCs/>
        </w:rPr>
      </w:pPr>
      <w:r>
        <w:rPr>
          <w:bCs/>
        </w:rPr>
        <w:t>Analyze the national policies with gender point of view and help the partner organizations and other stake holders to hold policy dialogues and develop recommendations</w:t>
      </w:r>
    </w:p>
    <w:p w:rsidR="0047173E" w:rsidRDefault="0047173E" w:rsidP="00422535">
      <w:pPr>
        <w:numPr>
          <w:ilvl w:val="0"/>
          <w:numId w:val="16"/>
        </w:numPr>
        <w:rPr>
          <w:bCs/>
        </w:rPr>
      </w:pPr>
      <w:r w:rsidRPr="00CF75F0">
        <w:rPr>
          <w:bCs/>
        </w:rPr>
        <w:t>Help in strategic planning of partners</w:t>
      </w:r>
    </w:p>
    <w:p w:rsidR="00B7166D" w:rsidRDefault="00935D8D" w:rsidP="00422535">
      <w:pPr>
        <w:numPr>
          <w:ilvl w:val="0"/>
          <w:numId w:val="16"/>
        </w:numPr>
        <w:rPr>
          <w:bCs/>
        </w:rPr>
      </w:pPr>
      <w:r>
        <w:rPr>
          <w:bCs/>
        </w:rPr>
        <w:t>Provide technical assistance</w:t>
      </w:r>
      <w:r w:rsidR="00D82CDE">
        <w:rPr>
          <w:bCs/>
        </w:rPr>
        <w:t xml:space="preserve"> to partner organizations</w:t>
      </w:r>
      <w:r>
        <w:rPr>
          <w:bCs/>
        </w:rPr>
        <w:t xml:space="preserve"> in developing better livelihood interventions </w:t>
      </w:r>
    </w:p>
    <w:p w:rsidR="0047173E" w:rsidRDefault="0047173E" w:rsidP="00422535">
      <w:pPr>
        <w:numPr>
          <w:ilvl w:val="0"/>
          <w:numId w:val="16"/>
        </w:numPr>
        <w:rPr>
          <w:bCs/>
        </w:rPr>
      </w:pPr>
      <w:r>
        <w:rPr>
          <w:bCs/>
        </w:rPr>
        <w:t>Help in devising advocacy plans of partner Civil Society Networks</w:t>
      </w:r>
    </w:p>
    <w:p w:rsidR="0047173E" w:rsidRPr="00CF75F0" w:rsidRDefault="0047173E" w:rsidP="00422535">
      <w:pPr>
        <w:numPr>
          <w:ilvl w:val="0"/>
          <w:numId w:val="16"/>
        </w:numPr>
        <w:rPr>
          <w:bCs/>
        </w:rPr>
      </w:pPr>
      <w:r>
        <w:rPr>
          <w:bCs/>
        </w:rPr>
        <w:t>Provide technical assistance to the partners in program implementation</w:t>
      </w:r>
    </w:p>
    <w:p w:rsidR="0047173E" w:rsidRDefault="0047173E" w:rsidP="00422535">
      <w:pPr>
        <w:numPr>
          <w:ilvl w:val="0"/>
          <w:numId w:val="16"/>
        </w:numPr>
        <w:rPr>
          <w:b/>
        </w:rPr>
      </w:pPr>
      <w:r>
        <w:rPr>
          <w:bCs/>
        </w:rPr>
        <w:t>Gender and environment assessment of all interventions of SPO partners including policies and procedures</w:t>
      </w:r>
    </w:p>
    <w:p w:rsidR="0047173E" w:rsidRDefault="0047173E" w:rsidP="00422535">
      <w:pPr>
        <w:numPr>
          <w:ilvl w:val="0"/>
          <w:numId w:val="16"/>
        </w:numPr>
        <w:rPr>
          <w:bCs/>
        </w:rPr>
      </w:pPr>
      <w:r>
        <w:rPr>
          <w:bCs/>
        </w:rPr>
        <w:t>SWOT analysis of the partners</w:t>
      </w:r>
    </w:p>
    <w:p w:rsidR="0047173E" w:rsidRDefault="0047173E" w:rsidP="00422535">
      <w:pPr>
        <w:numPr>
          <w:ilvl w:val="0"/>
          <w:numId w:val="16"/>
        </w:numPr>
        <w:rPr>
          <w:bCs/>
        </w:rPr>
      </w:pPr>
      <w:r>
        <w:rPr>
          <w:bCs/>
        </w:rPr>
        <w:t>Documenting case studies</w:t>
      </w:r>
    </w:p>
    <w:p w:rsidR="0047173E" w:rsidRPr="00851CCB" w:rsidRDefault="0047173E" w:rsidP="00851CCB">
      <w:pPr>
        <w:numPr>
          <w:ilvl w:val="0"/>
          <w:numId w:val="16"/>
        </w:numPr>
        <w:rPr>
          <w:b/>
        </w:rPr>
      </w:pPr>
      <w:r>
        <w:rPr>
          <w:bCs/>
        </w:rPr>
        <w:t>Documenting best practices and case stories of the partner organizations and CSNS</w:t>
      </w:r>
    </w:p>
    <w:p w:rsidR="0047173E" w:rsidRPr="00851CCB" w:rsidRDefault="0047173E" w:rsidP="00851CCB">
      <w:pPr>
        <w:numPr>
          <w:ilvl w:val="0"/>
          <w:numId w:val="16"/>
        </w:numPr>
        <w:rPr>
          <w:b/>
        </w:rPr>
      </w:pPr>
      <w:r>
        <w:rPr>
          <w:bCs/>
        </w:rPr>
        <w:t>Preparing monthly and quarterly monitoring reports</w:t>
      </w:r>
    </w:p>
    <w:p w:rsidR="0047173E" w:rsidRPr="004B6FF3" w:rsidRDefault="0047173E" w:rsidP="00851CCB">
      <w:pPr>
        <w:numPr>
          <w:ilvl w:val="0"/>
          <w:numId w:val="16"/>
        </w:numPr>
        <w:rPr>
          <w:b/>
        </w:rPr>
      </w:pPr>
      <w:r>
        <w:rPr>
          <w:bCs/>
        </w:rPr>
        <w:t>Analyzing monthly and quarterly program progress reports</w:t>
      </w:r>
    </w:p>
    <w:p w:rsidR="0047173E" w:rsidRPr="004B6FF3" w:rsidRDefault="0047173E" w:rsidP="00851CCB">
      <w:pPr>
        <w:numPr>
          <w:ilvl w:val="0"/>
          <w:numId w:val="16"/>
        </w:numPr>
        <w:rPr>
          <w:b/>
        </w:rPr>
      </w:pPr>
      <w:r>
        <w:rPr>
          <w:bCs/>
        </w:rPr>
        <w:t xml:space="preserve">Frequent review of LFA indicators for progress tracking </w:t>
      </w:r>
    </w:p>
    <w:p w:rsidR="0047173E" w:rsidRDefault="0047173E" w:rsidP="00C21725">
      <w:pPr>
        <w:rPr>
          <w:b/>
        </w:rPr>
      </w:pPr>
    </w:p>
    <w:p w:rsidR="0047173E" w:rsidRPr="005E743A" w:rsidRDefault="0047173E" w:rsidP="0083316E">
      <w:pPr>
        <w:pStyle w:val="NoTitle"/>
        <w:rPr>
          <w:b/>
          <w:sz w:val="22"/>
          <w:szCs w:val="22"/>
        </w:rPr>
      </w:pPr>
      <w:r w:rsidRPr="005E743A">
        <w:rPr>
          <w:b/>
          <w:caps w:val="0"/>
          <w:sz w:val="22"/>
          <w:szCs w:val="22"/>
        </w:rPr>
        <w:t xml:space="preserve">May </w:t>
      </w:r>
      <w:r w:rsidRPr="005E743A">
        <w:rPr>
          <w:b/>
          <w:sz w:val="22"/>
          <w:szCs w:val="22"/>
        </w:rPr>
        <w:t xml:space="preserve">2009 - </w:t>
      </w:r>
      <w:r w:rsidRPr="005E743A">
        <w:rPr>
          <w:b/>
          <w:caps w:val="0"/>
          <w:sz w:val="22"/>
          <w:szCs w:val="22"/>
        </w:rPr>
        <w:t xml:space="preserve">December </w:t>
      </w:r>
      <w:r w:rsidRPr="005E743A">
        <w:rPr>
          <w:b/>
          <w:sz w:val="22"/>
          <w:szCs w:val="22"/>
        </w:rPr>
        <w:t>2009</w:t>
      </w:r>
    </w:p>
    <w:p w:rsidR="0047173E" w:rsidRDefault="0047173E" w:rsidP="008527CE">
      <w:pPr>
        <w:rPr>
          <w:b/>
        </w:rPr>
      </w:pPr>
      <w:r>
        <w:rPr>
          <w:b/>
        </w:rPr>
        <w:t xml:space="preserve">Strengthening Participatory Organizations as ME&amp;R Officer at </w:t>
      </w:r>
      <w:smartTag w:uri="urn:schemas-microsoft-com:office:smarttags" w:element="City">
        <w:smartTag w:uri="urn:schemas-microsoft-com:office:smarttags" w:element="place">
          <w:r>
            <w:rPr>
              <w:b/>
            </w:rPr>
            <w:t>Hyderabad</w:t>
          </w:r>
        </w:smartTag>
      </w:smartTag>
      <w:r>
        <w:rPr>
          <w:b/>
        </w:rPr>
        <w:t xml:space="preserve"> Office </w:t>
      </w:r>
    </w:p>
    <w:p w:rsidR="0047173E" w:rsidRDefault="0047173E" w:rsidP="00C21725">
      <w:pPr>
        <w:rPr>
          <w:b/>
        </w:rPr>
      </w:pPr>
    </w:p>
    <w:p w:rsidR="0047173E" w:rsidRDefault="0047173E" w:rsidP="00422535">
      <w:pPr>
        <w:rPr>
          <w:bCs/>
        </w:rPr>
      </w:pPr>
      <w:r w:rsidRPr="00422535">
        <w:rPr>
          <w:bCs/>
        </w:rPr>
        <w:t xml:space="preserve">The </w:t>
      </w:r>
      <w:r>
        <w:rPr>
          <w:bCs/>
        </w:rPr>
        <w:t>work involved;</w:t>
      </w:r>
    </w:p>
    <w:p w:rsidR="0047173E" w:rsidRPr="00422535" w:rsidRDefault="0047173E" w:rsidP="00422535">
      <w:pPr>
        <w:numPr>
          <w:ilvl w:val="0"/>
          <w:numId w:val="15"/>
        </w:numPr>
        <w:rPr>
          <w:b/>
        </w:rPr>
      </w:pPr>
      <w:r>
        <w:rPr>
          <w:bCs/>
        </w:rPr>
        <w:t>Quarterly monitoring of activities and processes of all partners of SPO in its 7 districts</w:t>
      </w:r>
    </w:p>
    <w:p w:rsidR="0047173E" w:rsidRPr="00422535" w:rsidRDefault="0047173E" w:rsidP="00422535">
      <w:pPr>
        <w:numPr>
          <w:ilvl w:val="0"/>
          <w:numId w:val="15"/>
        </w:numPr>
        <w:rPr>
          <w:b/>
        </w:rPr>
      </w:pPr>
      <w:r>
        <w:rPr>
          <w:bCs/>
        </w:rPr>
        <w:t>Provide need based support to partners during field visits</w:t>
      </w:r>
    </w:p>
    <w:p w:rsidR="0047173E" w:rsidRPr="00422535" w:rsidRDefault="0047173E" w:rsidP="00422535">
      <w:pPr>
        <w:numPr>
          <w:ilvl w:val="0"/>
          <w:numId w:val="15"/>
        </w:numPr>
        <w:rPr>
          <w:b/>
        </w:rPr>
      </w:pPr>
      <w:r>
        <w:rPr>
          <w:bCs/>
        </w:rPr>
        <w:t>Help partners to develop/improve their monitoring frame works and systems</w:t>
      </w:r>
    </w:p>
    <w:p w:rsidR="0047173E" w:rsidRPr="00422535" w:rsidRDefault="0047173E" w:rsidP="00422535">
      <w:pPr>
        <w:numPr>
          <w:ilvl w:val="0"/>
          <w:numId w:val="15"/>
        </w:numPr>
        <w:rPr>
          <w:b/>
        </w:rPr>
      </w:pPr>
      <w:r>
        <w:rPr>
          <w:bCs/>
        </w:rPr>
        <w:t>Gender and environment assessment of all the activities of partners</w:t>
      </w:r>
    </w:p>
    <w:p w:rsidR="0047173E" w:rsidRPr="00422535" w:rsidRDefault="0047173E" w:rsidP="00422535">
      <w:pPr>
        <w:numPr>
          <w:ilvl w:val="0"/>
          <w:numId w:val="15"/>
        </w:numPr>
        <w:rPr>
          <w:b/>
        </w:rPr>
      </w:pPr>
      <w:r>
        <w:rPr>
          <w:bCs/>
        </w:rPr>
        <w:t>SWOT analysis of the partners</w:t>
      </w:r>
    </w:p>
    <w:p w:rsidR="0047173E" w:rsidRPr="00851CCB" w:rsidRDefault="0047173E" w:rsidP="00422535">
      <w:pPr>
        <w:numPr>
          <w:ilvl w:val="0"/>
          <w:numId w:val="15"/>
        </w:numPr>
        <w:rPr>
          <w:b/>
        </w:rPr>
      </w:pPr>
      <w:r>
        <w:rPr>
          <w:bCs/>
        </w:rPr>
        <w:t>Documenting best practices and case stories of the partner organizations and CSNS</w:t>
      </w:r>
    </w:p>
    <w:p w:rsidR="0047173E" w:rsidRPr="00851CCB" w:rsidRDefault="0047173E" w:rsidP="00422535">
      <w:pPr>
        <w:numPr>
          <w:ilvl w:val="0"/>
          <w:numId w:val="15"/>
        </w:numPr>
        <w:rPr>
          <w:b/>
        </w:rPr>
      </w:pPr>
      <w:r>
        <w:rPr>
          <w:bCs/>
        </w:rPr>
        <w:t>Preparing monthly and quarterly monitoring reports</w:t>
      </w:r>
    </w:p>
    <w:p w:rsidR="0047173E" w:rsidRPr="004B6FF3" w:rsidRDefault="0047173E" w:rsidP="00422535">
      <w:pPr>
        <w:numPr>
          <w:ilvl w:val="0"/>
          <w:numId w:val="15"/>
        </w:numPr>
        <w:rPr>
          <w:b/>
        </w:rPr>
      </w:pPr>
      <w:r>
        <w:rPr>
          <w:bCs/>
        </w:rPr>
        <w:t>Analyzing monthly and quarterly program progress reports</w:t>
      </w:r>
    </w:p>
    <w:p w:rsidR="0047173E" w:rsidRDefault="0047173E" w:rsidP="00BB691A">
      <w:pPr>
        <w:rPr>
          <w:bCs/>
        </w:rPr>
      </w:pPr>
    </w:p>
    <w:p w:rsidR="0047173E" w:rsidRPr="005E743A" w:rsidRDefault="0047173E" w:rsidP="00BA22AD">
      <w:pPr>
        <w:pStyle w:val="NoTitle"/>
        <w:rPr>
          <w:b/>
          <w:sz w:val="22"/>
          <w:szCs w:val="22"/>
        </w:rPr>
      </w:pPr>
      <w:r w:rsidRPr="005E743A">
        <w:rPr>
          <w:b/>
          <w:sz w:val="22"/>
          <w:szCs w:val="22"/>
        </w:rPr>
        <w:t xml:space="preserve">Jan 2008-April 2009 </w:t>
      </w:r>
    </w:p>
    <w:p w:rsidR="0047173E" w:rsidRDefault="0047173E" w:rsidP="00BA22AD">
      <w:pPr>
        <w:rPr>
          <w:b/>
        </w:rPr>
      </w:pPr>
      <w:r>
        <w:rPr>
          <w:b/>
        </w:rPr>
        <w:t>Program Manager Civil Society Support Program-Sindh</w:t>
      </w:r>
    </w:p>
    <w:p w:rsidR="0047173E" w:rsidRDefault="0047173E" w:rsidP="004B6FF3">
      <w:pPr>
        <w:ind w:left="415"/>
        <w:rPr>
          <w:b/>
        </w:rPr>
      </w:pPr>
    </w:p>
    <w:p w:rsidR="0047173E" w:rsidRDefault="0047173E" w:rsidP="00BB691A">
      <w:pPr>
        <w:rPr>
          <w:bCs/>
        </w:rPr>
      </w:pPr>
      <w:r w:rsidRPr="00477F30">
        <w:rPr>
          <w:bCs/>
        </w:rPr>
        <w:t>CSSP</w:t>
      </w:r>
      <w:r>
        <w:rPr>
          <w:b/>
        </w:rPr>
        <w:t xml:space="preserve"> </w:t>
      </w:r>
      <w:r>
        <w:rPr>
          <w:bCs/>
        </w:rPr>
        <w:t xml:space="preserve">is a right based organization which is working on youth development in all over </w:t>
      </w:r>
      <w:smartTag w:uri="urn:schemas-microsoft-com:office:smarttags" w:element="place">
        <w:smartTag w:uri="urn:schemas-microsoft-com:office:smarttags" w:element="country-region">
          <w:r>
            <w:rPr>
              <w:bCs/>
            </w:rPr>
            <w:t>Pakistan</w:t>
          </w:r>
        </w:smartTag>
      </w:smartTag>
      <w:r>
        <w:rPr>
          <w:bCs/>
        </w:rPr>
        <w:t>. The work involved;</w:t>
      </w:r>
    </w:p>
    <w:p w:rsidR="0047173E" w:rsidRDefault="0047173E" w:rsidP="00477F30">
      <w:pPr>
        <w:numPr>
          <w:ilvl w:val="0"/>
          <w:numId w:val="17"/>
        </w:numPr>
        <w:rPr>
          <w:bCs/>
        </w:rPr>
      </w:pPr>
      <w:r>
        <w:rPr>
          <w:bCs/>
        </w:rPr>
        <w:t xml:space="preserve">Managing political education program for youth named VNG-Voice of New Generation.  </w:t>
      </w:r>
    </w:p>
    <w:p w:rsidR="005E743A" w:rsidRDefault="0047173E" w:rsidP="005E743A">
      <w:pPr>
        <w:numPr>
          <w:ilvl w:val="0"/>
          <w:numId w:val="17"/>
        </w:numPr>
        <w:rPr>
          <w:bCs/>
        </w:rPr>
      </w:pPr>
      <w:r>
        <w:rPr>
          <w:bCs/>
        </w:rPr>
        <w:t>Organizing different awareness raising event on various burning issues</w:t>
      </w:r>
    </w:p>
    <w:p w:rsidR="000A79AB" w:rsidRDefault="000A79AB" w:rsidP="005E743A">
      <w:pPr>
        <w:numPr>
          <w:ilvl w:val="0"/>
          <w:numId w:val="17"/>
        </w:numPr>
        <w:rPr>
          <w:bCs/>
        </w:rPr>
      </w:pPr>
      <w:r>
        <w:rPr>
          <w:bCs/>
        </w:rPr>
        <w:lastRenderedPageBreak/>
        <w:t>Engaging the key stakeholders especially policy makers, political think tank and civil society activists through right based approach for a positive social cahnge</w:t>
      </w:r>
    </w:p>
    <w:p w:rsidR="0047173E" w:rsidRPr="005E743A" w:rsidRDefault="0047173E" w:rsidP="004729A9">
      <w:pPr>
        <w:pStyle w:val="NoTitle"/>
        <w:rPr>
          <w:b/>
          <w:bCs/>
          <w:sz w:val="22"/>
          <w:szCs w:val="22"/>
        </w:rPr>
      </w:pPr>
      <w:r w:rsidRPr="005E743A">
        <w:rPr>
          <w:b/>
          <w:bCs/>
          <w:sz w:val="22"/>
          <w:szCs w:val="22"/>
        </w:rPr>
        <w:t>November 2005 - December 2006</w:t>
      </w:r>
    </w:p>
    <w:p w:rsidR="0047173E" w:rsidRPr="005E743A" w:rsidRDefault="0047173E" w:rsidP="00967132">
      <w:pPr>
        <w:rPr>
          <w:b/>
          <w:szCs w:val="22"/>
        </w:rPr>
      </w:pPr>
      <w:r w:rsidRPr="005E743A">
        <w:rPr>
          <w:b/>
          <w:szCs w:val="22"/>
        </w:rPr>
        <w:t>Sindh Education Foundation (SEF) as Coordinator (Learning and Support Unit)</w:t>
      </w:r>
    </w:p>
    <w:p w:rsidR="0047173E" w:rsidRPr="005E743A" w:rsidRDefault="0047173E" w:rsidP="00967132">
      <w:pPr>
        <w:rPr>
          <w:b/>
          <w:szCs w:val="22"/>
        </w:rPr>
      </w:pPr>
    </w:p>
    <w:p w:rsidR="0047173E" w:rsidRPr="005E743A" w:rsidRDefault="0047173E" w:rsidP="00247670">
      <w:pPr>
        <w:rPr>
          <w:bCs/>
          <w:szCs w:val="22"/>
        </w:rPr>
      </w:pPr>
      <w:r w:rsidRPr="005E743A">
        <w:rPr>
          <w:bCs/>
          <w:szCs w:val="22"/>
        </w:rPr>
        <w:t>Sindh Education Foundation is working for the empowerment of disadvantaged communities of Sindh towards social change by creating and facilitating new approaches to learning and education. Being pioneer member of Learning and Support Unit; my work involved;</w:t>
      </w:r>
    </w:p>
    <w:p w:rsidR="0047173E" w:rsidRPr="005E743A" w:rsidRDefault="0047173E" w:rsidP="00967132">
      <w:pPr>
        <w:rPr>
          <w:szCs w:val="22"/>
        </w:rPr>
      </w:pPr>
    </w:p>
    <w:p w:rsidR="0047173E" w:rsidRPr="005E743A" w:rsidRDefault="0047173E" w:rsidP="00CE1FFA">
      <w:pPr>
        <w:pStyle w:val="BodyText2"/>
        <w:numPr>
          <w:ilvl w:val="0"/>
          <w:numId w:val="8"/>
        </w:numPr>
        <w:spacing w:after="0" w:line="240" w:lineRule="auto"/>
        <w:rPr>
          <w:bCs/>
          <w:szCs w:val="22"/>
        </w:rPr>
      </w:pPr>
      <w:r w:rsidRPr="005E743A">
        <w:rPr>
          <w:bCs/>
          <w:szCs w:val="22"/>
        </w:rPr>
        <w:t>Conduct training needs analysis of all the programs and stakeholders of SEF</w:t>
      </w:r>
    </w:p>
    <w:p w:rsidR="0047173E" w:rsidRPr="005E743A" w:rsidRDefault="0047173E" w:rsidP="00CE1FFA">
      <w:pPr>
        <w:pStyle w:val="BodyText2"/>
        <w:numPr>
          <w:ilvl w:val="0"/>
          <w:numId w:val="8"/>
        </w:numPr>
        <w:spacing w:after="0" w:line="240" w:lineRule="auto"/>
        <w:rPr>
          <w:bCs/>
          <w:szCs w:val="22"/>
        </w:rPr>
      </w:pPr>
      <w:r w:rsidRPr="005E743A">
        <w:rPr>
          <w:bCs/>
          <w:szCs w:val="22"/>
        </w:rPr>
        <w:t>Conceive and design training programs and manuals based on the needs analysis</w:t>
      </w:r>
    </w:p>
    <w:p w:rsidR="0047173E" w:rsidRPr="005E743A" w:rsidRDefault="0047173E" w:rsidP="00CE1FFA">
      <w:pPr>
        <w:pStyle w:val="BodyText2"/>
        <w:numPr>
          <w:ilvl w:val="0"/>
          <w:numId w:val="8"/>
        </w:numPr>
        <w:spacing w:after="0" w:line="240" w:lineRule="auto"/>
        <w:rPr>
          <w:bCs/>
          <w:szCs w:val="22"/>
        </w:rPr>
      </w:pPr>
      <w:r w:rsidRPr="005E743A">
        <w:rPr>
          <w:bCs/>
          <w:szCs w:val="22"/>
        </w:rPr>
        <w:t>Develop the follow-up and support mechanisms to implement the trainings effectively</w:t>
      </w:r>
    </w:p>
    <w:p w:rsidR="0047173E" w:rsidRPr="005E743A" w:rsidRDefault="0047173E" w:rsidP="00CE1FFA">
      <w:pPr>
        <w:pStyle w:val="BodyText2"/>
        <w:numPr>
          <w:ilvl w:val="0"/>
          <w:numId w:val="8"/>
        </w:numPr>
        <w:spacing w:after="0" w:line="240" w:lineRule="auto"/>
        <w:rPr>
          <w:bCs/>
          <w:szCs w:val="22"/>
        </w:rPr>
      </w:pPr>
      <w:r w:rsidRPr="005E743A">
        <w:rPr>
          <w:bCs/>
          <w:szCs w:val="22"/>
        </w:rPr>
        <w:t>Conduct field based trainings of the Head Teachers, Teachers and School Management Committees</w:t>
      </w:r>
    </w:p>
    <w:p w:rsidR="0047173E" w:rsidRPr="005E743A" w:rsidRDefault="0047173E" w:rsidP="00CE1FFA">
      <w:pPr>
        <w:pStyle w:val="BodyText2"/>
        <w:numPr>
          <w:ilvl w:val="0"/>
          <w:numId w:val="8"/>
        </w:numPr>
        <w:spacing w:after="0" w:line="240" w:lineRule="auto"/>
        <w:rPr>
          <w:bCs/>
          <w:szCs w:val="22"/>
        </w:rPr>
      </w:pPr>
      <w:r w:rsidRPr="005E743A">
        <w:rPr>
          <w:bCs/>
          <w:szCs w:val="22"/>
        </w:rPr>
        <w:t>Design Health Curriculum for Child Labor Education Program (CLEP), SEF</w:t>
      </w:r>
    </w:p>
    <w:p w:rsidR="0047173E" w:rsidRPr="005E743A" w:rsidRDefault="0047173E" w:rsidP="00CE1FFA">
      <w:pPr>
        <w:pStyle w:val="BodyText2"/>
        <w:numPr>
          <w:ilvl w:val="0"/>
          <w:numId w:val="8"/>
        </w:numPr>
        <w:spacing w:after="0" w:line="240" w:lineRule="auto"/>
        <w:rPr>
          <w:bCs/>
          <w:szCs w:val="22"/>
        </w:rPr>
      </w:pPr>
      <w:r w:rsidRPr="005E743A">
        <w:rPr>
          <w:bCs/>
          <w:szCs w:val="22"/>
        </w:rPr>
        <w:t xml:space="preserve">Design Integrated Curriculum Guide for teachers working in multi-grade settings </w:t>
      </w:r>
    </w:p>
    <w:p w:rsidR="0047173E" w:rsidRPr="005E743A" w:rsidRDefault="0047173E" w:rsidP="00CE1FFA">
      <w:pPr>
        <w:pStyle w:val="BodyText2"/>
        <w:numPr>
          <w:ilvl w:val="0"/>
          <w:numId w:val="8"/>
        </w:numPr>
        <w:spacing w:after="0" w:line="240" w:lineRule="auto"/>
        <w:rPr>
          <w:bCs/>
          <w:szCs w:val="22"/>
        </w:rPr>
      </w:pPr>
      <w:r w:rsidRPr="005E743A">
        <w:rPr>
          <w:bCs/>
          <w:szCs w:val="22"/>
        </w:rPr>
        <w:t>Provide support to programs to develop their Learning Frameworks</w:t>
      </w:r>
    </w:p>
    <w:p w:rsidR="0047173E" w:rsidRPr="005E743A" w:rsidRDefault="0047173E" w:rsidP="00CE1FFA">
      <w:pPr>
        <w:pStyle w:val="BodyText2"/>
        <w:numPr>
          <w:ilvl w:val="0"/>
          <w:numId w:val="8"/>
        </w:numPr>
        <w:spacing w:after="0" w:line="240" w:lineRule="auto"/>
        <w:rPr>
          <w:bCs/>
          <w:szCs w:val="22"/>
        </w:rPr>
      </w:pPr>
      <w:r w:rsidRPr="005E743A">
        <w:rPr>
          <w:bCs/>
          <w:szCs w:val="22"/>
        </w:rPr>
        <w:t>Design a Learning Framework of a constructivist classroom</w:t>
      </w:r>
    </w:p>
    <w:p w:rsidR="0047173E" w:rsidRPr="005E743A" w:rsidRDefault="0047173E" w:rsidP="00CE1FFA">
      <w:pPr>
        <w:pStyle w:val="BodyText2"/>
        <w:numPr>
          <w:ilvl w:val="0"/>
          <w:numId w:val="8"/>
        </w:numPr>
        <w:spacing w:after="0" w:line="240" w:lineRule="auto"/>
        <w:rPr>
          <w:bCs/>
          <w:szCs w:val="22"/>
        </w:rPr>
      </w:pPr>
      <w:r w:rsidRPr="005E743A">
        <w:rPr>
          <w:bCs/>
          <w:szCs w:val="22"/>
        </w:rPr>
        <w:t>Translate all the training related learning material/literature from English to Sindhi and Urdu</w:t>
      </w:r>
    </w:p>
    <w:p w:rsidR="0047173E" w:rsidRPr="005E743A" w:rsidRDefault="0047173E" w:rsidP="00CE1FFA">
      <w:pPr>
        <w:pStyle w:val="BodyText2"/>
        <w:numPr>
          <w:ilvl w:val="0"/>
          <w:numId w:val="8"/>
        </w:numPr>
        <w:spacing w:after="0" w:line="240" w:lineRule="auto"/>
        <w:rPr>
          <w:bCs/>
          <w:szCs w:val="22"/>
        </w:rPr>
      </w:pPr>
      <w:r w:rsidRPr="005E743A">
        <w:rPr>
          <w:bCs/>
          <w:szCs w:val="22"/>
        </w:rPr>
        <w:t>Document quarterly reports including training and TNA reports</w:t>
      </w:r>
    </w:p>
    <w:p w:rsidR="0047173E" w:rsidRPr="005E743A" w:rsidRDefault="0047173E" w:rsidP="00CE1FFA">
      <w:pPr>
        <w:numPr>
          <w:ilvl w:val="0"/>
          <w:numId w:val="8"/>
        </w:numPr>
        <w:rPr>
          <w:szCs w:val="22"/>
        </w:rPr>
      </w:pPr>
      <w:r w:rsidRPr="005E743A">
        <w:rPr>
          <w:bCs/>
          <w:szCs w:val="22"/>
        </w:rPr>
        <w:t>Monitor the training outcomes</w:t>
      </w:r>
    </w:p>
    <w:p w:rsidR="0047173E" w:rsidRPr="005E743A" w:rsidRDefault="0047173E" w:rsidP="00CE1FFA">
      <w:pPr>
        <w:rPr>
          <w:bCs/>
          <w:szCs w:val="22"/>
        </w:rPr>
      </w:pPr>
    </w:p>
    <w:p w:rsidR="004729A9" w:rsidRPr="005E743A" w:rsidRDefault="0047173E" w:rsidP="004729A9">
      <w:pPr>
        <w:pStyle w:val="NoTitle"/>
        <w:spacing w:before="0" w:line="240" w:lineRule="auto"/>
        <w:rPr>
          <w:b/>
          <w:caps w:val="0"/>
          <w:sz w:val="22"/>
          <w:szCs w:val="22"/>
        </w:rPr>
      </w:pPr>
      <w:r w:rsidRPr="005E743A">
        <w:rPr>
          <w:b/>
          <w:caps w:val="0"/>
          <w:sz w:val="22"/>
          <w:szCs w:val="22"/>
        </w:rPr>
        <w:t>July 2004 - October 2005</w:t>
      </w:r>
    </w:p>
    <w:p w:rsidR="00BB691A" w:rsidRPr="005E743A" w:rsidRDefault="0047173E" w:rsidP="004729A9">
      <w:pPr>
        <w:pStyle w:val="NoTitle"/>
        <w:spacing w:before="0" w:line="240" w:lineRule="auto"/>
        <w:rPr>
          <w:b/>
          <w:caps w:val="0"/>
          <w:sz w:val="22"/>
          <w:szCs w:val="22"/>
        </w:rPr>
      </w:pPr>
      <w:r w:rsidRPr="005E743A">
        <w:rPr>
          <w:b/>
          <w:caps w:val="0"/>
          <w:sz w:val="22"/>
          <w:szCs w:val="22"/>
        </w:rPr>
        <w:t>Sindh Education Foundation (SEF) as Program Associate</w:t>
      </w:r>
    </w:p>
    <w:p w:rsidR="0047173E" w:rsidRPr="005E743A" w:rsidRDefault="0047173E" w:rsidP="004729A9">
      <w:pPr>
        <w:pStyle w:val="NoTitle"/>
        <w:spacing w:before="0" w:line="240" w:lineRule="auto"/>
        <w:rPr>
          <w:b/>
          <w:sz w:val="22"/>
          <w:szCs w:val="22"/>
        </w:rPr>
      </w:pPr>
      <w:smartTag w:uri="urn:schemas-microsoft-com:office:smarttags" w:element="place">
        <w:smartTag w:uri="urn:schemas-microsoft-com:office:smarttags" w:element="PlaceName">
          <w:r w:rsidRPr="005E743A">
            <w:rPr>
              <w:b/>
              <w:caps w:val="0"/>
              <w:sz w:val="22"/>
              <w:szCs w:val="22"/>
            </w:rPr>
            <w:t>Training</w:t>
          </w:r>
          <w:r w:rsidRPr="005E743A">
            <w:rPr>
              <w:b/>
              <w:sz w:val="22"/>
              <w:szCs w:val="22"/>
            </w:rPr>
            <w:t xml:space="preserve"> </w:t>
          </w:r>
          <w:r w:rsidR="005E743A" w:rsidRPr="005E743A">
            <w:rPr>
              <w:b/>
              <w:caps w:val="0"/>
              <w:sz w:val="22"/>
              <w:szCs w:val="22"/>
            </w:rPr>
            <w:t>&amp; Capacity</w:t>
          </w:r>
        </w:smartTag>
        <w:r w:rsidR="005E743A" w:rsidRPr="005E743A">
          <w:rPr>
            <w:b/>
            <w:caps w:val="0"/>
            <w:sz w:val="22"/>
            <w:szCs w:val="22"/>
          </w:rPr>
          <w:t xml:space="preserve"> </w:t>
        </w:r>
        <w:smartTag w:uri="urn:schemas-microsoft-com:office:smarttags" w:element="PlaceType">
          <w:r w:rsidR="005E743A" w:rsidRPr="005E743A">
            <w:rPr>
              <w:b/>
              <w:caps w:val="0"/>
              <w:sz w:val="22"/>
              <w:szCs w:val="22"/>
            </w:rPr>
            <w:t>Building</w:t>
          </w:r>
        </w:smartTag>
      </w:smartTag>
      <w:r w:rsidR="005E743A" w:rsidRPr="005E743A">
        <w:rPr>
          <w:b/>
          <w:caps w:val="0"/>
          <w:sz w:val="22"/>
          <w:szCs w:val="22"/>
        </w:rPr>
        <w:t xml:space="preserve">   </w:t>
      </w:r>
      <w:r w:rsidRPr="005E743A">
        <w:rPr>
          <w:b/>
          <w:sz w:val="22"/>
          <w:szCs w:val="22"/>
        </w:rPr>
        <w:t>(SPEIP)</w:t>
      </w:r>
    </w:p>
    <w:p w:rsidR="0047173E" w:rsidRPr="005E743A" w:rsidRDefault="0047173E" w:rsidP="004729A9">
      <w:pPr>
        <w:pStyle w:val="BodyText2"/>
        <w:spacing w:line="240" w:lineRule="auto"/>
        <w:jc w:val="left"/>
        <w:rPr>
          <w:bCs/>
          <w:szCs w:val="22"/>
        </w:rPr>
      </w:pPr>
      <w:r w:rsidRPr="005E743A">
        <w:rPr>
          <w:bCs/>
          <w:szCs w:val="22"/>
        </w:rPr>
        <w:t>The work involved to;</w:t>
      </w:r>
    </w:p>
    <w:p w:rsidR="0047173E" w:rsidRPr="005E743A" w:rsidRDefault="0047173E" w:rsidP="004729A9">
      <w:pPr>
        <w:pStyle w:val="BodyText2"/>
        <w:numPr>
          <w:ilvl w:val="0"/>
          <w:numId w:val="9"/>
        </w:numPr>
        <w:spacing w:after="0" w:line="240" w:lineRule="auto"/>
        <w:rPr>
          <w:bCs/>
          <w:szCs w:val="22"/>
        </w:rPr>
      </w:pPr>
      <w:r w:rsidRPr="005E743A">
        <w:rPr>
          <w:bCs/>
          <w:szCs w:val="22"/>
        </w:rPr>
        <w:t>Design and conduct training programs for Teachers, Head Teachers and School Management Committees of 300 low cost private schools in 5 districts of Sindh</w:t>
      </w:r>
    </w:p>
    <w:p w:rsidR="0047173E" w:rsidRPr="005E743A" w:rsidRDefault="0047173E" w:rsidP="00967132">
      <w:pPr>
        <w:pStyle w:val="BodyText2"/>
        <w:numPr>
          <w:ilvl w:val="0"/>
          <w:numId w:val="9"/>
        </w:numPr>
        <w:spacing w:after="0" w:line="240" w:lineRule="auto"/>
        <w:rPr>
          <w:bCs/>
          <w:szCs w:val="22"/>
        </w:rPr>
      </w:pPr>
      <w:r w:rsidRPr="005E743A">
        <w:rPr>
          <w:bCs/>
          <w:szCs w:val="22"/>
        </w:rPr>
        <w:t>Design a teachers guide regarding ‘Integration of Stories and Daily Life Situations into classroom practices’ for private schools’ teachers and conducted training for its effective usage</w:t>
      </w:r>
    </w:p>
    <w:p w:rsidR="0047173E" w:rsidRPr="005E743A" w:rsidRDefault="0047173E" w:rsidP="00967132">
      <w:pPr>
        <w:pStyle w:val="BodyText2"/>
        <w:numPr>
          <w:ilvl w:val="0"/>
          <w:numId w:val="9"/>
        </w:numPr>
        <w:spacing w:after="0" w:line="240" w:lineRule="auto"/>
        <w:rPr>
          <w:bCs/>
          <w:szCs w:val="22"/>
        </w:rPr>
      </w:pPr>
      <w:r w:rsidRPr="005E743A">
        <w:rPr>
          <w:bCs/>
          <w:szCs w:val="22"/>
        </w:rPr>
        <w:t>Prepare annual/quarterly work plans, budgets and reports</w:t>
      </w:r>
    </w:p>
    <w:p w:rsidR="0047173E" w:rsidRPr="005E743A" w:rsidRDefault="0047173E" w:rsidP="00967132">
      <w:pPr>
        <w:pStyle w:val="BodyText2"/>
        <w:numPr>
          <w:ilvl w:val="0"/>
          <w:numId w:val="9"/>
        </w:numPr>
        <w:spacing w:after="0" w:line="240" w:lineRule="auto"/>
        <w:rPr>
          <w:bCs/>
          <w:szCs w:val="22"/>
        </w:rPr>
      </w:pPr>
      <w:r w:rsidRPr="005E743A">
        <w:rPr>
          <w:bCs/>
          <w:szCs w:val="22"/>
        </w:rPr>
        <w:t>Facilitate field staff in carrying out field support to teachers</w:t>
      </w:r>
    </w:p>
    <w:p w:rsidR="0047173E" w:rsidRPr="005E743A" w:rsidRDefault="0047173E" w:rsidP="00967132">
      <w:pPr>
        <w:numPr>
          <w:ilvl w:val="0"/>
          <w:numId w:val="9"/>
        </w:numPr>
        <w:rPr>
          <w:bCs/>
          <w:szCs w:val="22"/>
        </w:rPr>
      </w:pPr>
      <w:r w:rsidRPr="005E743A">
        <w:rPr>
          <w:bCs/>
          <w:szCs w:val="22"/>
        </w:rPr>
        <w:t>Monitor training activities</w:t>
      </w:r>
    </w:p>
    <w:p w:rsidR="0047173E" w:rsidRPr="005E743A" w:rsidRDefault="0047173E" w:rsidP="00FD2BF8">
      <w:pPr>
        <w:rPr>
          <w:bCs/>
          <w:szCs w:val="22"/>
        </w:rPr>
      </w:pPr>
    </w:p>
    <w:p w:rsidR="0047173E" w:rsidRPr="005E743A" w:rsidRDefault="0047173E" w:rsidP="004729A9">
      <w:pPr>
        <w:pStyle w:val="NoTitle"/>
        <w:spacing w:before="0" w:line="240" w:lineRule="auto"/>
        <w:rPr>
          <w:b/>
          <w:sz w:val="22"/>
          <w:szCs w:val="22"/>
        </w:rPr>
      </w:pPr>
      <w:r w:rsidRPr="005E743A">
        <w:rPr>
          <w:b/>
          <w:caps w:val="0"/>
          <w:sz w:val="22"/>
          <w:szCs w:val="22"/>
        </w:rPr>
        <w:t xml:space="preserve">Oct </w:t>
      </w:r>
      <w:r w:rsidRPr="005E743A">
        <w:rPr>
          <w:b/>
          <w:sz w:val="22"/>
          <w:szCs w:val="22"/>
        </w:rPr>
        <w:t xml:space="preserve">2003 - </w:t>
      </w:r>
      <w:r w:rsidRPr="005E743A">
        <w:rPr>
          <w:b/>
          <w:caps w:val="0"/>
          <w:sz w:val="22"/>
          <w:szCs w:val="22"/>
        </w:rPr>
        <w:t xml:space="preserve">June </w:t>
      </w:r>
      <w:r w:rsidRPr="005E743A">
        <w:rPr>
          <w:b/>
          <w:sz w:val="22"/>
          <w:szCs w:val="22"/>
        </w:rPr>
        <w:t>2004</w:t>
      </w:r>
    </w:p>
    <w:p w:rsidR="0047173E" w:rsidRPr="005E743A" w:rsidRDefault="0047173E" w:rsidP="004729A9">
      <w:pPr>
        <w:pStyle w:val="BodyText2"/>
        <w:spacing w:after="0" w:line="240" w:lineRule="auto"/>
        <w:jc w:val="left"/>
        <w:rPr>
          <w:b/>
          <w:szCs w:val="22"/>
        </w:rPr>
      </w:pPr>
      <w:r w:rsidRPr="005E743A">
        <w:rPr>
          <w:b/>
          <w:szCs w:val="22"/>
        </w:rPr>
        <w:t>Sindh Education Foundation (SEF) as Field Officer</w:t>
      </w:r>
    </w:p>
    <w:p w:rsidR="0047173E" w:rsidRPr="005E743A" w:rsidRDefault="0047173E" w:rsidP="004729A9">
      <w:pPr>
        <w:pStyle w:val="BodyText2"/>
        <w:spacing w:after="0" w:line="240" w:lineRule="auto"/>
        <w:jc w:val="left"/>
        <w:rPr>
          <w:b/>
          <w:szCs w:val="22"/>
        </w:rPr>
      </w:pPr>
      <w:r w:rsidRPr="005E743A">
        <w:rPr>
          <w:b/>
          <w:szCs w:val="22"/>
        </w:rPr>
        <w:t xml:space="preserve">Support to Private Educational Institutes Program (SPEIP) </w:t>
      </w:r>
    </w:p>
    <w:p w:rsidR="005E743A" w:rsidRPr="005E743A" w:rsidRDefault="005E743A" w:rsidP="005E743A">
      <w:pPr>
        <w:pStyle w:val="BodyText2"/>
        <w:spacing w:after="0" w:line="240" w:lineRule="auto"/>
        <w:jc w:val="left"/>
        <w:rPr>
          <w:bCs/>
          <w:szCs w:val="22"/>
        </w:rPr>
      </w:pPr>
    </w:p>
    <w:p w:rsidR="0047173E" w:rsidRPr="005E743A" w:rsidRDefault="0047173E" w:rsidP="005E743A">
      <w:pPr>
        <w:pStyle w:val="BodyText2"/>
        <w:spacing w:after="0" w:line="240" w:lineRule="auto"/>
        <w:jc w:val="left"/>
        <w:rPr>
          <w:bCs/>
          <w:szCs w:val="22"/>
        </w:rPr>
      </w:pPr>
      <w:r w:rsidRPr="005E743A">
        <w:rPr>
          <w:bCs/>
          <w:szCs w:val="22"/>
        </w:rPr>
        <w:t xml:space="preserve">The work involved to; </w:t>
      </w:r>
    </w:p>
    <w:p w:rsidR="0047173E" w:rsidRPr="005E743A" w:rsidRDefault="0047173E" w:rsidP="005E743A">
      <w:pPr>
        <w:pStyle w:val="BodyText2"/>
        <w:numPr>
          <w:ilvl w:val="0"/>
          <w:numId w:val="10"/>
        </w:numPr>
        <w:spacing w:after="0" w:line="240" w:lineRule="auto"/>
        <w:rPr>
          <w:bCs/>
          <w:szCs w:val="22"/>
        </w:rPr>
      </w:pPr>
      <w:r w:rsidRPr="005E743A">
        <w:rPr>
          <w:bCs/>
          <w:szCs w:val="22"/>
        </w:rPr>
        <w:t>Support to the Program Associate in all Programme activities</w:t>
      </w:r>
    </w:p>
    <w:p w:rsidR="0047173E" w:rsidRPr="005E743A" w:rsidRDefault="0047173E" w:rsidP="00FD2BF8">
      <w:pPr>
        <w:pStyle w:val="BodyText2"/>
        <w:numPr>
          <w:ilvl w:val="0"/>
          <w:numId w:val="10"/>
        </w:numPr>
        <w:spacing w:after="0" w:line="240" w:lineRule="auto"/>
        <w:rPr>
          <w:bCs/>
          <w:szCs w:val="22"/>
        </w:rPr>
      </w:pPr>
      <w:r w:rsidRPr="005E743A">
        <w:rPr>
          <w:bCs/>
          <w:szCs w:val="22"/>
        </w:rPr>
        <w:t>Field data collection</w:t>
      </w:r>
    </w:p>
    <w:p w:rsidR="0047173E" w:rsidRPr="005E743A" w:rsidRDefault="0047173E" w:rsidP="00FD2BF8">
      <w:pPr>
        <w:pStyle w:val="BodyText2"/>
        <w:numPr>
          <w:ilvl w:val="0"/>
          <w:numId w:val="10"/>
        </w:numPr>
        <w:spacing w:after="0" w:line="240" w:lineRule="auto"/>
        <w:rPr>
          <w:bCs/>
          <w:szCs w:val="22"/>
        </w:rPr>
      </w:pPr>
      <w:r w:rsidRPr="005E743A">
        <w:rPr>
          <w:bCs/>
          <w:szCs w:val="22"/>
        </w:rPr>
        <w:t>Data analysis</w:t>
      </w:r>
    </w:p>
    <w:p w:rsidR="0047173E" w:rsidRPr="005E743A" w:rsidRDefault="0047173E" w:rsidP="00FD2BF8">
      <w:pPr>
        <w:pStyle w:val="BodyText2"/>
        <w:numPr>
          <w:ilvl w:val="0"/>
          <w:numId w:val="10"/>
        </w:numPr>
        <w:spacing w:after="0" w:line="240" w:lineRule="auto"/>
        <w:rPr>
          <w:bCs/>
          <w:szCs w:val="22"/>
        </w:rPr>
      </w:pPr>
      <w:r w:rsidRPr="005E743A">
        <w:rPr>
          <w:bCs/>
          <w:szCs w:val="22"/>
        </w:rPr>
        <w:t>Monitoring different school systems, participate in conducting trainings</w:t>
      </w:r>
    </w:p>
    <w:p w:rsidR="0047173E" w:rsidRPr="005E743A" w:rsidRDefault="0047173E" w:rsidP="00FD2BF8">
      <w:pPr>
        <w:numPr>
          <w:ilvl w:val="0"/>
          <w:numId w:val="10"/>
        </w:numPr>
        <w:rPr>
          <w:bCs/>
          <w:szCs w:val="22"/>
        </w:rPr>
      </w:pPr>
      <w:r w:rsidRPr="005E743A">
        <w:rPr>
          <w:bCs/>
          <w:szCs w:val="22"/>
        </w:rPr>
        <w:t>Report writing</w:t>
      </w:r>
    </w:p>
    <w:p w:rsidR="0047173E" w:rsidRPr="005E743A" w:rsidRDefault="0047173E" w:rsidP="00FD2BF8">
      <w:pPr>
        <w:rPr>
          <w:bCs/>
          <w:szCs w:val="22"/>
        </w:rPr>
      </w:pPr>
    </w:p>
    <w:p w:rsidR="0047173E" w:rsidRPr="005E743A" w:rsidRDefault="0047173E" w:rsidP="00FD2BF8">
      <w:pPr>
        <w:rPr>
          <w:bCs/>
          <w:szCs w:val="22"/>
        </w:rPr>
      </w:pPr>
    </w:p>
    <w:p w:rsidR="0047173E" w:rsidRPr="005E743A" w:rsidRDefault="0047173E" w:rsidP="00CE1FFA">
      <w:pPr>
        <w:rPr>
          <w:b/>
          <w:szCs w:val="22"/>
        </w:rPr>
      </w:pPr>
      <w:r w:rsidRPr="005E743A">
        <w:rPr>
          <w:b/>
          <w:szCs w:val="22"/>
        </w:rPr>
        <w:lastRenderedPageBreak/>
        <w:t>CONSULTANCIES</w:t>
      </w:r>
    </w:p>
    <w:p w:rsidR="00781B43" w:rsidRDefault="00781B43" w:rsidP="00CE1FFA">
      <w:pPr>
        <w:rPr>
          <w:b/>
          <w:bCs/>
          <w:color w:val="000000"/>
          <w:szCs w:val="22"/>
        </w:rPr>
      </w:pPr>
    </w:p>
    <w:p w:rsidR="00781B43" w:rsidRDefault="00004879" w:rsidP="00CE1FFA">
      <w:pPr>
        <w:rPr>
          <w:b/>
          <w:bCs/>
          <w:color w:val="000000"/>
          <w:szCs w:val="22"/>
        </w:rPr>
      </w:pPr>
      <w:r>
        <w:rPr>
          <w:b/>
          <w:bCs/>
          <w:color w:val="000000"/>
          <w:szCs w:val="22"/>
        </w:rPr>
        <w:t>Jan 2010 to Jun 2010</w:t>
      </w:r>
    </w:p>
    <w:p w:rsidR="00004879" w:rsidRDefault="00004879" w:rsidP="00CE1FFA">
      <w:pPr>
        <w:rPr>
          <w:b/>
          <w:bCs/>
          <w:color w:val="000000"/>
          <w:szCs w:val="22"/>
        </w:rPr>
      </w:pPr>
      <w:r>
        <w:rPr>
          <w:b/>
          <w:bCs/>
          <w:color w:val="000000"/>
          <w:szCs w:val="22"/>
        </w:rPr>
        <w:t>Civil Society Support Program (CSSP)</w:t>
      </w:r>
    </w:p>
    <w:p w:rsidR="00004879" w:rsidRDefault="00004879" w:rsidP="00CE1FFA">
      <w:pPr>
        <w:rPr>
          <w:bCs/>
          <w:color w:val="000000"/>
          <w:szCs w:val="22"/>
        </w:rPr>
      </w:pPr>
    </w:p>
    <w:p w:rsidR="00004879" w:rsidRDefault="00004879" w:rsidP="00CE1FFA">
      <w:pPr>
        <w:rPr>
          <w:bCs/>
          <w:color w:val="000000"/>
          <w:szCs w:val="22"/>
        </w:rPr>
      </w:pPr>
      <w:r>
        <w:rPr>
          <w:bCs/>
          <w:color w:val="000000"/>
          <w:szCs w:val="22"/>
        </w:rPr>
        <w:t>Design training manuals and conduct trainings for Political Education Program</w:t>
      </w:r>
      <w:r w:rsidR="007963B2">
        <w:rPr>
          <w:bCs/>
          <w:color w:val="000000"/>
          <w:szCs w:val="22"/>
        </w:rPr>
        <w:t xml:space="preserve"> </w:t>
      </w:r>
    </w:p>
    <w:p w:rsidR="00D260D8" w:rsidRDefault="00D260D8" w:rsidP="00CE1FFA">
      <w:pPr>
        <w:rPr>
          <w:b/>
          <w:bCs/>
          <w:color w:val="000000"/>
          <w:szCs w:val="22"/>
        </w:rPr>
      </w:pPr>
    </w:p>
    <w:p w:rsidR="0047173E" w:rsidRPr="005E743A" w:rsidRDefault="0047173E" w:rsidP="00CE1FFA">
      <w:pPr>
        <w:rPr>
          <w:b/>
          <w:bCs/>
          <w:color w:val="000000"/>
          <w:szCs w:val="22"/>
        </w:rPr>
      </w:pPr>
      <w:r w:rsidRPr="005E743A">
        <w:rPr>
          <w:b/>
          <w:bCs/>
          <w:color w:val="000000"/>
          <w:szCs w:val="22"/>
        </w:rPr>
        <w:t>April 2008 to August 2008</w:t>
      </w:r>
    </w:p>
    <w:p w:rsidR="0047173E" w:rsidRPr="005E743A" w:rsidRDefault="0047173E" w:rsidP="00FD2BF8">
      <w:pPr>
        <w:autoSpaceDE w:val="0"/>
        <w:autoSpaceDN w:val="0"/>
        <w:adjustRightInd w:val="0"/>
        <w:spacing w:before="240" w:line="240" w:lineRule="atLeast"/>
        <w:rPr>
          <w:b/>
          <w:bCs/>
          <w:color w:val="993300"/>
          <w:szCs w:val="22"/>
        </w:rPr>
      </w:pPr>
      <w:r w:rsidRPr="005E743A">
        <w:rPr>
          <w:b/>
          <w:bCs/>
          <w:color w:val="000000"/>
          <w:szCs w:val="22"/>
        </w:rPr>
        <w:t>Academy for Education Development (AED)</w:t>
      </w:r>
      <w:r w:rsidRPr="005E743A">
        <w:rPr>
          <w:b/>
          <w:bCs/>
          <w:szCs w:val="22"/>
        </w:rPr>
        <w:t xml:space="preserve"> and Abt Associates International</w:t>
      </w:r>
      <w:r w:rsidRPr="005E743A">
        <w:rPr>
          <w:b/>
          <w:bCs/>
          <w:color w:val="993300"/>
          <w:szCs w:val="22"/>
        </w:rPr>
        <w:t xml:space="preserve">      </w:t>
      </w:r>
    </w:p>
    <w:p w:rsidR="0047173E" w:rsidRPr="005E743A" w:rsidRDefault="0047173E" w:rsidP="00FD2BF8">
      <w:pPr>
        <w:rPr>
          <w:b/>
          <w:bCs/>
          <w:szCs w:val="22"/>
        </w:rPr>
      </w:pPr>
    </w:p>
    <w:p w:rsidR="0047173E" w:rsidRPr="005E743A" w:rsidRDefault="0047173E" w:rsidP="00FD2BF8">
      <w:pPr>
        <w:rPr>
          <w:b/>
          <w:bCs/>
          <w:szCs w:val="22"/>
        </w:rPr>
      </w:pPr>
      <w:r w:rsidRPr="005E743A">
        <w:rPr>
          <w:b/>
          <w:bCs/>
          <w:szCs w:val="22"/>
        </w:rPr>
        <w:t xml:space="preserve">Master </w:t>
      </w:r>
      <w:r w:rsidR="007963B2" w:rsidRPr="005E743A">
        <w:rPr>
          <w:b/>
          <w:bCs/>
          <w:szCs w:val="22"/>
        </w:rPr>
        <w:t xml:space="preserve">Trainer </w:t>
      </w:r>
      <w:r w:rsidR="007963B2">
        <w:rPr>
          <w:b/>
          <w:bCs/>
          <w:szCs w:val="22"/>
        </w:rPr>
        <w:t>&amp; Mentor cum Technical Adviser</w:t>
      </w:r>
    </w:p>
    <w:p w:rsidR="0047173E" w:rsidRPr="005E743A" w:rsidRDefault="0047173E" w:rsidP="00FD2BF8">
      <w:pPr>
        <w:ind w:left="3480"/>
        <w:rPr>
          <w:b/>
          <w:bCs/>
          <w:szCs w:val="22"/>
        </w:rPr>
      </w:pPr>
    </w:p>
    <w:p w:rsidR="0047173E" w:rsidRPr="005E743A" w:rsidRDefault="0047173E" w:rsidP="00FD2BF8">
      <w:pPr>
        <w:rPr>
          <w:szCs w:val="22"/>
        </w:rPr>
      </w:pPr>
      <w:r w:rsidRPr="005E743A">
        <w:rPr>
          <w:bCs/>
          <w:szCs w:val="22"/>
        </w:rPr>
        <w:t>The work involved conducting trainings of grantee NGOs under the USAID project “Pakistan Safe Drinking Water and Hygiene Promotion Project”-PSDWHPP; and providing technical assistance in project implementation. Provided a detailed training and monitoring report.</w:t>
      </w:r>
    </w:p>
    <w:p w:rsidR="0047173E" w:rsidRPr="005E743A" w:rsidRDefault="0047173E" w:rsidP="00CE1FFA">
      <w:pPr>
        <w:rPr>
          <w:bCs/>
          <w:szCs w:val="22"/>
        </w:rPr>
      </w:pPr>
    </w:p>
    <w:p w:rsidR="0047173E" w:rsidRPr="005E743A" w:rsidRDefault="0047173E" w:rsidP="00CE1FFA">
      <w:pPr>
        <w:rPr>
          <w:b/>
          <w:bCs/>
          <w:szCs w:val="22"/>
        </w:rPr>
      </w:pPr>
      <w:r w:rsidRPr="005E743A">
        <w:rPr>
          <w:b/>
          <w:bCs/>
          <w:szCs w:val="22"/>
        </w:rPr>
        <w:t>Oct 2007- April 2008</w:t>
      </w:r>
    </w:p>
    <w:p w:rsidR="0047173E" w:rsidRPr="005E743A" w:rsidRDefault="0047173E" w:rsidP="000704A9">
      <w:pPr>
        <w:rPr>
          <w:b/>
          <w:bCs/>
          <w:szCs w:val="22"/>
        </w:rPr>
      </w:pPr>
      <w:r w:rsidRPr="005E743A">
        <w:rPr>
          <w:b/>
          <w:bCs/>
          <w:szCs w:val="22"/>
        </w:rPr>
        <w:t>Sindh Education Foundation (SEF)</w:t>
      </w:r>
    </w:p>
    <w:p w:rsidR="0047173E" w:rsidRPr="005E743A" w:rsidRDefault="0047173E" w:rsidP="000704A9">
      <w:pPr>
        <w:rPr>
          <w:b/>
          <w:bCs/>
          <w:szCs w:val="22"/>
        </w:rPr>
      </w:pPr>
    </w:p>
    <w:p w:rsidR="0047173E" w:rsidRPr="005E743A" w:rsidRDefault="0047173E" w:rsidP="000704A9">
      <w:pPr>
        <w:rPr>
          <w:b/>
          <w:bCs/>
          <w:szCs w:val="22"/>
        </w:rPr>
      </w:pPr>
      <w:r w:rsidRPr="005E743A">
        <w:rPr>
          <w:b/>
          <w:bCs/>
          <w:szCs w:val="22"/>
        </w:rPr>
        <w:t xml:space="preserve">Lead Master Trainer      </w:t>
      </w:r>
    </w:p>
    <w:p w:rsidR="0047173E" w:rsidRPr="005E743A" w:rsidRDefault="0047173E" w:rsidP="000704A9">
      <w:pPr>
        <w:rPr>
          <w:b/>
          <w:bCs/>
          <w:szCs w:val="22"/>
        </w:rPr>
      </w:pPr>
    </w:p>
    <w:p w:rsidR="0047173E" w:rsidRPr="005E743A" w:rsidRDefault="0047173E" w:rsidP="000704A9">
      <w:pPr>
        <w:rPr>
          <w:bCs/>
          <w:szCs w:val="22"/>
        </w:rPr>
      </w:pPr>
      <w:r w:rsidRPr="005E743A">
        <w:rPr>
          <w:bCs/>
          <w:szCs w:val="22"/>
        </w:rPr>
        <w:t xml:space="preserve">The work involved designing training manuals, translating the resource material from English to Urdu and Sindhi, designing institutional material and conducting </w:t>
      </w:r>
      <w:smartTag w:uri="urn:schemas-microsoft-com:office:smarttags" w:element="stockticker">
        <w:r w:rsidRPr="005E743A">
          <w:rPr>
            <w:bCs/>
            <w:szCs w:val="22"/>
          </w:rPr>
          <w:t>TOT</w:t>
        </w:r>
      </w:smartTag>
      <w:r w:rsidRPr="005E743A">
        <w:rPr>
          <w:bCs/>
          <w:szCs w:val="22"/>
        </w:rPr>
        <w:t xml:space="preserve"> and field based trainings for teachers and School Management Committees of 300 private schools of 5 districts of Sindh under the project </w:t>
      </w:r>
      <w:r w:rsidRPr="005E743A">
        <w:rPr>
          <w:b/>
          <w:bCs/>
          <w:szCs w:val="22"/>
        </w:rPr>
        <w:t>SPEIP</w:t>
      </w:r>
      <w:r w:rsidRPr="005E743A">
        <w:rPr>
          <w:bCs/>
          <w:szCs w:val="22"/>
        </w:rPr>
        <w:t xml:space="preserve"> (Support to Private Educational Institutes Program). Developed monitoring framework and provided detailed report.</w:t>
      </w:r>
    </w:p>
    <w:p w:rsidR="0047173E" w:rsidRPr="005E743A" w:rsidRDefault="0047173E" w:rsidP="000704A9">
      <w:pPr>
        <w:rPr>
          <w:bCs/>
          <w:szCs w:val="22"/>
        </w:rPr>
      </w:pPr>
    </w:p>
    <w:p w:rsidR="0047173E" w:rsidRPr="005E743A" w:rsidRDefault="0047173E" w:rsidP="000704A9">
      <w:pPr>
        <w:pStyle w:val="NoTitle"/>
        <w:rPr>
          <w:b/>
          <w:bCs/>
          <w:sz w:val="22"/>
          <w:szCs w:val="22"/>
        </w:rPr>
      </w:pPr>
      <w:r w:rsidRPr="005E743A">
        <w:rPr>
          <w:b/>
          <w:bCs/>
          <w:caps w:val="0"/>
          <w:sz w:val="22"/>
          <w:szCs w:val="22"/>
        </w:rPr>
        <w:t>June</w:t>
      </w:r>
      <w:r w:rsidRPr="005E743A">
        <w:rPr>
          <w:b/>
          <w:bCs/>
          <w:sz w:val="22"/>
          <w:szCs w:val="22"/>
        </w:rPr>
        <w:t>-</w:t>
      </w:r>
      <w:r w:rsidRPr="005E743A">
        <w:rPr>
          <w:b/>
          <w:bCs/>
          <w:caps w:val="0"/>
          <w:sz w:val="22"/>
          <w:szCs w:val="22"/>
        </w:rPr>
        <w:t xml:space="preserve">August </w:t>
      </w:r>
      <w:r w:rsidRPr="005E743A">
        <w:rPr>
          <w:b/>
          <w:bCs/>
          <w:sz w:val="22"/>
          <w:szCs w:val="22"/>
        </w:rPr>
        <w:t>2007</w:t>
      </w:r>
    </w:p>
    <w:p w:rsidR="0047173E" w:rsidRPr="005E743A" w:rsidRDefault="0047173E" w:rsidP="000704A9">
      <w:pPr>
        <w:rPr>
          <w:b/>
          <w:bCs/>
          <w:color w:val="000000"/>
          <w:szCs w:val="22"/>
        </w:rPr>
      </w:pPr>
      <w:r w:rsidRPr="005E743A">
        <w:rPr>
          <w:b/>
          <w:bCs/>
          <w:color w:val="000000"/>
          <w:szCs w:val="22"/>
        </w:rPr>
        <w:t xml:space="preserve">Aga Khan Education Services </w:t>
      </w:r>
      <w:smartTag w:uri="urn:schemas-microsoft-com:office:smarttags" w:element="country-region">
        <w:smartTag w:uri="urn:schemas-microsoft-com:office:smarttags" w:element="place">
          <w:r w:rsidRPr="005E743A">
            <w:rPr>
              <w:b/>
              <w:bCs/>
              <w:color w:val="000000"/>
              <w:szCs w:val="22"/>
            </w:rPr>
            <w:t>Pakistan</w:t>
          </w:r>
        </w:smartTag>
      </w:smartTag>
      <w:r w:rsidRPr="005E743A">
        <w:rPr>
          <w:b/>
          <w:bCs/>
          <w:color w:val="000000"/>
          <w:szCs w:val="22"/>
        </w:rPr>
        <w:t xml:space="preserve"> (AKES, P) </w:t>
      </w:r>
    </w:p>
    <w:p w:rsidR="0047173E" w:rsidRPr="005E743A" w:rsidRDefault="0047173E" w:rsidP="000704A9">
      <w:pPr>
        <w:rPr>
          <w:b/>
          <w:color w:val="000000"/>
          <w:szCs w:val="22"/>
        </w:rPr>
      </w:pPr>
    </w:p>
    <w:p w:rsidR="0047173E" w:rsidRPr="005E743A" w:rsidRDefault="0047173E" w:rsidP="000704A9">
      <w:pPr>
        <w:rPr>
          <w:szCs w:val="22"/>
        </w:rPr>
      </w:pPr>
      <w:r w:rsidRPr="005E743A">
        <w:rPr>
          <w:b/>
          <w:szCs w:val="22"/>
        </w:rPr>
        <w:t>Master Trainer &amp; Designing of Training Manual &amp; Teacher Resource Guide</w:t>
      </w:r>
      <w:r w:rsidRPr="005E743A">
        <w:rPr>
          <w:szCs w:val="22"/>
        </w:rPr>
        <w:t xml:space="preserve"> </w:t>
      </w:r>
      <w:r w:rsidRPr="005E743A">
        <w:rPr>
          <w:szCs w:val="22"/>
        </w:rPr>
        <w:tab/>
      </w:r>
      <w:r w:rsidRPr="005E743A">
        <w:rPr>
          <w:szCs w:val="22"/>
        </w:rPr>
        <w:tab/>
      </w:r>
    </w:p>
    <w:p w:rsidR="0047173E" w:rsidRPr="005E743A" w:rsidRDefault="0047173E" w:rsidP="000704A9">
      <w:pPr>
        <w:rPr>
          <w:szCs w:val="22"/>
        </w:rPr>
      </w:pPr>
    </w:p>
    <w:p w:rsidR="0047173E" w:rsidRPr="005E743A" w:rsidRDefault="0047173E" w:rsidP="000704A9">
      <w:pPr>
        <w:rPr>
          <w:szCs w:val="22"/>
        </w:rPr>
      </w:pPr>
      <w:r w:rsidRPr="005E743A">
        <w:rPr>
          <w:szCs w:val="22"/>
        </w:rPr>
        <w:t>Capacity building of Govt: primary &amp; secondary School teachers and SMCs of Taluka Keti Bander District Thatta. That involved conducting a detail TNA, designing training manuals/material, teacher resource guide and conducting trainings for teachers and SMCs. Provided a detailed report at the end.</w:t>
      </w:r>
    </w:p>
    <w:p w:rsidR="0047173E" w:rsidRPr="005E743A" w:rsidRDefault="0047173E" w:rsidP="000704A9">
      <w:pPr>
        <w:rPr>
          <w:szCs w:val="22"/>
        </w:rPr>
      </w:pPr>
    </w:p>
    <w:p w:rsidR="0047173E" w:rsidRPr="005E743A" w:rsidRDefault="0047173E" w:rsidP="000704A9">
      <w:pPr>
        <w:rPr>
          <w:b/>
          <w:szCs w:val="22"/>
        </w:rPr>
      </w:pPr>
      <w:r w:rsidRPr="005E743A">
        <w:rPr>
          <w:b/>
          <w:szCs w:val="22"/>
        </w:rPr>
        <w:t>June-August 2006</w:t>
      </w:r>
    </w:p>
    <w:p w:rsidR="0047173E" w:rsidRPr="005E743A" w:rsidRDefault="0047173E" w:rsidP="000704A9">
      <w:pPr>
        <w:rPr>
          <w:b/>
          <w:szCs w:val="22"/>
        </w:rPr>
      </w:pPr>
    </w:p>
    <w:p w:rsidR="0047173E" w:rsidRPr="005E743A" w:rsidRDefault="0047173E" w:rsidP="000704A9">
      <w:pPr>
        <w:rPr>
          <w:b/>
          <w:szCs w:val="22"/>
        </w:rPr>
      </w:pPr>
      <w:r w:rsidRPr="005E743A">
        <w:rPr>
          <w:b/>
          <w:szCs w:val="22"/>
        </w:rPr>
        <w:t xml:space="preserve">UNICEF </w:t>
      </w:r>
    </w:p>
    <w:p w:rsidR="0047173E" w:rsidRPr="005E743A" w:rsidRDefault="0047173E" w:rsidP="000704A9">
      <w:pPr>
        <w:ind w:left="3600" w:hanging="2880"/>
        <w:rPr>
          <w:b/>
          <w:szCs w:val="22"/>
        </w:rPr>
      </w:pPr>
    </w:p>
    <w:p w:rsidR="0047173E" w:rsidRPr="005E743A" w:rsidRDefault="0047173E" w:rsidP="000704A9">
      <w:pPr>
        <w:rPr>
          <w:szCs w:val="22"/>
        </w:rPr>
      </w:pPr>
      <w:r w:rsidRPr="005E743A">
        <w:rPr>
          <w:b/>
          <w:szCs w:val="22"/>
        </w:rPr>
        <w:t>National Consultant</w:t>
      </w:r>
      <w:r w:rsidRPr="005E743A">
        <w:rPr>
          <w:szCs w:val="22"/>
        </w:rPr>
        <w:t xml:space="preserve"> </w:t>
      </w:r>
    </w:p>
    <w:p w:rsidR="0047173E" w:rsidRPr="005E743A" w:rsidRDefault="0047173E" w:rsidP="000704A9">
      <w:pPr>
        <w:rPr>
          <w:b/>
          <w:szCs w:val="22"/>
        </w:rPr>
      </w:pPr>
      <w:r w:rsidRPr="005E743A">
        <w:rPr>
          <w:b/>
          <w:szCs w:val="22"/>
        </w:rPr>
        <w:t>Study on Factors Affecting Teachers’ Performance</w:t>
      </w:r>
    </w:p>
    <w:p w:rsidR="0047173E" w:rsidRPr="005E743A" w:rsidRDefault="0047173E" w:rsidP="000704A9">
      <w:pPr>
        <w:jc w:val="left"/>
        <w:rPr>
          <w:szCs w:val="22"/>
        </w:rPr>
      </w:pPr>
    </w:p>
    <w:p w:rsidR="0047173E" w:rsidRPr="005E743A" w:rsidRDefault="0047173E" w:rsidP="000704A9">
      <w:pPr>
        <w:rPr>
          <w:szCs w:val="22"/>
        </w:rPr>
      </w:pPr>
      <w:r w:rsidRPr="005E743A">
        <w:rPr>
          <w:szCs w:val="22"/>
        </w:rPr>
        <w:t>The study involved to explore key factors affecting teachers’ performance and to develop key recommendations for an upcoming two years pilot project plan.</w:t>
      </w:r>
    </w:p>
    <w:p w:rsidR="0047173E" w:rsidRPr="005E743A" w:rsidRDefault="0047173E" w:rsidP="000D0715">
      <w:pPr>
        <w:pStyle w:val="NoTitle"/>
        <w:rPr>
          <w:b/>
          <w:sz w:val="22"/>
          <w:szCs w:val="22"/>
        </w:rPr>
      </w:pPr>
      <w:r w:rsidRPr="005E743A">
        <w:rPr>
          <w:b/>
          <w:caps w:val="0"/>
          <w:sz w:val="22"/>
          <w:szCs w:val="22"/>
        </w:rPr>
        <w:t xml:space="preserve">March </w:t>
      </w:r>
      <w:r w:rsidRPr="005E743A">
        <w:rPr>
          <w:b/>
          <w:sz w:val="22"/>
          <w:szCs w:val="22"/>
        </w:rPr>
        <w:t xml:space="preserve">- </w:t>
      </w:r>
      <w:r w:rsidRPr="005E743A">
        <w:rPr>
          <w:b/>
          <w:caps w:val="0"/>
          <w:sz w:val="22"/>
          <w:szCs w:val="22"/>
        </w:rPr>
        <w:t xml:space="preserve">May </w:t>
      </w:r>
      <w:r w:rsidRPr="005E743A">
        <w:rPr>
          <w:b/>
          <w:sz w:val="22"/>
          <w:szCs w:val="22"/>
        </w:rPr>
        <w:t xml:space="preserve">2002  </w:t>
      </w:r>
    </w:p>
    <w:p w:rsidR="0047173E" w:rsidRPr="005E743A" w:rsidRDefault="0047173E" w:rsidP="00E32417">
      <w:pPr>
        <w:pStyle w:val="Achievement"/>
        <w:numPr>
          <w:ilvl w:val="0"/>
          <w:numId w:val="0"/>
        </w:numPr>
        <w:ind w:left="240" w:hanging="240"/>
        <w:rPr>
          <w:b/>
          <w:bCs/>
          <w:szCs w:val="22"/>
        </w:rPr>
      </w:pPr>
      <w:r w:rsidRPr="005E743A">
        <w:rPr>
          <w:b/>
          <w:bCs/>
          <w:szCs w:val="22"/>
        </w:rPr>
        <w:lastRenderedPageBreak/>
        <w:t xml:space="preserve">Sustainable Development Policy Institute (SDPI), </w:t>
      </w:r>
      <w:smartTag w:uri="urn:schemas-microsoft-com:office:smarttags" w:element="City">
        <w:smartTag w:uri="urn:schemas-microsoft-com:office:smarttags" w:element="place">
          <w:r w:rsidRPr="005E743A">
            <w:rPr>
              <w:b/>
              <w:bCs/>
              <w:szCs w:val="22"/>
            </w:rPr>
            <w:t>Islamabad</w:t>
          </w:r>
        </w:smartTag>
      </w:smartTag>
      <w:r w:rsidRPr="005E743A">
        <w:rPr>
          <w:b/>
          <w:bCs/>
          <w:szCs w:val="22"/>
        </w:rPr>
        <w:t xml:space="preserve"> as Role: Field Researcher </w:t>
      </w:r>
    </w:p>
    <w:p w:rsidR="0047173E" w:rsidRPr="005E743A" w:rsidRDefault="0047173E" w:rsidP="000D0715">
      <w:pPr>
        <w:pStyle w:val="JobTitle"/>
        <w:rPr>
          <w:i w:val="0"/>
          <w:iCs/>
          <w:sz w:val="22"/>
          <w:szCs w:val="22"/>
        </w:rPr>
      </w:pPr>
      <w:r w:rsidRPr="005E743A">
        <w:rPr>
          <w:i w:val="0"/>
          <w:iCs/>
          <w:sz w:val="22"/>
          <w:szCs w:val="22"/>
        </w:rPr>
        <w:t>‘Strengthening Civil Society Knowledge base &amp; participation for Good Governance’</w:t>
      </w:r>
    </w:p>
    <w:p w:rsidR="0047173E" w:rsidRPr="005E743A" w:rsidRDefault="0047173E" w:rsidP="00DB0798">
      <w:pPr>
        <w:pStyle w:val="Achievement"/>
        <w:numPr>
          <w:ilvl w:val="0"/>
          <w:numId w:val="0"/>
        </w:numPr>
        <w:ind w:left="240" w:hanging="240"/>
        <w:rPr>
          <w:szCs w:val="22"/>
        </w:rPr>
      </w:pPr>
    </w:p>
    <w:p w:rsidR="0047173E" w:rsidRPr="005E743A" w:rsidRDefault="0047173E" w:rsidP="00DB0798">
      <w:pPr>
        <w:pStyle w:val="Achievement"/>
        <w:numPr>
          <w:ilvl w:val="0"/>
          <w:numId w:val="0"/>
        </w:numPr>
        <w:rPr>
          <w:szCs w:val="22"/>
        </w:rPr>
      </w:pPr>
      <w:r w:rsidRPr="005E743A">
        <w:rPr>
          <w:szCs w:val="22"/>
        </w:rPr>
        <w:t>The study involved to explore the dispute resolution mechanism in district Larkana</w:t>
      </w:r>
    </w:p>
    <w:p w:rsidR="0047173E" w:rsidRPr="005E743A" w:rsidRDefault="0047173E" w:rsidP="007524DA">
      <w:pPr>
        <w:pStyle w:val="NoTitle"/>
        <w:rPr>
          <w:b/>
          <w:sz w:val="22"/>
          <w:szCs w:val="22"/>
        </w:rPr>
      </w:pPr>
      <w:r w:rsidRPr="005E743A">
        <w:rPr>
          <w:b/>
          <w:caps w:val="0"/>
          <w:sz w:val="22"/>
          <w:szCs w:val="22"/>
        </w:rPr>
        <w:t xml:space="preserve">August </w:t>
      </w:r>
      <w:r w:rsidRPr="005E743A">
        <w:rPr>
          <w:b/>
          <w:sz w:val="22"/>
          <w:szCs w:val="22"/>
        </w:rPr>
        <w:t xml:space="preserve">2000 - </w:t>
      </w:r>
      <w:r w:rsidRPr="005E743A">
        <w:rPr>
          <w:b/>
          <w:caps w:val="0"/>
          <w:sz w:val="22"/>
          <w:szCs w:val="22"/>
        </w:rPr>
        <w:t xml:space="preserve">April </w:t>
      </w:r>
      <w:r w:rsidRPr="005E743A">
        <w:rPr>
          <w:b/>
          <w:sz w:val="22"/>
          <w:szCs w:val="22"/>
        </w:rPr>
        <w:t>2001</w:t>
      </w:r>
    </w:p>
    <w:p w:rsidR="0047173E" w:rsidRPr="005E743A" w:rsidRDefault="0047173E" w:rsidP="00E32417">
      <w:pPr>
        <w:pStyle w:val="JobTitle"/>
        <w:rPr>
          <w:b/>
          <w:bCs/>
          <w:i w:val="0"/>
          <w:sz w:val="22"/>
          <w:szCs w:val="22"/>
        </w:rPr>
      </w:pPr>
      <w:r w:rsidRPr="005E743A">
        <w:rPr>
          <w:b/>
          <w:bCs/>
          <w:i w:val="0"/>
          <w:sz w:val="22"/>
          <w:szCs w:val="22"/>
        </w:rPr>
        <w:t xml:space="preserve">Population Council-Pakistan as </w:t>
      </w:r>
      <w:r w:rsidRPr="005E743A">
        <w:rPr>
          <w:b/>
          <w:bCs/>
          <w:i w:val="0"/>
          <w:iCs/>
          <w:sz w:val="22"/>
          <w:szCs w:val="22"/>
        </w:rPr>
        <w:t>Field Facilitator</w:t>
      </w:r>
    </w:p>
    <w:p w:rsidR="0047173E" w:rsidRPr="005E743A" w:rsidRDefault="0047173E" w:rsidP="00E32417">
      <w:pPr>
        <w:pStyle w:val="JobTitle"/>
        <w:rPr>
          <w:i w:val="0"/>
          <w:iCs/>
          <w:sz w:val="22"/>
          <w:szCs w:val="22"/>
        </w:rPr>
      </w:pPr>
      <w:r w:rsidRPr="005E743A">
        <w:rPr>
          <w:i w:val="0"/>
          <w:iCs/>
          <w:sz w:val="22"/>
          <w:szCs w:val="22"/>
        </w:rPr>
        <w:t>‘National Program for Family Planning &amp; Health Care’</w:t>
      </w:r>
    </w:p>
    <w:p w:rsidR="0047173E" w:rsidRPr="005E743A" w:rsidRDefault="0047173E" w:rsidP="000704A9">
      <w:pPr>
        <w:rPr>
          <w:szCs w:val="22"/>
        </w:rPr>
      </w:pPr>
    </w:p>
    <w:p w:rsidR="0047173E" w:rsidRPr="005E743A" w:rsidRDefault="0047173E" w:rsidP="000704A9">
      <w:pPr>
        <w:rPr>
          <w:szCs w:val="22"/>
        </w:rPr>
      </w:pPr>
      <w:r w:rsidRPr="005E743A">
        <w:rPr>
          <w:szCs w:val="22"/>
        </w:rPr>
        <w:t xml:space="preserve">The survey focused on the working conditions of Lady Health Workers in districts </w:t>
      </w:r>
      <w:smartTag w:uri="urn:schemas-microsoft-com:office:smarttags" w:element="City">
        <w:r w:rsidRPr="005E743A">
          <w:rPr>
            <w:szCs w:val="22"/>
          </w:rPr>
          <w:t>Karachi</w:t>
        </w:r>
      </w:smartTag>
      <w:r w:rsidRPr="005E743A">
        <w:rPr>
          <w:szCs w:val="22"/>
        </w:rPr>
        <w:t xml:space="preserve">, Dadu, </w:t>
      </w:r>
      <w:smartTag w:uri="urn:schemas-microsoft-com:office:smarttags" w:element="City">
        <w:smartTag w:uri="urn:schemas-microsoft-com:office:smarttags" w:element="place">
          <w:r w:rsidRPr="005E743A">
            <w:rPr>
              <w:szCs w:val="22"/>
            </w:rPr>
            <w:t>Hyderabad</w:t>
          </w:r>
        </w:smartTag>
      </w:smartTag>
      <w:r w:rsidRPr="005E743A">
        <w:rPr>
          <w:szCs w:val="22"/>
        </w:rPr>
        <w:t xml:space="preserve"> and Larkana</w:t>
      </w:r>
    </w:p>
    <w:p w:rsidR="0047173E" w:rsidRPr="005E743A" w:rsidRDefault="0047173E" w:rsidP="000704A9">
      <w:pPr>
        <w:rPr>
          <w:szCs w:val="22"/>
        </w:rPr>
      </w:pPr>
    </w:p>
    <w:p w:rsidR="0047173E" w:rsidRPr="005E743A" w:rsidRDefault="0047173E" w:rsidP="000704A9">
      <w:pPr>
        <w:rPr>
          <w:bCs/>
          <w:szCs w:val="22"/>
        </w:rPr>
      </w:pPr>
      <w:r w:rsidRPr="005E743A">
        <w:rPr>
          <w:b/>
          <w:szCs w:val="22"/>
        </w:rPr>
        <w:t xml:space="preserve">MAJOR- TRAININGS/WORKSHOPS DESIGNED </w:t>
      </w:r>
      <w:smartTag w:uri="urn:schemas-microsoft-com:office:smarttags" w:element="stockticker">
        <w:r w:rsidRPr="005E743A">
          <w:rPr>
            <w:b/>
            <w:szCs w:val="22"/>
          </w:rPr>
          <w:t>AND</w:t>
        </w:r>
      </w:smartTag>
      <w:r w:rsidRPr="005E743A">
        <w:rPr>
          <w:b/>
          <w:szCs w:val="22"/>
        </w:rPr>
        <w:t xml:space="preserve"> CONDUCTED</w:t>
      </w:r>
    </w:p>
    <w:p w:rsidR="0047173E" w:rsidRPr="005E743A" w:rsidRDefault="0047173E" w:rsidP="000704A9">
      <w:pPr>
        <w:rPr>
          <w:bCs/>
          <w:szCs w:val="22"/>
        </w:rPr>
      </w:pPr>
    </w:p>
    <w:p w:rsidR="0047173E" w:rsidRPr="005E743A" w:rsidRDefault="0047173E" w:rsidP="000D0715">
      <w:pPr>
        <w:pStyle w:val="BodyText2"/>
        <w:numPr>
          <w:ilvl w:val="0"/>
          <w:numId w:val="11"/>
        </w:numPr>
        <w:spacing w:after="0" w:line="240" w:lineRule="auto"/>
        <w:rPr>
          <w:bCs/>
          <w:szCs w:val="22"/>
        </w:rPr>
      </w:pPr>
      <w:r w:rsidRPr="005E743A">
        <w:rPr>
          <w:bCs/>
          <w:szCs w:val="22"/>
        </w:rPr>
        <w:t xml:space="preserve">Conducted number of trainings for the partner organizations of SPO on the topics of </w:t>
      </w:r>
      <w:r w:rsidRPr="005E743A">
        <w:rPr>
          <w:b/>
          <w:szCs w:val="22"/>
        </w:rPr>
        <w:t>“Human Rights”</w:t>
      </w:r>
      <w:r w:rsidRPr="005E743A">
        <w:rPr>
          <w:bCs/>
          <w:szCs w:val="22"/>
        </w:rPr>
        <w:t xml:space="preserve">, </w:t>
      </w:r>
      <w:r w:rsidRPr="005E743A">
        <w:rPr>
          <w:b/>
          <w:szCs w:val="22"/>
        </w:rPr>
        <w:t>“Democracy &amp; Good Governance”</w:t>
      </w:r>
      <w:r w:rsidRPr="005E743A">
        <w:rPr>
          <w:bCs/>
          <w:szCs w:val="22"/>
        </w:rPr>
        <w:t xml:space="preserve">, </w:t>
      </w:r>
      <w:r w:rsidRPr="005E743A">
        <w:rPr>
          <w:b/>
          <w:szCs w:val="22"/>
        </w:rPr>
        <w:t>“Gender”</w:t>
      </w:r>
      <w:r w:rsidRPr="005E743A">
        <w:rPr>
          <w:bCs/>
          <w:szCs w:val="22"/>
        </w:rPr>
        <w:t xml:space="preserve">,  </w:t>
      </w:r>
      <w:r w:rsidRPr="005E743A">
        <w:rPr>
          <w:b/>
          <w:szCs w:val="22"/>
        </w:rPr>
        <w:t>“Eliminating Violence against Women”</w:t>
      </w:r>
      <w:r w:rsidRPr="005E743A">
        <w:rPr>
          <w:bCs/>
          <w:szCs w:val="22"/>
        </w:rPr>
        <w:t xml:space="preserve">, </w:t>
      </w:r>
      <w:r w:rsidRPr="005E743A">
        <w:rPr>
          <w:b/>
          <w:szCs w:val="22"/>
        </w:rPr>
        <w:t>“Organizational Management”</w:t>
      </w:r>
      <w:r w:rsidRPr="005E743A">
        <w:rPr>
          <w:bCs/>
          <w:szCs w:val="22"/>
        </w:rPr>
        <w:t xml:space="preserve"> &amp; </w:t>
      </w:r>
      <w:r w:rsidRPr="005E743A">
        <w:rPr>
          <w:b/>
          <w:szCs w:val="22"/>
        </w:rPr>
        <w:t>“Proposal Writing”</w:t>
      </w:r>
    </w:p>
    <w:p w:rsidR="0047173E" w:rsidRPr="005E743A" w:rsidRDefault="0047173E" w:rsidP="002B5E63">
      <w:pPr>
        <w:pStyle w:val="BodyText2"/>
        <w:numPr>
          <w:ilvl w:val="0"/>
          <w:numId w:val="11"/>
        </w:numPr>
        <w:spacing w:after="0" w:line="240" w:lineRule="auto"/>
        <w:rPr>
          <w:bCs/>
          <w:szCs w:val="22"/>
        </w:rPr>
      </w:pPr>
      <w:r w:rsidRPr="005E743A">
        <w:rPr>
          <w:bCs/>
          <w:szCs w:val="22"/>
        </w:rPr>
        <w:t xml:space="preserve">Conducted </w:t>
      </w:r>
      <w:r w:rsidRPr="005E743A">
        <w:rPr>
          <w:b/>
          <w:szCs w:val="22"/>
        </w:rPr>
        <w:t xml:space="preserve">“Active Citizens” </w:t>
      </w:r>
      <w:r w:rsidRPr="005E743A">
        <w:rPr>
          <w:bCs/>
          <w:szCs w:val="22"/>
        </w:rPr>
        <w:t xml:space="preserve">training workshops for 200 youth for the “Active Citizens Program” of British Council-Pakistan in district </w:t>
      </w:r>
      <w:smartTag w:uri="urn:schemas-microsoft-com:office:smarttags" w:element="City">
        <w:smartTag w:uri="urn:schemas-microsoft-com:office:smarttags" w:element="place">
          <w:r w:rsidRPr="005E743A">
            <w:rPr>
              <w:bCs/>
              <w:szCs w:val="22"/>
            </w:rPr>
            <w:t>Hyderabad</w:t>
          </w:r>
        </w:smartTag>
      </w:smartTag>
    </w:p>
    <w:p w:rsidR="0047173E" w:rsidRPr="005E743A" w:rsidRDefault="0047173E" w:rsidP="000D0715">
      <w:pPr>
        <w:pStyle w:val="BodyText2"/>
        <w:numPr>
          <w:ilvl w:val="0"/>
          <w:numId w:val="11"/>
        </w:numPr>
        <w:spacing w:after="0" w:line="240" w:lineRule="auto"/>
        <w:rPr>
          <w:bCs/>
          <w:szCs w:val="22"/>
        </w:rPr>
      </w:pPr>
      <w:r w:rsidRPr="005E743A">
        <w:rPr>
          <w:bCs/>
          <w:szCs w:val="22"/>
        </w:rPr>
        <w:t xml:space="preserve">Designed training manuals and conducted a series of Training Workshops for more than 1000 teachers, head teachers and SMCs, under the title </w:t>
      </w:r>
      <w:r w:rsidRPr="005E743A">
        <w:rPr>
          <w:b/>
          <w:szCs w:val="22"/>
        </w:rPr>
        <w:t>‘Teachers as Critical Thinkers’</w:t>
      </w:r>
      <w:r w:rsidRPr="005E743A">
        <w:rPr>
          <w:bCs/>
          <w:szCs w:val="22"/>
        </w:rPr>
        <w:t xml:space="preserve"> for teachers of low cost private schools of sindh under SPEIP project of Sindh Education Foundation. </w:t>
      </w:r>
    </w:p>
    <w:p w:rsidR="0047173E" w:rsidRPr="005E743A" w:rsidRDefault="0047173E" w:rsidP="00AB1E25">
      <w:pPr>
        <w:pStyle w:val="BodyText2"/>
        <w:numPr>
          <w:ilvl w:val="0"/>
          <w:numId w:val="11"/>
        </w:numPr>
        <w:spacing w:after="0" w:line="240" w:lineRule="auto"/>
        <w:rPr>
          <w:bCs/>
          <w:szCs w:val="22"/>
        </w:rPr>
      </w:pPr>
      <w:r w:rsidRPr="005E743A">
        <w:rPr>
          <w:bCs/>
          <w:szCs w:val="22"/>
        </w:rPr>
        <w:t xml:space="preserve">Designed a </w:t>
      </w:r>
      <w:r w:rsidRPr="0009234C">
        <w:rPr>
          <w:b/>
          <w:bCs/>
          <w:szCs w:val="22"/>
        </w:rPr>
        <w:t>Teachers Resource Guide</w:t>
      </w:r>
      <w:r w:rsidRPr="005E743A">
        <w:rPr>
          <w:bCs/>
          <w:szCs w:val="22"/>
        </w:rPr>
        <w:t xml:space="preserve"> for the school teachers and managers of low cost private schools.  Also conducted training of around 1000 teachers from 300 low cost private education institutes on usage of this guide under SPIEP project of Sindh Education Foundation</w:t>
      </w:r>
    </w:p>
    <w:p w:rsidR="0047173E" w:rsidRPr="005E743A" w:rsidRDefault="0009234C" w:rsidP="008421C3">
      <w:pPr>
        <w:pStyle w:val="BodyText2"/>
        <w:numPr>
          <w:ilvl w:val="0"/>
          <w:numId w:val="11"/>
        </w:numPr>
        <w:spacing w:after="0" w:line="240" w:lineRule="auto"/>
        <w:rPr>
          <w:bCs/>
          <w:szCs w:val="22"/>
        </w:rPr>
      </w:pPr>
      <w:r>
        <w:rPr>
          <w:bCs/>
          <w:szCs w:val="22"/>
        </w:rPr>
        <w:t xml:space="preserve">Designed </w:t>
      </w:r>
      <w:r w:rsidRPr="0009234C">
        <w:rPr>
          <w:b/>
          <w:bCs/>
          <w:szCs w:val="22"/>
        </w:rPr>
        <w:t>T</w:t>
      </w:r>
      <w:r w:rsidR="0047173E" w:rsidRPr="0009234C">
        <w:rPr>
          <w:b/>
          <w:bCs/>
          <w:szCs w:val="22"/>
        </w:rPr>
        <w:t xml:space="preserve">eaching and </w:t>
      </w:r>
      <w:r w:rsidRPr="0009234C">
        <w:rPr>
          <w:b/>
          <w:bCs/>
          <w:szCs w:val="22"/>
        </w:rPr>
        <w:t>Learning Resource M</w:t>
      </w:r>
      <w:r w:rsidR="0047173E" w:rsidRPr="0009234C">
        <w:rPr>
          <w:b/>
          <w:bCs/>
          <w:szCs w:val="22"/>
        </w:rPr>
        <w:t>aterial</w:t>
      </w:r>
      <w:r w:rsidR="0047173E" w:rsidRPr="005E743A">
        <w:rPr>
          <w:bCs/>
          <w:szCs w:val="22"/>
        </w:rPr>
        <w:t xml:space="preserve"> for the teachers of 300 low cost Private Schools. </w:t>
      </w:r>
    </w:p>
    <w:p w:rsidR="0047173E" w:rsidRPr="005E743A" w:rsidRDefault="0047173E" w:rsidP="000D3A49">
      <w:pPr>
        <w:pStyle w:val="BodyText2"/>
        <w:numPr>
          <w:ilvl w:val="0"/>
          <w:numId w:val="11"/>
        </w:numPr>
        <w:spacing w:after="0" w:line="240" w:lineRule="auto"/>
        <w:rPr>
          <w:bCs/>
          <w:szCs w:val="22"/>
        </w:rPr>
      </w:pPr>
      <w:r w:rsidRPr="005E743A">
        <w:rPr>
          <w:bCs/>
          <w:szCs w:val="22"/>
        </w:rPr>
        <w:t xml:space="preserve">Designed training manuals on </w:t>
      </w:r>
      <w:r w:rsidRPr="005E743A">
        <w:rPr>
          <w:b/>
          <w:szCs w:val="22"/>
        </w:rPr>
        <w:t>‘Integrated Curriculum’,</w:t>
      </w:r>
      <w:r w:rsidRPr="005E743A">
        <w:rPr>
          <w:bCs/>
          <w:szCs w:val="22"/>
        </w:rPr>
        <w:t xml:space="preserve"> </w:t>
      </w:r>
      <w:r w:rsidRPr="005E743A">
        <w:rPr>
          <w:b/>
          <w:szCs w:val="22"/>
        </w:rPr>
        <w:t>‘Story Telling in the Classroom’</w:t>
      </w:r>
      <w:r w:rsidRPr="005E743A">
        <w:rPr>
          <w:bCs/>
          <w:szCs w:val="22"/>
        </w:rPr>
        <w:t xml:space="preserve"> and </w:t>
      </w:r>
      <w:r w:rsidRPr="005E743A">
        <w:rPr>
          <w:b/>
          <w:szCs w:val="22"/>
        </w:rPr>
        <w:t xml:space="preserve">‘Institutional Material Development’ </w:t>
      </w:r>
      <w:r w:rsidRPr="005E743A">
        <w:rPr>
          <w:bCs/>
          <w:szCs w:val="22"/>
        </w:rPr>
        <w:t>and conducted training workshops on these manuals for Sindh Education Foundation’s Schools</w:t>
      </w:r>
    </w:p>
    <w:p w:rsidR="0047173E" w:rsidRPr="005E743A" w:rsidRDefault="0047173E" w:rsidP="000D0715">
      <w:pPr>
        <w:pStyle w:val="BodyText2"/>
        <w:numPr>
          <w:ilvl w:val="0"/>
          <w:numId w:val="11"/>
        </w:numPr>
        <w:spacing w:after="0" w:line="240" w:lineRule="auto"/>
        <w:rPr>
          <w:bCs/>
          <w:szCs w:val="22"/>
        </w:rPr>
      </w:pPr>
      <w:r w:rsidRPr="005E743A">
        <w:rPr>
          <w:bCs/>
          <w:szCs w:val="22"/>
        </w:rPr>
        <w:t xml:space="preserve">Designed training manual and conducted training workshops on </w:t>
      </w:r>
      <w:r w:rsidRPr="005E743A">
        <w:rPr>
          <w:b/>
          <w:szCs w:val="22"/>
        </w:rPr>
        <w:t>‘Strengthening Partnership between Schools and Community’</w:t>
      </w:r>
      <w:r w:rsidRPr="005E743A">
        <w:rPr>
          <w:bCs/>
          <w:szCs w:val="22"/>
        </w:rPr>
        <w:t xml:space="preserve"> for School Management Committees (SMCs) of the schools under Sindh Education Foundation’s projects and programs</w:t>
      </w:r>
    </w:p>
    <w:p w:rsidR="0047173E" w:rsidRPr="005E743A" w:rsidRDefault="0047173E" w:rsidP="000D0715">
      <w:pPr>
        <w:pStyle w:val="BodyText2"/>
        <w:numPr>
          <w:ilvl w:val="0"/>
          <w:numId w:val="11"/>
        </w:numPr>
        <w:spacing w:after="0" w:line="240" w:lineRule="auto"/>
        <w:rPr>
          <w:bCs/>
          <w:szCs w:val="22"/>
        </w:rPr>
      </w:pPr>
      <w:r w:rsidRPr="005E743A">
        <w:rPr>
          <w:bCs/>
          <w:szCs w:val="22"/>
        </w:rPr>
        <w:t>Designed manual and conducted teacher training workshops for the teachers of Community Supported Schools of Sindh Education Foundation on “Teaching English” , “Teaching Maths” &amp; “Teaching Science”</w:t>
      </w:r>
    </w:p>
    <w:p w:rsidR="0047173E" w:rsidRPr="005E743A" w:rsidRDefault="0047173E" w:rsidP="000D0715">
      <w:pPr>
        <w:pStyle w:val="BodyText2"/>
        <w:numPr>
          <w:ilvl w:val="0"/>
          <w:numId w:val="11"/>
        </w:numPr>
        <w:spacing w:after="0" w:line="240" w:lineRule="auto"/>
        <w:rPr>
          <w:bCs/>
          <w:szCs w:val="22"/>
        </w:rPr>
      </w:pPr>
      <w:r w:rsidRPr="005E743A">
        <w:rPr>
          <w:bCs/>
          <w:szCs w:val="22"/>
        </w:rPr>
        <w:t xml:space="preserve">Designed manual and conducted teacher training workshop for the teachers and supervisors of Home School Program of Sindh Education Foundation, under the title of </w:t>
      </w:r>
      <w:r w:rsidRPr="005E743A">
        <w:rPr>
          <w:b/>
          <w:szCs w:val="22"/>
        </w:rPr>
        <w:t>“Critical Thinking for Diversifying Learning”</w:t>
      </w:r>
    </w:p>
    <w:p w:rsidR="0047173E" w:rsidRPr="005E743A" w:rsidRDefault="0047173E" w:rsidP="000D0715">
      <w:pPr>
        <w:pStyle w:val="BodyText2"/>
        <w:numPr>
          <w:ilvl w:val="0"/>
          <w:numId w:val="11"/>
        </w:numPr>
        <w:spacing w:after="0" w:line="240" w:lineRule="auto"/>
        <w:rPr>
          <w:bCs/>
          <w:szCs w:val="22"/>
        </w:rPr>
      </w:pPr>
      <w:r w:rsidRPr="005E743A">
        <w:rPr>
          <w:bCs/>
          <w:szCs w:val="22"/>
        </w:rPr>
        <w:t>Designed manual and conducted training workshops for the facilitators of adult learners of Women Literacy &amp; Empowerment Program of Sindh Education Foundation</w:t>
      </w:r>
    </w:p>
    <w:p w:rsidR="0047173E" w:rsidRPr="005E743A" w:rsidRDefault="0047173E" w:rsidP="000D0715">
      <w:pPr>
        <w:pStyle w:val="BodyText2"/>
        <w:numPr>
          <w:ilvl w:val="0"/>
          <w:numId w:val="11"/>
        </w:numPr>
        <w:spacing w:after="0" w:line="240" w:lineRule="auto"/>
        <w:rPr>
          <w:bCs/>
          <w:szCs w:val="22"/>
        </w:rPr>
      </w:pPr>
      <w:r w:rsidRPr="005E743A">
        <w:rPr>
          <w:bCs/>
          <w:szCs w:val="22"/>
        </w:rPr>
        <w:t xml:space="preserve">Designed manual and conducted </w:t>
      </w:r>
      <w:r w:rsidRPr="005E743A">
        <w:rPr>
          <w:b/>
          <w:szCs w:val="22"/>
        </w:rPr>
        <w:t xml:space="preserve">“Road Safety Education” </w:t>
      </w:r>
      <w:r w:rsidRPr="005E743A">
        <w:rPr>
          <w:bCs/>
          <w:szCs w:val="22"/>
        </w:rPr>
        <w:t>Training Workshops for Teachers &amp; SMCs of 100 Government &amp; Community Based Schools under the road safety education program funded by Asian Development Bank.</w:t>
      </w:r>
    </w:p>
    <w:p w:rsidR="0047173E" w:rsidRPr="005E743A" w:rsidRDefault="0047173E" w:rsidP="000D0715">
      <w:pPr>
        <w:pStyle w:val="BodyText2"/>
        <w:numPr>
          <w:ilvl w:val="0"/>
          <w:numId w:val="11"/>
        </w:numPr>
        <w:spacing w:after="0" w:line="240" w:lineRule="auto"/>
        <w:rPr>
          <w:bCs/>
          <w:szCs w:val="22"/>
        </w:rPr>
      </w:pPr>
      <w:r w:rsidRPr="005E743A">
        <w:rPr>
          <w:bCs/>
          <w:szCs w:val="22"/>
        </w:rPr>
        <w:t>Designed manual and conducted capacity building training workshops for teachers, SMC members and Volunteers of Fellowship School Program of Sindh Education Foundation</w:t>
      </w:r>
    </w:p>
    <w:p w:rsidR="0047173E" w:rsidRPr="005E743A" w:rsidRDefault="0047173E" w:rsidP="000D0715">
      <w:pPr>
        <w:rPr>
          <w:bCs/>
          <w:szCs w:val="22"/>
        </w:rPr>
      </w:pPr>
    </w:p>
    <w:p w:rsidR="0047173E" w:rsidRPr="005E743A" w:rsidRDefault="0047173E" w:rsidP="000D0715">
      <w:pPr>
        <w:rPr>
          <w:b/>
          <w:bCs/>
          <w:szCs w:val="22"/>
        </w:rPr>
      </w:pPr>
      <w:r w:rsidRPr="005E743A">
        <w:rPr>
          <w:b/>
          <w:bCs/>
          <w:szCs w:val="22"/>
        </w:rPr>
        <w:t>Major Training workshops attended</w:t>
      </w:r>
    </w:p>
    <w:p w:rsidR="001043AC" w:rsidRDefault="001043AC" w:rsidP="005E743A">
      <w:pPr>
        <w:pStyle w:val="JobTitle"/>
        <w:numPr>
          <w:ilvl w:val="0"/>
          <w:numId w:val="12"/>
        </w:numPr>
        <w:spacing w:before="0" w:after="0" w:line="240" w:lineRule="auto"/>
        <w:rPr>
          <w:i w:val="0"/>
          <w:sz w:val="22"/>
          <w:szCs w:val="22"/>
        </w:rPr>
      </w:pPr>
      <w:r>
        <w:rPr>
          <w:i w:val="0"/>
          <w:sz w:val="22"/>
          <w:szCs w:val="22"/>
        </w:rPr>
        <w:lastRenderedPageBreak/>
        <w:t>TOT on “Sphere Standards” by Church World Services in 2005</w:t>
      </w:r>
    </w:p>
    <w:p w:rsidR="0047173E" w:rsidRPr="005E743A" w:rsidRDefault="0047173E" w:rsidP="005E743A">
      <w:pPr>
        <w:pStyle w:val="JobTitle"/>
        <w:numPr>
          <w:ilvl w:val="0"/>
          <w:numId w:val="12"/>
        </w:numPr>
        <w:spacing w:before="0" w:after="0" w:line="240" w:lineRule="auto"/>
        <w:rPr>
          <w:i w:val="0"/>
          <w:sz w:val="22"/>
          <w:szCs w:val="22"/>
        </w:rPr>
      </w:pPr>
      <w:r w:rsidRPr="005E743A">
        <w:rPr>
          <w:i w:val="0"/>
          <w:sz w:val="22"/>
          <w:szCs w:val="22"/>
        </w:rPr>
        <w:t>TOT on “Teacher Development Methods” by AKES, P in 2005</w:t>
      </w:r>
    </w:p>
    <w:p w:rsidR="0047173E" w:rsidRPr="005E743A" w:rsidRDefault="0047173E" w:rsidP="005E743A">
      <w:pPr>
        <w:pStyle w:val="Achievement"/>
        <w:numPr>
          <w:ilvl w:val="0"/>
          <w:numId w:val="13"/>
        </w:numPr>
        <w:spacing w:after="0" w:line="240" w:lineRule="auto"/>
        <w:rPr>
          <w:szCs w:val="22"/>
        </w:rPr>
      </w:pPr>
      <w:r w:rsidRPr="005E743A">
        <w:rPr>
          <w:szCs w:val="22"/>
        </w:rPr>
        <w:t xml:space="preserve">TOT on “School Development Plan. and SMC strengthening” by ITA, </w:t>
      </w:r>
      <w:smartTag w:uri="urn:schemas-microsoft-com:office:smarttags" w:element="City">
        <w:smartTag w:uri="urn:schemas-microsoft-com:office:smarttags" w:element="place">
          <w:r w:rsidRPr="005E743A">
            <w:rPr>
              <w:szCs w:val="22"/>
            </w:rPr>
            <w:t>Lahore</w:t>
          </w:r>
        </w:smartTag>
      </w:smartTag>
      <w:r w:rsidRPr="005E743A">
        <w:rPr>
          <w:szCs w:val="22"/>
        </w:rPr>
        <w:t xml:space="preserve"> in 2006</w:t>
      </w:r>
    </w:p>
    <w:p w:rsidR="0047173E" w:rsidRPr="005E743A" w:rsidRDefault="0047173E" w:rsidP="005E743A">
      <w:pPr>
        <w:pStyle w:val="Achievement"/>
        <w:numPr>
          <w:ilvl w:val="0"/>
          <w:numId w:val="13"/>
        </w:numPr>
        <w:spacing w:after="0" w:line="240" w:lineRule="auto"/>
        <w:rPr>
          <w:szCs w:val="22"/>
        </w:rPr>
      </w:pPr>
      <w:r w:rsidRPr="005E743A">
        <w:rPr>
          <w:szCs w:val="22"/>
        </w:rPr>
        <w:t>TOT on “Road Safety Education Program” by SEF in 2007</w:t>
      </w:r>
    </w:p>
    <w:p w:rsidR="0047173E" w:rsidRPr="005E743A" w:rsidRDefault="0047173E" w:rsidP="005E743A">
      <w:pPr>
        <w:pStyle w:val="Achievement"/>
        <w:numPr>
          <w:ilvl w:val="0"/>
          <w:numId w:val="13"/>
        </w:numPr>
        <w:spacing w:after="0" w:line="240" w:lineRule="auto"/>
        <w:rPr>
          <w:szCs w:val="22"/>
        </w:rPr>
      </w:pPr>
      <w:r w:rsidRPr="005E743A">
        <w:rPr>
          <w:szCs w:val="22"/>
        </w:rPr>
        <w:t>TOT on “Project Planning” by NGORC in 2008</w:t>
      </w:r>
    </w:p>
    <w:p w:rsidR="0047173E" w:rsidRPr="005E743A" w:rsidRDefault="0047173E" w:rsidP="005E743A">
      <w:pPr>
        <w:pStyle w:val="Achievement"/>
        <w:numPr>
          <w:ilvl w:val="0"/>
          <w:numId w:val="13"/>
        </w:numPr>
        <w:spacing w:after="0" w:line="240" w:lineRule="auto"/>
        <w:rPr>
          <w:szCs w:val="22"/>
        </w:rPr>
      </w:pPr>
      <w:r w:rsidRPr="005E743A">
        <w:rPr>
          <w:szCs w:val="22"/>
        </w:rPr>
        <w:t>TOT on “Human Right Education” by SPO in 2009</w:t>
      </w:r>
    </w:p>
    <w:p w:rsidR="0047173E" w:rsidRPr="005E743A" w:rsidRDefault="0047173E" w:rsidP="005E743A">
      <w:pPr>
        <w:pStyle w:val="Achievement"/>
        <w:numPr>
          <w:ilvl w:val="0"/>
          <w:numId w:val="13"/>
        </w:numPr>
        <w:spacing w:after="0" w:line="240" w:lineRule="auto"/>
        <w:rPr>
          <w:szCs w:val="22"/>
        </w:rPr>
      </w:pPr>
      <w:r w:rsidRPr="005E743A">
        <w:rPr>
          <w:szCs w:val="22"/>
        </w:rPr>
        <w:t>TOT on “Democracy &amp; Good Governance” by SPO in 2009</w:t>
      </w:r>
    </w:p>
    <w:p w:rsidR="0047173E" w:rsidRPr="005E743A" w:rsidRDefault="0047173E" w:rsidP="005E743A">
      <w:pPr>
        <w:pStyle w:val="Achievement"/>
        <w:numPr>
          <w:ilvl w:val="0"/>
          <w:numId w:val="13"/>
        </w:numPr>
        <w:spacing w:after="0" w:line="240" w:lineRule="auto"/>
        <w:rPr>
          <w:szCs w:val="22"/>
        </w:rPr>
      </w:pPr>
      <w:r w:rsidRPr="005E743A">
        <w:rPr>
          <w:szCs w:val="22"/>
        </w:rPr>
        <w:t>TOT on “Result Based Monitoring” by SPO in 2009</w:t>
      </w:r>
    </w:p>
    <w:p w:rsidR="0047173E" w:rsidRPr="005E743A" w:rsidRDefault="0047173E" w:rsidP="005E743A">
      <w:pPr>
        <w:pStyle w:val="Achievement"/>
        <w:numPr>
          <w:ilvl w:val="0"/>
          <w:numId w:val="13"/>
        </w:numPr>
        <w:spacing w:after="0" w:line="240" w:lineRule="auto"/>
        <w:rPr>
          <w:bCs/>
          <w:szCs w:val="22"/>
        </w:rPr>
      </w:pPr>
      <w:r w:rsidRPr="005E743A">
        <w:rPr>
          <w:szCs w:val="22"/>
        </w:rPr>
        <w:t xml:space="preserve">TOT on “Active Citizens Program” by British Council </w:t>
      </w:r>
      <w:smartTag w:uri="urn:schemas-microsoft-com:office:smarttags" w:element="country-region">
        <w:smartTag w:uri="urn:schemas-microsoft-com:office:smarttags" w:element="place">
          <w:r w:rsidRPr="005E743A">
            <w:rPr>
              <w:szCs w:val="22"/>
            </w:rPr>
            <w:t>Pakistan</w:t>
          </w:r>
        </w:smartTag>
      </w:smartTag>
      <w:r w:rsidRPr="005E743A">
        <w:rPr>
          <w:szCs w:val="22"/>
        </w:rPr>
        <w:t xml:space="preserve"> in Jan, 2010</w:t>
      </w:r>
    </w:p>
    <w:p w:rsidR="0047173E" w:rsidRPr="00004879" w:rsidRDefault="0047173E" w:rsidP="005E743A">
      <w:pPr>
        <w:pStyle w:val="Achievement"/>
        <w:numPr>
          <w:ilvl w:val="0"/>
          <w:numId w:val="13"/>
        </w:numPr>
        <w:spacing w:after="0" w:line="240" w:lineRule="auto"/>
        <w:rPr>
          <w:bCs/>
          <w:szCs w:val="22"/>
        </w:rPr>
      </w:pPr>
      <w:r w:rsidRPr="005E743A">
        <w:rPr>
          <w:szCs w:val="22"/>
        </w:rPr>
        <w:t>TOT on “Gender” by SPO in July, 2010</w:t>
      </w:r>
    </w:p>
    <w:p w:rsidR="00004879" w:rsidRPr="00004879" w:rsidRDefault="00797381" w:rsidP="005E743A">
      <w:pPr>
        <w:pStyle w:val="Achievement"/>
        <w:numPr>
          <w:ilvl w:val="0"/>
          <w:numId w:val="13"/>
        </w:numPr>
        <w:spacing w:after="0" w:line="240" w:lineRule="auto"/>
        <w:rPr>
          <w:bCs/>
          <w:szCs w:val="22"/>
        </w:rPr>
      </w:pPr>
      <w:r>
        <w:rPr>
          <w:szCs w:val="22"/>
        </w:rPr>
        <w:t>TOT on “Gender B</w:t>
      </w:r>
      <w:r w:rsidR="00004879">
        <w:rPr>
          <w:szCs w:val="22"/>
        </w:rPr>
        <w:t>ased Violence” by UNIFEM and Sisters Trust in Nov, 2010</w:t>
      </w:r>
    </w:p>
    <w:p w:rsidR="00004879" w:rsidRPr="005E743A" w:rsidRDefault="00004879" w:rsidP="005E743A">
      <w:pPr>
        <w:pStyle w:val="Achievement"/>
        <w:numPr>
          <w:ilvl w:val="0"/>
          <w:numId w:val="13"/>
        </w:numPr>
        <w:spacing w:after="0" w:line="240" w:lineRule="auto"/>
        <w:rPr>
          <w:bCs/>
          <w:szCs w:val="22"/>
        </w:rPr>
      </w:pPr>
      <w:r>
        <w:rPr>
          <w:szCs w:val="22"/>
        </w:rPr>
        <w:t>TOT on “Federalism” by Forum of Federations in  Jan, 2011</w:t>
      </w:r>
    </w:p>
    <w:p w:rsidR="0047173E" w:rsidRPr="005E743A" w:rsidRDefault="0047173E" w:rsidP="000D0715">
      <w:pPr>
        <w:rPr>
          <w:bCs/>
          <w:szCs w:val="22"/>
        </w:rPr>
      </w:pPr>
    </w:p>
    <w:p w:rsidR="0047173E" w:rsidRPr="005E743A" w:rsidRDefault="0047173E" w:rsidP="00022252">
      <w:pPr>
        <w:rPr>
          <w:b/>
          <w:szCs w:val="22"/>
        </w:rPr>
      </w:pPr>
      <w:r w:rsidRPr="005E743A">
        <w:rPr>
          <w:b/>
          <w:szCs w:val="22"/>
        </w:rPr>
        <w:t>Volunteer Associations</w:t>
      </w:r>
    </w:p>
    <w:p w:rsidR="0047173E" w:rsidRPr="005E743A" w:rsidRDefault="0047173E" w:rsidP="00022252">
      <w:pPr>
        <w:rPr>
          <w:bCs/>
          <w:szCs w:val="22"/>
        </w:rPr>
      </w:pPr>
    </w:p>
    <w:p w:rsidR="0047173E" w:rsidRDefault="006A1256" w:rsidP="00022252">
      <w:pPr>
        <w:numPr>
          <w:ilvl w:val="0"/>
          <w:numId w:val="4"/>
        </w:numPr>
        <w:rPr>
          <w:bCs/>
          <w:szCs w:val="22"/>
        </w:rPr>
      </w:pPr>
      <w:r>
        <w:rPr>
          <w:bCs/>
          <w:szCs w:val="22"/>
        </w:rPr>
        <w:t>Member (district information secretary)</w:t>
      </w:r>
      <w:r w:rsidR="0047173E" w:rsidRPr="005E743A">
        <w:rPr>
          <w:bCs/>
          <w:szCs w:val="22"/>
        </w:rPr>
        <w:t xml:space="preserve"> of Liberal Forum Pakistan </w:t>
      </w:r>
    </w:p>
    <w:p w:rsidR="00796C84" w:rsidRDefault="00796C84" w:rsidP="00022252">
      <w:pPr>
        <w:numPr>
          <w:ilvl w:val="0"/>
          <w:numId w:val="4"/>
        </w:numPr>
        <w:rPr>
          <w:bCs/>
          <w:szCs w:val="22"/>
        </w:rPr>
      </w:pPr>
      <w:r>
        <w:rPr>
          <w:bCs/>
          <w:szCs w:val="22"/>
        </w:rPr>
        <w:t>Member Board of Directors Civil Society Support Program</w:t>
      </w:r>
    </w:p>
    <w:p w:rsidR="001060DF" w:rsidRPr="005E743A" w:rsidRDefault="001060DF" w:rsidP="00022252">
      <w:pPr>
        <w:numPr>
          <w:ilvl w:val="0"/>
          <w:numId w:val="4"/>
        </w:numPr>
        <w:rPr>
          <w:bCs/>
          <w:szCs w:val="22"/>
        </w:rPr>
      </w:pPr>
      <w:r>
        <w:rPr>
          <w:bCs/>
          <w:szCs w:val="22"/>
        </w:rPr>
        <w:t>Faculty members Civil Society Support Program</w:t>
      </w:r>
    </w:p>
    <w:p w:rsidR="0047173E" w:rsidRPr="005E743A" w:rsidRDefault="0047173E" w:rsidP="00022252">
      <w:pPr>
        <w:rPr>
          <w:bCs/>
          <w:szCs w:val="22"/>
        </w:rPr>
      </w:pPr>
    </w:p>
    <w:p w:rsidR="0047173E" w:rsidRPr="005E743A" w:rsidRDefault="0047173E" w:rsidP="00022252">
      <w:pPr>
        <w:rPr>
          <w:szCs w:val="22"/>
        </w:rPr>
      </w:pPr>
      <w:r w:rsidRPr="005E743A">
        <w:rPr>
          <w:b/>
          <w:szCs w:val="22"/>
        </w:rPr>
        <w:t>Languages</w:t>
      </w:r>
    </w:p>
    <w:p w:rsidR="0047173E" w:rsidRPr="005E743A" w:rsidRDefault="0047173E" w:rsidP="00022252">
      <w:pPr>
        <w:rPr>
          <w:bCs/>
          <w:szCs w:val="22"/>
        </w:rPr>
      </w:pPr>
    </w:p>
    <w:p w:rsidR="0047173E" w:rsidRPr="005E743A" w:rsidRDefault="0047173E" w:rsidP="00022252">
      <w:pPr>
        <w:rPr>
          <w:szCs w:val="22"/>
        </w:rPr>
      </w:pPr>
      <w:r w:rsidRPr="005E743A">
        <w:rPr>
          <w:szCs w:val="22"/>
        </w:rPr>
        <w:t>English, Urdu, Sindhi, Seraiki</w:t>
      </w:r>
    </w:p>
    <w:p w:rsidR="0047173E" w:rsidRPr="005E743A" w:rsidRDefault="0047173E" w:rsidP="00022252">
      <w:pPr>
        <w:rPr>
          <w:b/>
          <w:szCs w:val="22"/>
        </w:rPr>
      </w:pPr>
    </w:p>
    <w:p w:rsidR="0047173E" w:rsidRPr="005E743A" w:rsidRDefault="0047173E" w:rsidP="00022252">
      <w:pPr>
        <w:rPr>
          <w:b/>
          <w:szCs w:val="22"/>
        </w:rPr>
      </w:pPr>
      <w:r w:rsidRPr="005E743A">
        <w:rPr>
          <w:b/>
          <w:szCs w:val="22"/>
        </w:rPr>
        <w:t>Personal Information</w:t>
      </w:r>
    </w:p>
    <w:p w:rsidR="004C63BC" w:rsidRDefault="004C63BC" w:rsidP="005E743A">
      <w:pPr>
        <w:pStyle w:val="Objective"/>
        <w:tabs>
          <w:tab w:val="left" w:pos="1614"/>
          <w:tab w:val="left" w:pos="4120"/>
          <w:tab w:val="left" w:pos="6928"/>
        </w:tabs>
        <w:spacing w:before="0" w:after="0" w:line="240" w:lineRule="auto"/>
        <w:jc w:val="left"/>
        <w:rPr>
          <w:szCs w:val="22"/>
        </w:rPr>
      </w:pPr>
    </w:p>
    <w:p w:rsidR="0047173E" w:rsidRPr="005E743A" w:rsidRDefault="0047173E" w:rsidP="005E743A">
      <w:pPr>
        <w:pStyle w:val="Objective"/>
        <w:tabs>
          <w:tab w:val="left" w:pos="1614"/>
          <w:tab w:val="left" w:pos="4120"/>
          <w:tab w:val="left" w:pos="6928"/>
        </w:tabs>
        <w:spacing w:before="0" w:after="0" w:line="240" w:lineRule="auto"/>
        <w:jc w:val="left"/>
        <w:rPr>
          <w:szCs w:val="22"/>
        </w:rPr>
      </w:pPr>
      <w:r w:rsidRPr="005E743A">
        <w:rPr>
          <w:szCs w:val="22"/>
        </w:rPr>
        <w:t>Father’s Name</w:t>
      </w:r>
      <w:r w:rsidRPr="005E743A">
        <w:rPr>
          <w:szCs w:val="22"/>
        </w:rPr>
        <w:tab/>
      </w:r>
      <w:r w:rsidRPr="005E743A">
        <w:rPr>
          <w:b/>
          <w:bCs/>
          <w:szCs w:val="22"/>
        </w:rPr>
        <w:t>Haji Peer Bux</w:t>
      </w:r>
      <w:r w:rsidRPr="005E743A">
        <w:rPr>
          <w:szCs w:val="22"/>
        </w:rPr>
        <w:tab/>
      </w:r>
    </w:p>
    <w:p w:rsidR="0047173E" w:rsidRPr="005E743A" w:rsidRDefault="0047173E" w:rsidP="005E743A">
      <w:pPr>
        <w:pStyle w:val="Objective"/>
        <w:tabs>
          <w:tab w:val="left" w:pos="1614"/>
          <w:tab w:val="left" w:pos="4120"/>
          <w:tab w:val="left" w:pos="6928"/>
        </w:tabs>
        <w:spacing w:before="0" w:after="0" w:line="240" w:lineRule="auto"/>
        <w:jc w:val="left"/>
        <w:rPr>
          <w:szCs w:val="22"/>
        </w:rPr>
      </w:pPr>
      <w:r w:rsidRPr="005E743A">
        <w:rPr>
          <w:szCs w:val="22"/>
        </w:rPr>
        <w:t>Nationality</w:t>
      </w:r>
      <w:r w:rsidRPr="005E743A">
        <w:rPr>
          <w:szCs w:val="22"/>
        </w:rPr>
        <w:tab/>
      </w:r>
      <w:r w:rsidRPr="005E743A">
        <w:rPr>
          <w:b/>
          <w:bCs/>
          <w:szCs w:val="22"/>
        </w:rPr>
        <w:t>Pakistani</w:t>
      </w:r>
      <w:r w:rsidRPr="005E743A">
        <w:rPr>
          <w:szCs w:val="22"/>
        </w:rPr>
        <w:tab/>
      </w:r>
    </w:p>
    <w:p w:rsidR="0047173E" w:rsidRPr="005E743A" w:rsidRDefault="0047173E" w:rsidP="005E743A">
      <w:pPr>
        <w:pStyle w:val="Objective"/>
        <w:tabs>
          <w:tab w:val="left" w:pos="1614"/>
          <w:tab w:val="left" w:pos="4120"/>
          <w:tab w:val="left" w:pos="6928"/>
        </w:tabs>
        <w:spacing w:before="0" w:after="0" w:line="240" w:lineRule="auto"/>
        <w:jc w:val="left"/>
        <w:rPr>
          <w:szCs w:val="22"/>
        </w:rPr>
      </w:pPr>
      <w:r w:rsidRPr="005E743A">
        <w:rPr>
          <w:szCs w:val="22"/>
        </w:rPr>
        <w:t>Date of Birth</w:t>
      </w:r>
      <w:r w:rsidRPr="005E743A">
        <w:rPr>
          <w:szCs w:val="22"/>
        </w:rPr>
        <w:tab/>
      </w:r>
      <w:r w:rsidRPr="005E743A">
        <w:rPr>
          <w:b/>
          <w:bCs/>
          <w:szCs w:val="22"/>
        </w:rPr>
        <w:t>01-01 1974</w:t>
      </w:r>
      <w:r w:rsidRPr="005E743A">
        <w:rPr>
          <w:szCs w:val="22"/>
        </w:rPr>
        <w:tab/>
      </w:r>
    </w:p>
    <w:p w:rsidR="0047173E" w:rsidRPr="005E743A" w:rsidRDefault="0047173E" w:rsidP="005E743A">
      <w:pPr>
        <w:pStyle w:val="Objective"/>
        <w:tabs>
          <w:tab w:val="left" w:pos="1614"/>
          <w:tab w:val="left" w:pos="4120"/>
          <w:tab w:val="left" w:pos="6928"/>
        </w:tabs>
        <w:spacing w:before="0" w:after="0" w:line="240" w:lineRule="auto"/>
        <w:jc w:val="left"/>
        <w:rPr>
          <w:szCs w:val="22"/>
          <w:lang w:val="fr-FR"/>
        </w:rPr>
      </w:pPr>
      <w:r w:rsidRPr="005E743A">
        <w:rPr>
          <w:szCs w:val="22"/>
          <w:lang w:val="fr-FR"/>
        </w:rPr>
        <w:t>Marital status</w:t>
      </w:r>
      <w:r w:rsidRPr="005E743A">
        <w:rPr>
          <w:szCs w:val="22"/>
          <w:lang w:val="fr-FR"/>
        </w:rPr>
        <w:tab/>
      </w:r>
      <w:r w:rsidRPr="005E743A">
        <w:rPr>
          <w:b/>
          <w:bCs/>
          <w:szCs w:val="22"/>
          <w:lang w:val="fr-FR"/>
        </w:rPr>
        <w:t>Married</w:t>
      </w:r>
      <w:r w:rsidRPr="005E743A">
        <w:rPr>
          <w:szCs w:val="22"/>
          <w:lang w:val="fr-FR"/>
        </w:rPr>
        <w:tab/>
      </w:r>
    </w:p>
    <w:p w:rsidR="0047173E" w:rsidRDefault="0047173E" w:rsidP="005E743A">
      <w:pPr>
        <w:pStyle w:val="Objective"/>
        <w:tabs>
          <w:tab w:val="left" w:pos="1614"/>
          <w:tab w:val="left" w:pos="4120"/>
          <w:tab w:val="left" w:pos="6928"/>
        </w:tabs>
        <w:spacing w:before="0" w:after="0" w:line="240" w:lineRule="auto"/>
        <w:jc w:val="left"/>
        <w:rPr>
          <w:b/>
          <w:bCs/>
          <w:szCs w:val="22"/>
          <w:lang w:val="fr-FR"/>
        </w:rPr>
      </w:pPr>
      <w:r w:rsidRPr="005E743A">
        <w:rPr>
          <w:szCs w:val="22"/>
          <w:lang w:val="fr-FR"/>
        </w:rPr>
        <w:t>Contact</w:t>
      </w:r>
      <w:r w:rsidRPr="005E743A">
        <w:rPr>
          <w:szCs w:val="22"/>
          <w:lang w:val="fr-FR"/>
        </w:rPr>
        <w:tab/>
      </w:r>
      <w:r w:rsidRPr="005E743A">
        <w:rPr>
          <w:b/>
          <w:bCs/>
          <w:szCs w:val="22"/>
          <w:lang w:val="fr-FR"/>
        </w:rPr>
        <w:t>0300-3204944</w:t>
      </w:r>
    </w:p>
    <w:p w:rsidR="001043AC" w:rsidRPr="001043AC" w:rsidRDefault="001043AC" w:rsidP="001043AC">
      <w:pPr>
        <w:pStyle w:val="BodyText"/>
        <w:rPr>
          <w:b/>
          <w:lang w:val="fr-FR"/>
        </w:rPr>
      </w:pPr>
      <w:r>
        <w:rPr>
          <w:lang w:val="fr-FR"/>
        </w:rPr>
        <w:t xml:space="preserve">                            </w:t>
      </w:r>
    </w:p>
    <w:p w:rsidR="0047173E" w:rsidRPr="005E743A" w:rsidRDefault="0047173E" w:rsidP="005E743A">
      <w:pPr>
        <w:pStyle w:val="Objective"/>
        <w:tabs>
          <w:tab w:val="left" w:pos="1614"/>
          <w:tab w:val="left" w:pos="4120"/>
          <w:tab w:val="left" w:pos="6928"/>
        </w:tabs>
        <w:spacing w:before="0" w:after="0" w:line="240" w:lineRule="auto"/>
        <w:jc w:val="left"/>
        <w:rPr>
          <w:szCs w:val="22"/>
          <w:lang w:val="fr-FR"/>
        </w:rPr>
      </w:pPr>
      <w:r w:rsidRPr="005E743A">
        <w:rPr>
          <w:szCs w:val="22"/>
          <w:lang w:val="fr-FR"/>
        </w:rPr>
        <w:t>Email</w:t>
      </w:r>
      <w:r w:rsidRPr="005E743A">
        <w:rPr>
          <w:szCs w:val="22"/>
          <w:lang w:val="fr-FR"/>
        </w:rPr>
        <w:tab/>
      </w:r>
      <w:hyperlink r:id="rId8" w:history="1">
        <w:r w:rsidRPr="005E743A">
          <w:rPr>
            <w:rStyle w:val="Hyperlink"/>
            <w:szCs w:val="22"/>
            <w:lang w:val="fr-FR"/>
          </w:rPr>
          <w:t>shabnambalouch@yahoo.com</w:t>
        </w:r>
      </w:hyperlink>
      <w:r w:rsidRPr="005E743A">
        <w:rPr>
          <w:szCs w:val="22"/>
          <w:lang w:val="fr-FR"/>
        </w:rPr>
        <w:t xml:space="preserve"> </w:t>
      </w:r>
    </w:p>
    <w:p w:rsidR="0047173E" w:rsidRPr="005E743A" w:rsidRDefault="0047173E" w:rsidP="005E743A">
      <w:pPr>
        <w:pStyle w:val="Objective"/>
        <w:tabs>
          <w:tab w:val="left" w:pos="1614"/>
          <w:tab w:val="left" w:pos="4120"/>
          <w:tab w:val="left" w:pos="6928"/>
        </w:tabs>
        <w:spacing w:before="0" w:after="0" w:line="240" w:lineRule="auto"/>
        <w:ind w:left="1614" w:hanging="1614"/>
        <w:jc w:val="left"/>
        <w:rPr>
          <w:szCs w:val="22"/>
        </w:rPr>
      </w:pPr>
      <w:r w:rsidRPr="005E743A">
        <w:rPr>
          <w:szCs w:val="22"/>
        </w:rPr>
        <w:t>Address</w:t>
      </w:r>
      <w:r w:rsidRPr="005E743A">
        <w:rPr>
          <w:szCs w:val="22"/>
        </w:rPr>
        <w:tab/>
      </w:r>
      <w:r w:rsidRPr="005E743A">
        <w:rPr>
          <w:b/>
          <w:bCs/>
          <w:szCs w:val="22"/>
        </w:rPr>
        <w:t xml:space="preserve">Flat No. 1, Hashim Residency 2, Opposite St. Bona Venture’s School, Qasimabad Hyderabad, </w:t>
      </w:r>
      <w:smartTag w:uri="urn:schemas-microsoft-com:office:smarttags" w:element="place">
        <w:smartTag w:uri="urn:schemas-microsoft-com:office:smarttags" w:element="City">
          <w:r w:rsidRPr="005E743A">
            <w:rPr>
              <w:b/>
              <w:bCs/>
              <w:szCs w:val="22"/>
            </w:rPr>
            <w:t>Sindh</w:t>
          </w:r>
        </w:smartTag>
        <w:r w:rsidRPr="005E743A">
          <w:rPr>
            <w:b/>
            <w:bCs/>
            <w:szCs w:val="22"/>
          </w:rPr>
          <w:t xml:space="preserve">, </w:t>
        </w:r>
        <w:smartTag w:uri="urn:schemas-microsoft-com:office:smarttags" w:element="country-region">
          <w:r w:rsidRPr="005E743A">
            <w:rPr>
              <w:b/>
              <w:bCs/>
              <w:szCs w:val="22"/>
            </w:rPr>
            <w:t>Pakistan</w:t>
          </w:r>
        </w:smartTag>
      </w:smartTag>
    </w:p>
    <w:p w:rsidR="0047173E" w:rsidRPr="005E743A" w:rsidRDefault="0047173E" w:rsidP="00A74B82">
      <w:pPr>
        <w:pStyle w:val="BodyText"/>
        <w:rPr>
          <w:b/>
          <w:bCs/>
          <w:szCs w:val="22"/>
        </w:rPr>
      </w:pPr>
    </w:p>
    <w:p w:rsidR="0047173E" w:rsidRPr="005E743A" w:rsidRDefault="0047173E" w:rsidP="00A74B82">
      <w:pPr>
        <w:pStyle w:val="BodyText"/>
        <w:rPr>
          <w:b/>
          <w:bCs/>
          <w:szCs w:val="22"/>
        </w:rPr>
      </w:pPr>
      <w:r w:rsidRPr="005E743A">
        <w:rPr>
          <w:b/>
          <w:bCs/>
          <w:szCs w:val="22"/>
        </w:rPr>
        <w:t>References</w:t>
      </w:r>
    </w:p>
    <w:p w:rsidR="00CD504A" w:rsidRDefault="001060DF" w:rsidP="00CD504A">
      <w:pPr>
        <w:pStyle w:val="BodyText"/>
        <w:tabs>
          <w:tab w:val="left" w:pos="1614"/>
        </w:tabs>
        <w:spacing w:after="0"/>
        <w:ind w:left="1080"/>
        <w:jc w:val="left"/>
        <w:rPr>
          <w:szCs w:val="22"/>
        </w:rPr>
      </w:pPr>
      <w:r>
        <w:rPr>
          <w:szCs w:val="22"/>
        </w:rPr>
        <w:t>Can be provided on demand</w:t>
      </w:r>
    </w:p>
    <w:p w:rsidR="00CD504A" w:rsidRPr="005E743A" w:rsidRDefault="00CD504A" w:rsidP="00CD504A">
      <w:pPr>
        <w:pStyle w:val="BodyText"/>
        <w:tabs>
          <w:tab w:val="left" w:pos="1614"/>
        </w:tabs>
        <w:spacing w:after="0"/>
        <w:ind w:left="1080"/>
        <w:jc w:val="left"/>
        <w:rPr>
          <w:szCs w:val="22"/>
        </w:rPr>
      </w:pPr>
    </w:p>
    <w:p w:rsidR="0047173E" w:rsidRPr="005E743A" w:rsidRDefault="0047173E" w:rsidP="00A6047C">
      <w:pPr>
        <w:pStyle w:val="BodyText"/>
        <w:tabs>
          <w:tab w:val="left" w:pos="1614"/>
        </w:tabs>
        <w:ind w:left="720"/>
        <w:jc w:val="left"/>
        <w:rPr>
          <w:szCs w:val="22"/>
        </w:rPr>
      </w:pPr>
    </w:p>
    <w:p w:rsidR="0047173E" w:rsidRDefault="0047173E" w:rsidP="00A6047C">
      <w:pPr>
        <w:pStyle w:val="BodyText"/>
        <w:tabs>
          <w:tab w:val="left" w:pos="1614"/>
        </w:tabs>
        <w:ind w:left="720"/>
        <w:jc w:val="left"/>
      </w:pPr>
    </w:p>
    <w:p w:rsidR="0047173E" w:rsidRDefault="0047173E" w:rsidP="00A6047C">
      <w:pPr>
        <w:pStyle w:val="BodyText"/>
        <w:tabs>
          <w:tab w:val="left" w:pos="1614"/>
        </w:tabs>
        <w:ind w:left="720"/>
        <w:jc w:val="left"/>
      </w:pPr>
    </w:p>
    <w:p w:rsidR="0047173E" w:rsidRDefault="0047173E">
      <w:pPr>
        <w:pStyle w:val="HeadingBase"/>
        <w:keepNext w:val="0"/>
        <w:keepLines w:val="0"/>
        <w:spacing w:before="0" w:after="0" w:line="240" w:lineRule="auto"/>
        <w:rPr>
          <w:caps w:val="0"/>
        </w:rPr>
      </w:pPr>
    </w:p>
    <w:p w:rsidR="0047173E" w:rsidRPr="00A74B82" w:rsidRDefault="0047173E"/>
    <w:sectPr w:rsidR="0047173E" w:rsidRPr="00A74B82" w:rsidSect="00330EE3">
      <w:headerReference w:type="default" r:id="rId9"/>
      <w:footerReference w:type="default" r:id="rId10"/>
      <w:pgSz w:w="12240" w:h="15840"/>
      <w:pgMar w:top="748" w:right="1800" w:bottom="561" w:left="1800" w:header="965" w:footer="965"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285" w:rsidRDefault="00AA4285">
      <w:r>
        <w:separator/>
      </w:r>
    </w:p>
  </w:endnote>
  <w:endnote w:type="continuationSeparator" w:id="1">
    <w:p w:rsidR="00AA4285" w:rsidRDefault="00AA42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A" w:rsidRDefault="00BB691A">
    <w:pPr>
      <w:pStyle w:val="Footer"/>
    </w:pPr>
    <w:r>
      <w:tab/>
    </w:r>
    <w:r w:rsidR="0007568F">
      <w:rPr>
        <w:rStyle w:val="PageNumber"/>
        <w:b/>
        <w:sz w:val="21"/>
      </w:rPr>
      <w:fldChar w:fldCharType="begin"/>
    </w:r>
    <w:r>
      <w:rPr>
        <w:rStyle w:val="PageNumber"/>
        <w:b/>
        <w:sz w:val="21"/>
      </w:rPr>
      <w:instrText xml:space="preserve"> PAGE </w:instrText>
    </w:r>
    <w:r w:rsidR="0007568F">
      <w:rPr>
        <w:rStyle w:val="PageNumber"/>
        <w:b/>
        <w:sz w:val="21"/>
      </w:rPr>
      <w:fldChar w:fldCharType="separate"/>
    </w:r>
    <w:r w:rsidR="00805865">
      <w:rPr>
        <w:rStyle w:val="PageNumber"/>
        <w:b/>
        <w:noProof/>
        <w:sz w:val="21"/>
      </w:rPr>
      <w:t>5</w:t>
    </w:r>
    <w:r w:rsidR="0007568F">
      <w:rPr>
        <w:rStyle w:val="PageNumber"/>
        <w:b/>
        <w:sz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285" w:rsidRDefault="00AA4285">
      <w:r>
        <w:separator/>
      </w:r>
    </w:p>
  </w:footnote>
  <w:footnote w:type="continuationSeparator" w:id="1">
    <w:p w:rsidR="00AA4285" w:rsidRDefault="00AA42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91A" w:rsidRDefault="00BB691A">
    <w:pPr>
      <w:pStyle w:val="Header"/>
      <w:spacing w:line="240" w:lineRule="atLeast"/>
      <w:jc w:val="lef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rPr>
        <w:rFonts w:cs="Times New Roman"/>
      </w:rPr>
    </w:lvl>
  </w:abstractNum>
  <w:abstractNum w:abstractNumId="1">
    <w:nsid w:val="00D4045B"/>
    <w:multiLevelType w:val="hybridMultilevel"/>
    <w:tmpl w:val="A628BCC8"/>
    <w:lvl w:ilvl="0" w:tplc="A7DC2AC4">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E0F7A9E"/>
    <w:multiLevelType w:val="hybridMultilevel"/>
    <w:tmpl w:val="5D888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B92121"/>
    <w:multiLevelType w:val="hybridMultilevel"/>
    <w:tmpl w:val="5EA2D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146716"/>
    <w:multiLevelType w:val="hybridMultilevel"/>
    <w:tmpl w:val="F4B6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51F71"/>
    <w:multiLevelType w:val="hybridMultilevel"/>
    <w:tmpl w:val="CA026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EB5BE4"/>
    <w:multiLevelType w:val="hybridMultilevel"/>
    <w:tmpl w:val="6EEEFC6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8D28D4A0">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267826"/>
    <w:multiLevelType w:val="hybridMultilevel"/>
    <w:tmpl w:val="07FC87B2"/>
    <w:lvl w:ilvl="0" w:tplc="43767ED2">
      <w:start w:val="1"/>
      <w:numFmt w:val="bullet"/>
      <w:lvlText w:val=""/>
      <w:lvlJc w:val="left"/>
      <w:pPr>
        <w:tabs>
          <w:tab w:val="num" w:pos="360"/>
        </w:tabs>
        <w:ind w:left="360" w:hanging="360"/>
      </w:pPr>
      <w:rPr>
        <w:rFonts w:ascii="Symbol" w:hAnsi="Symbol" w:hint="default"/>
        <w:color w:val="000000"/>
      </w:rPr>
    </w:lvl>
    <w:lvl w:ilvl="1" w:tplc="04090001">
      <w:start w:val="1"/>
      <w:numFmt w:val="bullet"/>
      <w:lvlText w:val=""/>
      <w:lvlJc w:val="left"/>
      <w:pPr>
        <w:tabs>
          <w:tab w:val="num" w:pos="1080"/>
        </w:tabs>
        <w:ind w:left="1080" w:hanging="360"/>
      </w:pPr>
      <w:rPr>
        <w:rFonts w:ascii="Symbol" w:hAnsi="Symbol" w:hint="default"/>
        <w:color w:val="00000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A717253"/>
    <w:multiLevelType w:val="hybridMultilevel"/>
    <w:tmpl w:val="AC12B5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D427C3A"/>
    <w:multiLevelType w:val="hybridMultilevel"/>
    <w:tmpl w:val="323E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87F33"/>
    <w:multiLevelType w:val="hybridMultilevel"/>
    <w:tmpl w:val="3C4C8E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4944EA"/>
    <w:multiLevelType w:val="hybridMultilevel"/>
    <w:tmpl w:val="2EDCF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BE620F"/>
    <w:multiLevelType w:val="hybridMultilevel"/>
    <w:tmpl w:val="0BCE4608"/>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nsid w:val="46B83FE3"/>
    <w:multiLevelType w:val="hybridMultilevel"/>
    <w:tmpl w:val="F7F03E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1822332"/>
    <w:multiLevelType w:val="hybridMultilevel"/>
    <w:tmpl w:val="0DF02F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6"/>
  </w:num>
  <w:num w:numId="3">
    <w:abstractNumId w:val="7"/>
  </w:num>
  <w:num w:numId="4">
    <w:abstractNumId w:val="2"/>
  </w:num>
  <w:num w:numId="5">
    <w:abstractNumId w:val="11"/>
  </w:num>
  <w:num w:numId="6">
    <w:abstractNumId w:val="5"/>
  </w:num>
  <w:num w:numId="7">
    <w:abstractNumId w:val="8"/>
  </w:num>
  <w:num w:numId="8">
    <w:abstractNumId w:val="7"/>
  </w:num>
  <w:num w:numId="9">
    <w:abstractNumId w:val="7"/>
  </w:num>
  <w:num w:numId="10">
    <w:abstractNumId w:val="7"/>
  </w:num>
  <w:num w:numId="11">
    <w:abstractNumId w:val="7"/>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lvlOverride w:ilvl="0">
      <w:lvl w:ilvl="0">
        <w:numFmt w:val="bullet"/>
        <w:pStyle w:val="Achievement"/>
        <w:lvlText w:val=""/>
        <w:legacy w:legacy="1" w:legacySpace="0" w:legacyIndent="240"/>
        <w:lvlJc w:val="left"/>
        <w:pPr>
          <w:ind w:left="240" w:hanging="240"/>
        </w:pPr>
        <w:rPr>
          <w:rFonts w:ascii="Wingdings" w:hAnsi="Wingdings"/>
          <w:sz w:val="12"/>
        </w:rPr>
      </w:lvl>
    </w:lvlOverride>
  </w:num>
  <w:num w:numId="15">
    <w:abstractNumId w:val="10"/>
  </w:num>
  <w:num w:numId="16">
    <w:abstractNumId w:val="14"/>
  </w:num>
  <w:num w:numId="17">
    <w:abstractNumId w:val="3"/>
  </w:num>
  <w:num w:numId="18">
    <w:abstractNumId w:val="13"/>
  </w:num>
  <w:num w:numId="19">
    <w:abstractNumId w:val="12"/>
  </w:num>
  <w:num w:numId="20">
    <w:abstractNumId w:val="9"/>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doNotDisplayPageBoundaries/>
  <w:printFractionalCharacterWidth/>
  <w:embedSystemFonts/>
  <w:attachedTemplate r:id="rId1"/>
  <w:stylePaneFormatFilter w:val="3F01"/>
  <w:defaultTabStop w:val="360"/>
  <w:doNotHyphenateCaps/>
  <w:drawingGridHorizontalSpacing w:val="110"/>
  <w:drawingGridVerticalSpacing w:val="187"/>
  <w:displayHorizontalDrawingGridEvery w:val="2"/>
  <w:doNotShadeFormData/>
  <w:noPunctuationKerning/>
  <w:characterSpacingControl w:val="doNotCompress"/>
  <w:footnotePr>
    <w:footnote w:id="0"/>
    <w:footnote w:id="1"/>
  </w:footnotePr>
  <w:endnotePr>
    <w:endnote w:id="0"/>
    <w:endnote w:id="1"/>
  </w:endnotePr>
  <w:compat/>
  <w:rsids>
    <w:rsidRoot w:val="00CE426C"/>
    <w:rsid w:val="00004879"/>
    <w:rsid w:val="00022252"/>
    <w:rsid w:val="0003251D"/>
    <w:rsid w:val="00042791"/>
    <w:rsid w:val="00056B41"/>
    <w:rsid w:val="000618B9"/>
    <w:rsid w:val="0006377C"/>
    <w:rsid w:val="000637EB"/>
    <w:rsid w:val="000641B3"/>
    <w:rsid w:val="00066E77"/>
    <w:rsid w:val="000704A9"/>
    <w:rsid w:val="00073391"/>
    <w:rsid w:val="00073C0F"/>
    <w:rsid w:val="00073E7A"/>
    <w:rsid w:val="0007568F"/>
    <w:rsid w:val="000772EB"/>
    <w:rsid w:val="00080B9D"/>
    <w:rsid w:val="00081720"/>
    <w:rsid w:val="0009234C"/>
    <w:rsid w:val="000A6E2D"/>
    <w:rsid w:val="000A79AB"/>
    <w:rsid w:val="000C68A1"/>
    <w:rsid w:val="000D0715"/>
    <w:rsid w:val="000D3A49"/>
    <w:rsid w:val="000D5D28"/>
    <w:rsid w:val="000D7A5E"/>
    <w:rsid w:val="000E50B6"/>
    <w:rsid w:val="000E5B7C"/>
    <w:rsid w:val="00100F60"/>
    <w:rsid w:val="001043AC"/>
    <w:rsid w:val="001060DF"/>
    <w:rsid w:val="0013654A"/>
    <w:rsid w:val="001474D2"/>
    <w:rsid w:val="00153423"/>
    <w:rsid w:val="00156079"/>
    <w:rsid w:val="00185B65"/>
    <w:rsid w:val="00197E19"/>
    <w:rsid w:val="001A3E90"/>
    <w:rsid w:val="001A6F10"/>
    <w:rsid w:val="001B0EAE"/>
    <w:rsid w:val="001B158E"/>
    <w:rsid w:val="001F7CFE"/>
    <w:rsid w:val="002019F9"/>
    <w:rsid w:val="00204468"/>
    <w:rsid w:val="00204B33"/>
    <w:rsid w:val="00205F7D"/>
    <w:rsid w:val="002155E2"/>
    <w:rsid w:val="00222A5E"/>
    <w:rsid w:val="00226031"/>
    <w:rsid w:val="00233A4E"/>
    <w:rsid w:val="00244CD5"/>
    <w:rsid w:val="00247670"/>
    <w:rsid w:val="00262945"/>
    <w:rsid w:val="00266F0A"/>
    <w:rsid w:val="00267645"/>
    <w:rsid w:val="00276010"/>
    <w:rsid w:val="0028409D"/>
    <w:rsid w:val="00291546"/>
    <w:rsid w:val="002A672A"/>
    <w:rsid w:val="002B5E63"/>
    <w:rsid w:val="002D0245"/>
    <w:rsid w:val="002D1A05"/>
    <w:rsid w:val="002D3A85"/>
    <w:rsid w:val="002E2E3C"/>
    <w:rsid w:val="002E374E"/>
    <w:rsid w:val="002E68FB"/>
    <w:rsid w:val="002F00AA"/>
    <w:rsid w:val="002F7DA2"/>
    <w:rsid w:val="00302292"/>
    <w:rsid w:val="00330EE3"/>
    <w:rsid w:val="00350756"/>
    <w:rsid w:val="00351B98"/>
    <w:rsid w:val="003609C8"/>
    <w:rsid w:val="003733ED"/>
    <w:rsid w:val="00392905"/>
    <w:rsid w:val="00393690"/>
    <w:rsid w:val="003B75BE"/>
    <w:rsid w:val="003B79BA"/>
    <w:rsid w:val="003C076F"/>
    <w:rsid w:val="003D488B"/>
    <w:rsid w:val="003E4268"/>
    <w:rsid w:val="003F2075"/>
    <w:rsid w:val="00415543"/>
    <w:rsid w:val="00417341"/>
    <w:rsid w:val="00421C3F"/>
    <w:rsid w:val="00422535"/>
    <w:rsid w:val="004565C2"/>
    <w:rsid w:val="0047173E"/>
    <w:rsid w:val="004729A9"/>
    <w:rsid w:val="00477F30"/>
    <w:rsid w:val="00483086"/>
    <w:rsid w:val="0048378C"/>
    <w:rsid w:val="00487EC1"/>
    <w:rsid w:val="0049748E"/>
    <w:rsid w:val="004A054C"/>
    <w:rsid w:val="004A4F9B"/>
    <w:rsid w:val="004B6FF3"/>
    <w:rsid w:val="004C63BC"/>
    <w:rsid w:val="004C64D1"/>
    <w:rsid w:val="004D089E"/>
    <w:rsid w:val="004D2FDA"/>
    <w:rsid w:val="004D562F"/>
    <w:rsid w:val="004D6604"/>
    <w:rsid w:val="004E487E"/>
    <w:rsid w:val="004F076C"/>
    <w:rsid w:val="004F1BCA"/>
    <w:rsid w:val="004F468C"/>
    <w:rsid w:val="00506205"/>
    <w:rsid w:val="00507059"/>
    <w:rsid w:val="0051277E"/>
    <w:rsid w:val="00520517"/>
    <w:rsid w:val="005300D7"/>
    <w:rsid w:val="00535C5B"/>
    <w:rsid w:val="00547BC9"/>
    <w:rsid w:val="00564997"/>
    <w:rsid w:val="0057630C"/>
    <w:rsid w:val="00580AD0"/>
    <w:rsid w:val="00586B33"/>
    <w:rsid w:val="005B4163"/>
    <w:rsid w:val="005D43E1"/>
    <w:rsid w:val="005E743A"/>
    <w:rsid w:val="005E79C2"/>
    <w:rsid w:val="005F2BF6"/>
    <w:rsid w:val="005F4730"/>
    <w:rsid w:val="00605905"/>
    <w:rsid w:val="00627BC5"/>
    <w:rsid w:val="00637DC4"/>
    <w:rsid w:val="006571EB"/>
    <w:rsid w:val="0066045A"/>
    <w:rsid w:val="00674197"/>
    <w:rsid w:val="00684D68"/>
    <w:rsid w:val="00697F08"/>
    <w:rsid w:val="006A1256"/>
    <w:rsid w:val="006A42CF"/>
    <w:rsid w:val="006C1EBF"/>
    <w:rsid w:val="006D2A63"/>
    <w:rsid w:val="006D6F14"/>
    <w:rsid w:val="006E092E"/>
    <w:rsid w:val="006E1D2F"/>
    <w:rsid w:val="006F1A80"/>
    <w:rsid w:val="00710597"/>
    <w:rsid w:val="00710BDE"/>
    <w:rsid w:val="00710C2C"/>
    <w:rsid w:val="00724FDE"/>
    <w:rsid w:val="0073508E"/>
    <w:rsid w:val="0074344B"/>
    <w:rsid w:val="007524DA"/>
    <w:rsid w:val="00757F21"/>
    <w:rsid w:val="007653F1"/>
    <w:rsid w:val="00780ADE"/>
    <w:rsid w:val="00781B43"/>
    <w:rsid w:val="00782703"/>
    <w:rsid w:val="007963B2"/>
    <w:rsid w:val="00796C84"/>
    <w:rsid w:val="00797381"/>
    <w:rsid w:val="007B1D4D"/>
    <w:rsid w:val="007C4AED"/>
    <w:rsid w:val="007C724D"/>
    <w:rsid w:val="007E7C46"/>
    <w:rsid w:val="007F4CCA"/>
    <w:rsid w:val="0080555B"/>
    <w:rsid w:val="00805865"/>
    <w:rsid w:val="00807DD0"/>
    <w:rsid w:val="0083316E"/>
    <w:rsid w:val="008350F0"/>
    <w:rsid w:val="00835B9F"/>
    <w:rsid w:val="00836C20"/>
    <w:rsid w:val="008421C3"/>
    <w:rsid w:val="00851CCB"/>
    <w:rsid w:val="008527CE"/>
    <w:rsid w:val="00854736"/>
    <w:rsid w:val="00861277"/>
    <w:rsid w:val="008A1910"/>
    <w:rsid w:val="008A1A32"/>
    <w:rsid w:val="008A326A"/>
    <w:rsid w:val="008A6F8B"/>
    <w:rsid w:val="008B0443"/>
    <w:rsid w:val="008B21B7"/>
    <w:rsid w:val="008C0984"/>
    <w:rsid w:val="008C1266"/>
    <w:rsid w:val="008C6461"/>
    <w:rsid w:val="008C7EA6"/>
    <w:rsid w:val="008F705D"/>
    <w:rsid w:val="00906FFE"/>
    <w:rsid w:val="00935D8D"/>
    <w:rsid w:val="0093798D"/>
    <w:rsid w:val="00946529"/>
    <w:rsid w:val="00965E3D"/>
    <w:rsid w:val="0096691A"/>
    <w:rsid w:val="00967132"/>
    <w:rsid w:val="00967FE0"/>
    <w:rsid w:val="009738B4"/>
    <w:rsid w:val="00974E24"/>
    <w:rsid w:val="009822B7"/>
    <w:rsid w:val="0098550C"/>
    <w:rsid w:val="0098580C"/>
    <w:rsid w:val="00995A18"/>
    <w:rsid w:val="009A0A73"/>
    <w:rsid w:val="009A2731"/>
    <w:rsid w:val="009A6364"/>
    <w:rsid w:val="009C6BF1"/>
    <w:rsid w:val="009D63E8"/>
    <w:rsid w:val="009D78EA"/>
    <w:rsid w:val="009E1D2B"/>
    <w:rsid w:val="009E36B2"/>
    <w:rsid w:val="009F45BF"/>
    <w:rsid w:val="00A01F17"/>
    <w:rsid w:val="00A051AA"/>
    <w:rsid w:val="00A07B6A"/>
    <w:rsid w:val="00A27346"/>
    <w:rsid w:val="00A347D0"/>
    <w:rsid w:val="00A3613B"/>
    <w:rsid w:val="00A41992"/>
    <w:rsid w:val="00A446E4"/>
    <w:rsid w:val="00A47272"/>
    <w:rsid w:val="00A47861"/>
    <w:rsid w:val="00A6047C"/>
    <w:rsid w:val="00A64EF8"/>
    <w:rsid w:val="00A74B82"/>
    <w:rsid w:val="00A809E6"/>
    <w:rsid w:val="00A82838"/>
    <w:rsid w:val="00AA3B8E"/>
    <w:rsid w:val="00AA4285"/>
    <w:rsid w:val="00AB1E25"/>
    <w:rsid w:val="00AC034A"/>
    <w:rsid w:val="00AC3B76"/>
    <w:rsid w:val="00AC3D70"/>
    <w:rsid w:val="00B008A2"/>
    <w:rsid w:val="00B06031"/>
    <w:rsid w:val="00B175C2"/>
    <w:rsid w:val="00B334D8"/>
    <w:rsid w:val="00B34044"/>
    <w:rsid w:val="00B65BD6"/>
    <w:rsid w:val="00B7166D"/>
    <w:rsid w:val="00B72365"/>
    <w:rsid w:val="00B72FE7"/>
    <w:rsid w:val="00B95D60"/>
    <w:rsid w:val="00BA1864"/>
    <w:rsid w:val="00BA22AD"/>
    <w:rsid w:val="00BB691A"/>
    <w:rsid w:val="00BB712A"/>
    <w:rsid w:val="00BC64DD"/>
    <w:rsid w:val="00BF095F"/>
    <w:rsid w:val="00C04592"/>
    <w:rsid w:val="00C11E30"/>
    <w:rsid w:val="00C20106"/>
    <w:rsid w:val="00C21725"/>
    <w:rsid w:val="00C23DF9"/>
    <w:rsid w:val="00C2413A"/>
    <w:rsid w:val="00C30894"/>
    <w:rsid w:val="00C33007"/>
    <w:rsid w:val="00C5465D"/>
    <w:rsid w:val="00C73477"/>
    <w:rsid w:val="00C81231"/>
    <w:rsid w:val="00CA2B9D"/>
    <w:rsid w:val="00CA66F2"/>
    <w:rsid w:val="00CB0842"/>
    <w:rsid w:val="00CB758A"/>
    <w:rsid w:val="00CC23CD"/>
    <w:rsid w:val="00CC372B"/>
    <w:rsid w:val="00CC7140"/>
    <w:rsid w:val="00CD504A"/>
    <w:rsid w:val="00CE033F"/>
    <w:rsid w:val="00CE1FFA"/>
    <w:rsid w:val="00CE426C"/>
    <w:rsid w:val="00CF354F"/>
    <w:rsid w:val="00CF75F0"/>
    <w:rsid w:val="00D00D11"/>
    <w:rsid w:val="00D2175C"/>
    <w:rsid w:val="00D260D8"/>
    <w:rsid w:val="00D50356"/>
    <w:rsid w:val="00D534F7"/>
    <w:rsid w:val="00D53A73"/>
    <w:rsid w:val="00D57859"/>
    <w:rsid w:val="00D61A78"/>
    <w:rsid w:val="00D82CDE"/>
    <w:rsid w:val="00DA7187"/>
    <w:rsid w:val="00DB0798"/>
    <w:rsid w:val="00DB12D1"/>
    <w:rsid w:val="00DB47CF"/>
    <w:rsid w:val="00DB4BEC"/>
    <w:rsid w:val="00DD0D11"/>
    <w:rsid w:val="00DD5F02"/>
    <w:rsid w:val="00DF40C7"/>
    <w:rsid w:val="00DF7C89"/>
    <w:rsid w:val="00E04988"/>
    <w:rsid w:val="00E253A5"/>
    <w:rsid w:val="00E32417"/>
    <w:rsid w:val="00E463B9"/>
    <w:rsid w:val="00E54643"/>
    <w:rsid w:val="00E57C2B"/>
    <w:rsid w:val="00E66E8D"/>
    <w:rsid w:val="00E719A4"/>
    <w:rsid w:val="00E72DC5"/>
    <w:rsid w:val="00E74933"/>
    <w:rsid w:val="00E77E4A"/>
    <w:rsid w:val="00E87B2B"/>
    <w:rsid w:val="00E9582C"/>
    <w:rsid w:val="00EB6862"/>
    <w:rsid w:val="00EC528C"/>
    <w:rsid w:val="00EC7F56"/>
    <w:rsid w:val="00EE095C"/>
    <w:rsid w:val="00F1246F"/>
    <w:rsid w:val="00F17C86"/>
    <w:rsid w:val="00F22975"/>
    <w:rsid w:val="00F34355"/>
    <w:rsid w:val="00F44B7C"/>
    <w:rsid w:val="00F74A4B"/>
    <w:rsid w:val="00F76C18"/>
    <w:rsid w:val="00F8009C"/>
    <w:rsid w:val="00F81A92"/>
    <w:rsid w:val="00F96382"/>
    <w:rsid w:val="00FC035D"/>
    <w:rsid w:val="00FC6046"/>
    <w:rsid w:val="00FD2BF8"/>
    <w:rsid w:val="00FD530D"/>
    <w:rsid w:val="00FE42E5"/>
    <w:rsid w:val="00FF043D"/>
    <w:rsid w:val="00FF6D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7B2B"/>
    <w:pPr>
      <w:jc w:val="both"/>
    </w:pPr>
    <w:rPr>
      <w:rFonts w:ascii="Garamond" w:hAnsi="Garamond"/>
      <w:sz w:val="22"/>
    </w:rPr>
  </w:style>
  <w:style w:type="paragraph" w:styleId="Heading1">
    <w:name w:val="heading 1"/>
    <w:basedOn w:val="HeadingBase"/>
    <w:next w:val="BodyText"/>
    <w:qFormat/>
    <w:rsid w:val="00330EE3"/>
    <w:pPr>
      <w:ind w:left="-2160"/>
      <w:jc w:val="left"/>
      <w:outlineLvl w:val="0"/>
    </w:pPr>
    <w:rPr>
      <w:spacing w:val="20"/>
      <w:kern w:val="28"/>
      <w:sz w:val="23"/>
    </w:rPr>
  </w:style>
  <w:style w:type="paragraph" w:styleId="Heading2">
    <w:name w:val="heading 2"/>
    <w:basedOn w:val="HeadingBase"/>
    <w:next w:val="BodyText"/>
    <w:qFormat/>
    <w:rsid w:val="00330EE3"/>
    <w:pPr>
      <w:jc w:val="left"/>
      <w:outlineLvl w:val="1"/>
    </w:pPr>
    <w:rPr>
      <w:spacing w:val="5"/>
      <w:sz w:val="20"/>
    </w:rPr>
  </w:style>
  <w:style w:type="paragraph" w:styleId="Heading3">
    <w:name w:val="heading 3"/>
    <w:basedOn w:val="HeadingBase"/>
    <w:next w:val="BodyText"/>
    <w:qFormat/>
    <w:rsid w:val="00330EE3"/>
    <w:pPr>
      <w:spacing w:after="220"/>
      <w:jc w:val="left"/>
      <w:outlineLvl w:val="2"/>
    </w:pPr>
    <w:rPr>
      <w:i/>
      <w:spacing w:val="-2"/>
      <w:sz w:val="20"/>
    </w:rPr>
  </w:style>
  <w:style w:type="paragraph" w:styleId="Heading4">
    <w:name w:val="heading 4"/>
    <w:basedOn w:val="HeadingBase"/>
    <w:next w:val="BodyText"/>
    <w:qFormat/>
    <w:rsid w:val="00330EE3"/>
    <w:pPr>
      <w:spacing w:after="0"/>
      <w:jc w:val="left"/>
      <w:outlineLvl w:val="3"/>
    </w:pPr>
    <w:rPr>
      <w:i/>
      <w:caps w:val="0"/>
      <w:spacing w:val="5"/>
      <w:sz w:val="24"/>
    </w:rPr>
  </w:style>
  <w:style w:type="paragraph" w:styleId="Heading5">
    <w:name w:val="heading 5"/>
    <w:basedOn w:val="HeadingBase"/>
    <w:next w:val="BodyText"/>
    <w:qFormat/>
    <w:rsid w:val="00330EE3"/>
    <w:pPr>
      <w:spacing w:after="220"/>
      <w:jc w:val="left"/>
      <w:outlineLvl w:val="4"/>
    </w:pPr>
    <w:rPr>
      <w:b/>
      <w:spacing w:val="20"/>
      <w:sz w:val="18"/>
    </w:rPr>
  </w:style>
  <w:style w:type="paragraph" w:styleId="Heading6">
    <w:name w:val="heading 6"/>
    <w:basedOn w:val="Normal"/>
    <w:next w:val="Normal"/>
    <w:qFormat/>
    <w:rsid w:val="00330EE3"/>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330EE3"/>
    <w:pPr>
      <w:keepNext/>
      <w:keepLines/>
      <w:spacing w:before="240" w:after="240"/>
    </w:pPr>
    <w:rPr>
      <w:caps/>
    </w:rPr>
  </w:style>
  <w:style w:type="paragraph" w:styleId="BodyText">
    <w:name w:val="Body Text"/>
    <w:basedOn w:val="Normal"/>
    <w:rsid w:val="00330EE3"/>
    <w:pPr>
      <w:spacing w:after="220" w:line="240" w:lineRule="atLeast"/>
    </w:pPr>
  </w:style>
  <w:style w:type="paragraph" w:customStyle="1" w:styleId="HeaderBase">
    <w:name w:val="Header Base"/>
    <w:basedOn w:val="Normal"/>
    <w:rsid w:val="00330EE3"/>
    <w:pPr>
      <w:spacing w:before="220" w:after="220" w:line="220" w:lineRule="atLeast"/>
      <w:ind w:left="-2160"/>
    </w:pPr>
    <w:rPr>
      <w:caps/>
    </w:rPr>
  </w:style>
  <w:style w:type="paragraph" w:customStyle="1" w:styleId="DocumentLabel">
    <w:name w:val="Document Label"/>
    <w:basedOn w:val="Normal"/>
    <w:next w:val="SectionTitle"/>
    <w:rsid w:val="00330EE3"/>
    <w:pPr>
      <w:spacing w:after="220"/>
    </w:pPr>
    <w:rPr>
      <w:spacing w:val="-20"/>
      <w:sz w:val="48"/>
    </w:rPr>
  </w:style>
  <w:style w:type="paragraph" w:customStyle="1" w:styleId="SectionTitle">
    <w:name w:val="Section Title"/>
    <w:basedOn w:val="Normal"/>
    <w:next w:val="Objective"/>
    <w:rsid w:val="00330EE3"/>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330EE3"/>
    <w:pPr>
      <w:spacing w:before="60" w:after="220" w:line="220" w:lineRule="atLeast"/>
    </w:pPr>
  </w:style>
  <w:style w:type="paragraph" w:customStyle="1" w:styleId="CompanyName">
    <w:name w:val="Company Name"/>
    <w:basedOn w:val="Normal"/>
    <w:next w:val="JobTitle"/>
    <w:rsid w:val="00330EE3"/>
    <w:pPr>
      <w:tabs>
        <w:tab w:val="left" w:pos="1440"/>
        <w:tab w:val="right" w:pos="6480"/>
      </w:tabs>
      <w:spacing w:before="220" w:line="220" w:lineRule="atLeast"/>
      <w:jc w:val="left"/>
    </w:pPr>
  </w:style>
  <w:style w:type="paragraph" w:customStyle="1" w:styleId="JobTitle">
    <w:name w:val="Job Title"/>
    <w:next w:val="Achievement"/>
    <w:rsid w:val="00330EE3"/>
    <w:pPr>
      <w:spacing w:before="40" w:after="40" w:line="220" w:lineRule="atLeast"/>
    </w:pPr>
    <w:rPr>
      <w:rFonts w:ascii="Garamond" w:hAnsi="Garamond"/>
      <w:i/>
      <w:spacing w:val="5"/>
      <w:sz w:val="23"/>
    </w:rPr>
  </w:style>
  <w:style w:type="paragraph" w:customStyle="1" w:styleId="Achievement">
    <w:name w:val="Achievement"/>
    <w:basedOn w:val="BodyText"/>
    <w:rsid w:val="00330EE3"/>
    <w:pPr>
      <w:numPr>
        <w:numId w:val="1"/>
      </w:numPr>
      <w:spacing w:after="60"/>
    </w:pPr>
  </w:style>
  <w:style w:type="paragraph" w:customStyle="1" w:styleId="Name">
    <w:name w:val="Name"/>
    <w:basedOn w:val="Normal"/>
    <w:next w:val="Normal"/>
    <w:rsid w:val="00330EE3"/>
    <w:pPr>
      <w:spacing w:after="440" w:line="240" w:lineRule="atLeast"/>
      <w:jc w:val="center"/>
    </w:pPr>
    <w:rPr>
      <w:caps/>
      <w:spacing w:val="80"/>
      <w:sz w:val="44"/>
    </w:rPr>
  </w:style>
  <w:style w:type="paragraph" w:styleId="Date">
    <w:name w:val="Date"/>
    <w:basedOn w:val="BodyText"/>
    <w:rsid w:val="00330EE3"/>
    <w:pPr>
      <w:keepNext/>
    </w:pPr>
  </w:style>
  <w:style w:type="paragraph" w:customStyle="1" w:styleId="CityState">
    <w:name w:val="City/State"/>
    <w:basedOn w:val="BodyText"/>
    <w:next w:val="BodyText"/>
    <w:rsid w:val="00330EE3"/>
    <w:pPr>
      <w:keepNext/>
    </w:pPr>
  </w:style>
  <w:style w:type="paragraph" w:customStyle="1" w:styleId="Institution">
    <w:name w:val="Institution"/>
    <w:basedOn w:val="Normal"/>
    <w:next w:val="Achievement"/>
    <w:rsid w:val="00330EE3"/>
    <w:pPr>
      <w:tabs>
        <w:tab w:val="left" w:pos="1440"/>
        <w:tab w:val="right" w:pos="6480"/>
      </w:tabs>
      <w:spacing w:before="60" w:line="220" w:lineRule="atLeast"/>
      <w:jc w:val="left"/>
    </w:pPr>
  </w:style>
  <w:style w:type="character" w:customStyle="1" w:styleId="Lead-inEmphasis">
    <w:name w:val="Lead-in Emphasis"/>
    <w:rsid w:val="00330EE3"/>
    <w:rPr>
      <w:rFonts w:ascii="Arial Black" w:hAnsi="Arial Black"/>
      <w:spacing w:val="-6"/>
      <w:sz w:val="18"/>
    </w:rPr>
  </w:style>
  <w:style w:type="paragraph" w:styleId="Header">
    <w:name w:val="header"/>
    <w:basedOn w:val="HeaderBase"/>
    <w:rsid w:val="00330EE3"/>
  </w:style>
  <w:style w:type="paragraph" w:styleId="Footer">
    <w:name w:val="footer"/>
    <w:basedOn w:val="HeaderBase"/>
    <w:rsid w:val="00330EE3"/>
    <w:pPr>
      <w:tabs>
        <w:tab w:val="right" w:pos="7320"/>
      </w:tabs>
      <w:spacing w:line="240" w:lineRule="atLeast"/>
      <w:ind w:right="-840"/>
      <w:jc w:val="left"/>
    </w:pPr>
  </w:style>
  <w:style w:type="paragraph" w:customStyle="1" w:styleId="Address1">
    <w:name w:val="Address 1"/>
    <w:basedOn w:val="Normal"/>
    <w:rsid w:val="00330EE3"/>
    <w:pPr>
      <w:spacing w:line="160" w:lineRule="atLeast"/>
      <w:jc w:val="center"/>
    </w:pPr>
    <w:rPr>
      <w:caps/>
      <w:spacing w:val="30"/>
      <w:sz w:val="15"/>
    </w:rPr>
  </w:style>
  <w:style w:type="paragraph" w:customStyle="1" w:styleId="SectionSubtitle">
    <w:name w:val="Section Subtitle"/>
    <w:basedOn w:val="SectionTitle"/>
    <w:next w:val="Normal"/>
    <w:rsid w:val="00330EE3"/>
    <w:rPr>
      <w:i/>
      <w:caps w:val="0"/>
      <w:spacing w:val="10"/>
      <w:sz w:val="24"/>
    </w:rPr>
  </w:style>
  <w:style w:type="paragraph" w:customStyle="1" w:styleId="Address2">
    <w:name w:val="Address 2"/>
    <w:basedOn w:val="Normal"/>
    <w:rsid w:val="00330EE3"/>
    <w:pPr>
      <w:spacing w:line="160" w:lineRule="atLeast"/>
      <w:jc w:val="center"/>
    </w:pPr>
    <w:rPr>
      <w:caps/>
      <w:spacing w:val="30"/>
      <w:sz w:val="15"/>
    </w:rPr>
  </w:style>
  <w:style w:type="character" w:styleId="PageNumber">
    <w:name w:val="page number"/>
    <w:basedOn w:val="DefaultParagraphFont"/>
    <w:rsid w:val="00330EE3"/>
    <w:rPr>
      <w:sz w:val="24"/>
    </w:rPr>
  </w:style>
  <w:style w:type="character" w:styleId="Emphasis">
    <w:name w:val="Emphasis"/>
    <w:basedOn w:val="DefaultParagraphFont"/>
    <w:qFormat/>
    <w:rsid w:val="00330EE3"/>
    <w:rPr>
      <w:rFonts w:ascii="Garamond" w:hAnsi="Garamond"/>
      <w:caps/>
      <w:spacing w:val="0"/>
      <w:sz w:val="18"/>
    </w:rPr>
  </w:style>
  <w:style w:type="paragraph" w:styleId="BodyTextIndent">
    <w:name w:val="Body Text Indent"/>
    <w:basedOn w:val="BodyText"/>
    <w:rsid w:val="00330EE3"/>
    <w:pPr>
      <w:ind w:left="720"/>
    </w:pPr>
  </w:style>
  <w:style w:type="character" w:customStyle="1" w:styleId="Job">
    <w:name w:val="Job"/>
    <w:basedOn w:val="DefaultParagraphFont"/>
    <w:rsid w:val="00330EE3"/>
    <w:rPr>
      <w:rFonts w:cs="Times New Roman"/>
    </w:rPr>
  </w:style>
  <w:style w:type="paragraph" w:customStyle="1" w:styleId="PersonalData">
    <w:name w:val="Personal Data"/>
    <w:basedOn w:val="BodyText"/>
    <w:rsid w:val="00330EE3"/>
    <w:pPr>
      <w:spacing w:after="120" w:line="240" w:lineRule="exact"/>
      <w:ind w:left="-1080" w:right="1080"/>
    </w:pPr>
    <w:rPr>
      <w:rFonts w:ascii="Arial" w:hAnsi="Arial"/>
      <w:i/>
    </w:rPr>
  </w:style>
  <w:style w:type="paragraph" w:customStyle="1" w:styleId="CompanyNameOne">
    <w:name w:val="Company Name One"/>
    <w:basedOn w:val="CompanyName"/>
    <w:next w:val="JobTitle"/>
    <w:rsid w:val="00330EE3"/>
    <w:pPr>
      <w:spacing w:before="60"/>
    </w:pPr>
  </w:style>
  <w:style w:type="paragraph" w:customStyle="1" w:styleId="NoTitle">
    <w:name w:val="No Title"/>
    <w:basedOn w:val="SectionTitle"/>
    <w:rsid w:val="00330EE3"/>
    <w:pPr>
      <w:pBdr>
        <w:bottom w:val="none" w:sz="0" w:space="0" w:color="auto"/>
      </w:pBdr>
    </w:pPr>
  </w:style>
  <w:style w:type="paragraph" w:styleId="BalloonText">
    <w:name w:val="Balloon Text"/>
    <w:basedOn w:val="Normal"/>
    <w:semiHidden/>
    <w:rsid w:val="00330EE3"/>
    <w:rPr>
      <w:rFonts w:ascii="Tahoma" w:hAnsi="Tahoma" w:cs="Tahoma"/>
      <w:sz w:val="16"/>
      <w:szCs w:val="16"/>
    </w:rPr>
  </w:style>
  <w:style w:type="paragraph" w:customStyle="1" w:styleId="PersonalInfo">
    <w:name w:val="Personal Info"/>
    <w:basedOn w:val="Achievement"/>
    <w:next w:val="Achievement"/>
    <w:rsid w:val="00330EE3"/>
    <w:pPr>
      <w:spacing w:before="220"/>
      <w:ind w:left="245" w:hanging="245"/>
    </w:pPr>
  </w:style>
  <w:style w:type="character" w:styleId="Hyperlink">
    <w:name w:val="Hyperlink"/>
    <w:basedOn w:val="DefaultParagraphFont"/>
    <w:rsid w:val="00330EE3"/>
    <w:rPr>
      <w:rFonts w:cs="Times New Roman"/>
      <w:color w:val="0000FF"/>
      <w:u w:val="single"/>
    </w:rPr>
  </w:style>
  <w:style w:type="character" w:styleId="FollowedHyperlink">
    <w:name w:val="FollowedHyperlink"/>
    <w:basedOn w:val="DefaultParagraphFont"/>
    <w:rsid w:val="00330EE3"/>
    <w:rPr>
      <w:rFonts w:cs="Times New Roman"/>
      <w:color w:val="800080"/>
      <w:u w:val="single"/>
    </w:rPr>
  </w:style>
  <w:style w:type="paragraph" w:styleId="BodyText2">
    <w:name w:val="Body Text 2"/>
    <w:basedOn w:val="Normal"/>
    <w:rsid w:val="009E36B2"/>
    <w:pPr>
      <w:spacing w:after="120" w:line="480" w:lineRule="auto"/>
    </w:pPr>
  </w:style>
  <w:style w:type="character" w:styleId="CommentReference">
    <w:name w:val="annotation reference"/>
    <w:basedOn w:val="DefaultParagraphFont"/>
    <w:semiHidden/>
    <w:rsid w:val="007653F1"/>
    <w:rPr>
      <w:rFonts w:cs="Times New Roman"/>
      <w:sz w:val="16"/>
      <w:szCs w:val="16"/>
    </w:rPr>
  </w:style>
  <w:style w:type="paragraph" w:styleId="CommentText">
    <w:name w:val="annotation text"/>
    <w:basedOn w:val="Normal"/>
    <w:semiHidden/>
    <w:rsid w:val="007653F1"/>
    <w:rPr>
      <w:sz w:val="20"/>
    </w:rPr>
  </w:style>
  <w:style w:type="paragraph" w:styleId="CommentSubject">
    <w:name w:val="annotation subject"/>
    <w:basedOn w:val="CommentText"/>
    <w:next w:val="CommentText"/>
    <w:semiHidden/>
    <w:rsid w:val="007653F1"/>
    <w:rPr>
      <w:b/>
      <w:bCs/>
    </w:rPr>
  </w:style>
  <w:style w:type="character" w:customStyle="1" w:styleId="apple-style-span">
    <w:name w:val="apple-style-span"/>
    <w:basedOn w:val="DefaultParagraphFont"/>
    <w:rsid w:val="001A6F10"/>
  </w:style>
  <w:style w:type="paragraph" w:styleId="ListParagraph">
    <w:name w:val="List Paragraph"/>
    <w:basedOn w:val="Normal"/>
    <w:uiPriority w:val="34"/>
    <w:qFormat/>
    <w:rsid w:val="00C04592"/>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bnambalouch@yahoo.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Resume</Template>
  <TotalTime>2</TotalTime>
  <Pages>7</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Elegant Resume</vt:lpstr>
    </vt:vector>
  </TitlesOfParts>
  <Company>Microsoft Corp.</Company>
  <LinksUpToDate>false</LinksUpToDate>
  <CharactersWithSpaces>16007</CharactersWithSpaces>
  <SharedDoc>false</SharedDoc>
  <HLinks>
    <vt:vector size="18" baseType="variant">
      <vt:variant>
        <vt:i4>5767221</vt:i4>
      </vt:variant>
      <vt:variant>
        <vt:i4>6</vt:i4>
      </vt:variant>
      <vt:variant>
        <vt:i4>0</vt:i4>
      </vt:variant>
      <vt:variant>
        <vt:i4>5</vt:i4>
      </vt:variant>
      <vt:variant>
        <vt:lpwstr>mailto:noor@cssp.org.pk</vt:lpwstr>
      </vt:variant>
      <vt:variant>
        <vt:lpwstr/>
      </vt:variant>
      <vt:variant>
        <vt:i4>6029419</vt:i4>
      </vt:variant>
      <vt:variant>
        <vt:i4>3</vt:i4>
      </vt:variant>
      <vt:variant>
        <vt:i4>0</vt:i4>
      </vt:variant>
      <vt:variant>
        <vt:i4>5</vt:i4>
      </vt:variant>
      <vt:variant>
        <vt:lpwstr>mailto:munawarhassan@wateraid.org</vt:lpwstr>
      </vt:variant>
      <vt:variant>
        <vt:lpwstr/>
      </vt:variant>
      <vt:variant>
        <vt:i4>1114159</vt:i4>
      </vt:variant>
      <vt:variant>
        <vt:i4>0</vt:i4>
      </vt:variant>
      <vt:variant>
        <vt:i4>0</vt:i4>
      </vt:variant>
      <vt:variant>
        <vt:i4>5</vt:i4>
      </vt:variant>
      <vt:variant>
        <vt:lpwstr>mailto:shabnambalouch@yahoo.com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SPO</dc:creator>
  <cp:lastModifiedBy>Nadeem  Haider</cp:lastModifiedBy>
  <cp:revision>2</cp:revision>
  <cp:lastPrinted>1996-04-24T09:07:00Z</cp:lastPrinted>
  <dcterms:created xsi:type="dcterms:W3CDTF">2012-04-11T11:24:00Z</dcterms:created>
  <dcterms:modified xsi:type="dcterms:W3CDTF">2012-04-11T11:24:00Z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